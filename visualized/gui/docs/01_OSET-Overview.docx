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F9A31" w14:textId="77777777" w:rsidR="00002B8D" w:rsidRPr="005F3916" w:rsidRDefault="004F3423" w:rsidP="00002B8D">
      <w:pPr>
        <w:ind w:right="-1"/>
        <w:jc w:val="center"/>
      </w:pPr>
      <w:r>
        <w:rPr>
          <w:rFonts w:hint="eastAsia"/>
        </w:rPr>
        <w:t xml:space="preserve">    </w:t>
      </w:r>
      <w:r w:rsidR="00002B8D">
        <w:rPr>
          <w:rFonts w:hint="eastAsia"/>
        </w:rPr>
        <w:t xml:space="preserve">                             </w:t>
      </w:r>
      <w:r w:rsidR="001E33E9">
        <w:t xml:space="preserve">                        </w:t>
      </w:r>
      <w:r w:rsidR="00002B8D">
        <w:rPr>
          <w:rFonts w:hint="eastAsia"/>
        </w:rPr>
        <w:t xml:space="preserve"> </w:t>
      </w:r>
    </w:p>
    <w:p w14:paraId="37FB2A3C" w14:textId="77777777" w:rsidR="004F3423" w:rsidRDefault="004F3423" w:rsidP="00AB7F5B">
      <w:pPr>
        <w:ind w:firstLine="723"/>
        <w:jc w:val="right"/>
        <w:rPr>
          <w:b/>
          <w:bCs/>
          <w:sz w:val="36"/>
        </w:rPr>
      </w:pPr>
    </w:p>
    <w:p w14:paraId="399010DF" w14:textId="77777777" w:rsidR="004F3423" w:rsidRPr="00A542ED" w:rsidRDefault="004F3423" w:rsidP="004F3423">
      <w:pPr>
        <w:ind w:firstLine="723"/>
        <w:jc w:val="center"/>
        <w:rPr>
          <w:rFonts w:ascii="宋体" w:hAnsi="宋体"/>
          <w:bCs/>
          <w:color w:val="FF0000"/>
          <w:sz w:val="32"/>
          <w:szCs w:val="32"/>
        </w:rPr>
      </w:pPr>
    </w:p>
    <w:p w14:paraId="66E40304" w14:textId="77777777" w:rsidR="004F3423" w:rsidRPr="00332A07" w:rsidRDefault="004F3423" w:rsidP="004F3423">
      <w:pPr>
        <w:ind w:firstLine="723"/>
        <w:jc w:val="center"/>
        <w:rPr>
          <w:b/>
          <w:bCs/>
          <w:sz w:val="36"/>
        </w:rPr>
      </w:pPr>
    </w:p>
    <w:p w14:paraId="7FFE6837" w14:textId="5DF0F519" w:rsidR="003029A2" w:rsidRDefault="003029A2" w:rsidP="003029A2">
      <w:pPr>
        <w:jc w:val="center"/>
        <w:rPr>
          <w:b/>
          <w:bCs/>
          <w:sz w:val="52"/>
        </w:rPr>
      </w:pPr>
      <w:proofErr w:type="spellStart"/>
      <w:r>
        <w:rPr>
          <w:rFonts w:hint="eastAsia"/>
          <w:b/>
          <w:bCs/>
          <w:sz w:val="52"/>
        </w:rPr>
        <w:t>Os</w:t>
      </w:r>
      <w:proofErr w:type="spellEnd"/>
      <w:r>
        <w:rPr>
          <w:rFonts w:hint="eastAsia"/>
          <w:b/>
          <w:bCs/>
          <w:sz w:val="52"/>
        </w:rPr>
        <w:t>-S</w:t>
      </w:r>
      <w:r w:rsidR="00B37174">
        <w:rPr>
          <w:rFonts w:hint="eastAsia"/>
          <w:b/>
          <w:bCs/>
          <w:sz w:val="52"/>
        </w:rPr>
        <w:t>ET</w:t>
      </w:r>
      <w:proofErr w:type="gramStart"/>
      <w:r w:rsidR="00B37174">
        <w:rPr>
          <w:rFonts w:hint="eastAsia"/>
          <w:b/>
          <w:bCs/>
          <w:sz w:val="52"/>
        </w:rPr>
        <w:t>底软</w:t>
      </w:r>
      <w:r w:rsidR="00B95AB4">
        <w:rPr>
          <w:rFonts w:hint="eastAsia"/>
          <w:b/>
          <w:bCs/>
          <w:sz w:val="52"/>
        </w:rPr>
        <w:t>平台</w:t>
      </w:r>
      <w:r>
        <w:rPr>
          <w:rFonts w:hint="eastAsia"/>
          <w:b/>
          <w:bCs/>
          <w:sz w:val="52"/>
        </w:rPr>
        <w:t>和</w:t>
      </w:r>
      <w:proofErr w:type="gramEnd"/>
    </w:p>
    <w:p w14:paraId="085192EF" w14:textId="5959AA58" w:rsidR="003029A2" w:rsidRDefault="003029A2" w:rsidP="003029A2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O</w:t>
      </w:r>
      <w:r>
        <w:rPr>
          <w:b/>
          <w:bCs/>
          <w:sz w:val="52"/>
        </w:rPr>
        <w:t>pen</w:t>
      </w:r>
      <w:r>
        <w:rPr>
          <w:rFonts w:hint="eastAsia"/>
          <w:b/>
          <w:bCs/>
          <w:sz w:val="52"/>
        </w:rPr>
        <w:t>-</w:t>
      </w:r>
      <w:r>
        <w:rPr>
          <w:b/>
          <w:bCs/>
          <w:sz w:val="52"/>
        </w:rPr>
        <w:t>SET</w:t>
      </w:r>
      <w:r w:rsidR="0096688C">
        <w:rPr>
          <w:rFonts w:hint="eastAsia"/>
          <w:b/>
          <w:bCs/>
          <w:sz w:val="52"/>
        </w:rPr>
        <w:t>开放</w:t>
      </w:r>
      <w:r w:rsidR="00DB6E30">
        <w:rPr>
          <w:rFonts w:hint="eastAsia"/>
          <w:b/>
          <w:bCs/>
          <w:sz w:val="52"/>
        </w:rPr>
        <w:t>运行</w:t>
      </w:r>
      <w:r w:rsidR="00DB6E30">
        <w:rPr>
          <w:b/>
          <w:bCs/>
          <w:sz w:val="52"/>
        </w:rPr>
        <w:t>平台</w:t>
      </w:r>
    </w:p>
    <w:p w14:paraId="22BBC024" w14:textId="6760570E" w:rsidR="003029A2" w:rsidRPr="003029A2" w:rsidRDefault="003029A2" w:rsidP="003029A2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设计和使用说明</w:t>
      </w:r>
    </w:p>
    <w:p w14:paraId="5FA76399" w14:textId="77777777" w:rsidR="00B312D9" w:rsidRPr="00B312D9" w:rsidRDefault="00B312D9" w:rsidP="00B312D9">
      <w:pPr>
        <w:ind w:firstLineChars="1650" w:firstLine="3960"/>
      </w:pPr>
      <w:r w:rsidRPr="00B312D9">
        <w:rPr>
          <w:rFonts w:hint="eastAsia"/>
        </w:rPr>
        <w:t>星</w:t>
      </w:r>
      <w:r>
        <w:rPr>
          <w:rFonts w:hint="eastAsia"/>
        </w:rPr>
        <w:t xml:space="preserve">    </w:t>
      </w:r>
      <w:r>
        <w:t xml:space="preserve"> </w:t>
      </w:r>
      <w:r w:rsidRPr="00B312D9">
        <w:rPr>
          <w:rFonts w:hint="eastAsia"/>
        </w:rPr>
        <w:t>级</w:t>
      </w:r>
      <w:r w:rsidRPr="00B312D9">
        <w:t>：</w:t>
      </w:r>
    </w:p>
    <w:p w14:paraId="33A4D0DB" w14:textId="1708DC94" w:rsidR="004F3423" w:rsidRPr="003F6F59" w:rsidRDefault="004F3423" w:rsidP="004F3423">
      <w:pPr>
        <w:jc w:val="center"/>
        <w:rPr>
          <w:color w:val="000000"/>
        </w:rPr>
      </w:pPr>
      <w:bookmarkStart w:id="0" w:name="_Toc27799"/>
      <w:bookmarkStart w:id="1" w:name="_Toc15238"/>
      <w:bookmarkStart w:id="2" w:name="_Toc26209"/>
      <w:r w:rsidRPr="003F6F59">
        <w:rPr>
          <w:color w:val="000000"/>
        </w:rPr>
        <w:t>版本</w:t>
      </w:r>
      <w:r w:rsidRPr="003F6F59">
        <w:rPr>
          <w:color w:val="000000"/>
        </w:rPr>
        <w:t>/</w:t>
      </w:r>
      <w:r w:rsidRPr="003F6F59">
        <w:rPr>
          <w:color w:val="000000"/>
        </w:rPr>
        <w:t>修订：</w:t>
      </w:r>
      <w:r w:rsidRPr="003F6F59">
        <w:rPr>
          <w:color w:val="000000"/>
        </w:rPr>
        <w:t>V</w:t>
      </w:r>
      <w:bookmarkEnd w:id="0"/>
      <w:bookmarkEnd w:id="1"/>
      <w:bookmarkEnd w:id="2"/>
      <w:r w:rsidRPr="003F6F59">
        <w:rPr>
          <w:rFonts w:hint="eastAsia"/>
          <w:color w:val="000000"/>
        </w:rPr>
        <w:t>1.</w:t>
      </w:r>
      <w:r w:rsidR="00C63788">
        <w:rPr>
          <w:color w:val="000000"/>
        </w:rPr>
        <w:t>2</w:t>
      </w:r>
    </w:p>
    <w:p w14:paraId="54ED2717" w14:textId="77777777" w:rsidR="004F3423" w:rsidRPr="003F6F59" w:rsidRDefault="004F3423" w:rsidP="004F3423">
      <w:pPr>
        <w:ind w:firstLine="643"/>
        <w:rPr>
          <w:b/>
          <w:bCs/>
          <w:sz w:val="32"/>
        </w:rPr>
      </w:pPr>
    </w:p>
    <w:p w14:paraId="29018CC7" w14:textId="77777777" w:rsidR="004F3423" w:rsidRPr="00332A07" w:rsidRDefault="004F3423" w:rsidP="004F3423">
      <w:pPr>
        <w:ind w:firstLine="480"/>
      </w:pPr>
    </w:p>
    <w:p w14:paraId="3B826597" w14:textId="77777777" w:rsidR="004F3423" w:rsidRPr="00332A07" w:rsidRDefault="004F3423" w:rsidP="004F3423">
      <w:pPr>
        <w:ind w:firstLine="480"/>
      </w:pPr>
    </w:p>
    <w:p w14:paraId="14802DA5" w14:textId="77777777" w:rsidR="004F3423" w:rsidRPr="003F6F59" w:rsidRDefault="004F3423" w:rsidP="004F3423">
      <w:pPr>
        <w:spacing w:line="480" w:lineRule="auto"/>
        <w:ind w:firstLineChars="841" w:firstLine="2691"/>
        <w:rPr>
          <w:sz w:val="32"/>
          <w:szCs w:val="32"/>
        </w:rPr>
      </w:pPr>
      <w:r w:rsidRPr="003F6F59">
        <w:rPr>
          <w:sz w:val="32"/>
          <w:szCs w:val="32"/>
        </w:rPr>
        <w:t>编</w:t>
      </w:r>
      <w:r w:rsidRPr="003F6F59">
        <w:rPr>
          <w:sz w:val="32"/>
          <w:szCs w:val="32"/>
        </w:rPr>
        <w:t xml:space="preserve">    </w:t>
      </w:r>
      <w:r w:rsidRPr="003F6F59">
        <w:rPr>
          <w:sz w:val="32"/>
          <w:szCs w:val="32"/>
        </w:rPr>
        <w:t>制</w:t>
      </w:r>
      <w:r w:rsidRPr="003F6F59">
        <w:rPr>
          <w:sz w:val="32"/>
          <w:szCs w:val="32"/>
        </w:rPr>
        <w:t xml:space="preserve"> </w:t>
      </w:r>
      <w:r w:rsidRPr="003F6F59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Pr="003F6F59">
        <w:rPr>
          <w:rFonts w:hint="eastAsia"/>
          <w:sz w:val="32"/>
          <w:szCs w:val="32"/>
          <w:u w:val="single"/>
        </w:rPr>
        <w:t xml:space="preserve">  </w:t>
      </w:r>
    </w:p>
    <w:p w14:paraId="1463D9FA" w14:textId="77777777" w:rsidR="004F3423" w:rsidRPr="003F6F59" w:rsidRDefault="004F3423" w:rsidP="004F3423">
      <w:pPr>
        <w:spacing w:line="480" w:lineRule="auto"/>
        <w:ind w:firstLineChars="841" w:firstLine="2691"/>
        <w:rPr>
          <w:sz w:val="32"/>
          <w:szCs w:val="32"/>
          <w:u w:val="single"/>
        </w:rPr>
      </w:pPr>
      <w:r w:rsidRPr="003F6F59">
        <w:rPr>
          <w:sz w:val="32"/>
          <w:szCs w:val="32"/>
        </w:rPr>
        <w:t>审</w:t>
      </w:r>
      <w:r w:rsidRPr="003F6F59">
        <w:rPr>
          <w:sz w:val="32"/>
          <w:szCs w:val="32"/>
        </w:rPr>
        <w:t xml:space="preserve">    </w:t>
      </w:r>
      <w:r w:rsidRPr="003F6F59">
        <w:rPr>
          <w:sz w:val="32"/>
          <w:szCs w:val="32"/>
        </w:rPr>
        <w:t>核</w:t>
      </w:r>
      <w:r w:rsidRPr="003F6F59">
        <w:rPr>
          <w:sz w:val="32"/>
          <w:szCs w:val="32"/>
        </w:rPr>
        <w:t xml:space="preserve"> </w:t>
      </w:r>
      <w:r w:rsidRPr="003F6F59">
        <w:rPr>
          <w:sz w:val="32"/>
          <w:szCs w:val="32"/>
          <w:u w:val="single"/>
        </w:rPr>
        <w:t xml:space="preserve">  </w:t>
      </w:r>
      <w:r w:rsidRPr="003F6F59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 w:rsidRPr="003F6F59">
        <w:rPr>
          <w:rFonts w:hint="eastAsia"/>
          <w:sz w:val="32"/>
          <w:szCs w:val="32"/>
          <w:u w:val="single"/>
        </w:rPr>
        <w:t xml:space="preserve">     </w:t>
      </w:r>
      <w:r w:rsidRPr="003F6F59">
        <w:rPr>
          <w:sz w:val="32"/>
          <w:szCs w:val="32"/>
          <w:u w:val="single"/>
        </w:rPr>
        <w:t xml:space="preserve"> </w:t>
      </w:r>
      <w:r w:rsidRPr="003F6F59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Pr="003F6F59">
        <w:rPr>
          <w:rFonts w:hint="eastAsia"/>
          <w:sz w:val="32"/>
          <w:szCs w:val="32"/>
          <w:u w:val="single"/>
        </w:rPr>
        <w:t xml:space="preserve"> </w:t>
      </w:r>
    </w:p>
    <w:p w14:paraId="55AE06CA" w14:textId="77777777" w:rsidR="004F3423" w:rsidRDefault="004F3423" w:rsidP="004F3423">
      <w:pPr>
        <w:ind w:firstLineChars="400" w:firstLine="1280"/>
        <w:rPr>
          <w:sz w:val="32"/>
          <w:szCs w:val="32"/>
        </w:rPr>
      </w:pPr>
    </w:p>
    <w:p w14:paraId="10474B5A" w14:textId="77777777" w:rsidR="00AB7F5B" w:rsidRDefault="00AB7F5B" w:rsidP="004F3423">
      <w:pPr>
        <w:ind w:firstLineChars="400" w:firstLine="1280"/>
        <w:rPr>
          <w:sz w:val="32"/>
          <w:szCs w:val="32"/>
        </w:rPr>
      </w:pPr>
    </w:p>
    <w:p w14:paraId="1A22789D" w14:textId="77777777" w:rsidR="00AB7F5B" w:rsidRDefault="00AB7F5B" w:rsidP="004F3423">
      <w:pPr>
        <w:ind w:firstLineChars="400" w:firstLine="1280"/>
        <w:rPr>
          <w:sz w:val="32"/>
          <w:szCs w:val="32"/>
        </w:rPr>
      </w:pPr>
    </w:p>
    <w:p w14:paraId="3779EC5D" w14:textId="77777777" w:rsidR="00AB7F5B" w:rsidRDefault="00AB7F5B" w:rsidP="004F3423">
      <w:pPr>
        <w:ind w:firstLineChars="400" w:firstLine="1280"/>
        <w:rPr>
          <w:sz w:val="32"/>
          <w:szCs w:val="32"/>
        </w:rPr>
      </w:pPr>
    </w:p>
    <w:p w14:paraId="5B6D70A5" w14:textId="77777777" w:rsidR="00AB7F5B" w:rsidRDefault="00AB7F5B" w:rsidP="004F3423">
      <w:pPr>
        <w:ind w:firstLineChars="400" w:firstLine="1285"/>
        <w:rPr>
          <w:b/>
          <w:bCs/>
          <w:sz w:val="32"/>
          <w:szCs w:val="32"/>
          <w:u w:val="single"/>
        </w:rPr>
      </w:pPr>
    </w:p>
    <w:p w14:paraId="10874103" w14:textId="77777777" w:rsidR="004F3423" w:rsidRDefault="004F3423" w:rsidP="004F3423">
      <w:pPr>
        <w:ind w:firstLineChars="400" w:firstLine="1285"/>
        <w:rPr>
          <w:b/>
          <w:bCs/>
          <w:sz w:val="32"/>
          <w:szCs w:val="32"/>
          <w:u w:val="single"/>
        </w:rPr>
      </w:pPr>
    </w:p>
    <w:p w14:paraId="2FD5C61D" w14:textId="77777777" w:rsidR="004F3423" w:rsidRDefault="004F3423" w:rsidP="004F3423">
      <w:pPr>
        <w:ind w:firstLineChars="400" w:firstLine="1285"/>
        <w:rPr>
          <w:b/>
          <w:bCs/>
          <w:sz w:val="32"/>
          <w:szCs w:val="32"/>
          <w:u w:val="single"/>
        </w:rPr>
      </w:pPr>
    </w:p>
    <w:p w14:paraId="371E1EF4" w14:textId="77777777" w:rsidR="004F3423" w:rsidRDefault="004F3423" w:rsidP="004F3423">
      <w:pPr>
        <w:ind w:firstLineChars="400" w:firstLine="1285"/>
        <w:rPr>
          <w:b/>
          <w:bCs/>
          <w:sz w:val="32"/>
          <w:szCs w:val="32"/>
          <w:u w:val="single"/>
        </w:rPr>
      </w:pPr>
    </w:p>
    <w:p w14:paraId="19963702" w14:textId="77777777" w:rsidR="004F3423" w:rsidRDefault="004F3423" w:rsidP="004F3423">
      <w:pPr>
        <w:ind w:firstLineChars="400" w:firstLine="1285"/>
        <w:rPr>
          <w:b/>
          <w:bCs/>
          <w:sz w:val="32"/>
          <w:szCs w:val="32"/>
          <w:u w:val="single"/>
        </w:rPr>
      </w:pPr>
    </w:p>
    <w:tbl>
      <w:tblPr>
        <w:tblW w:w="9009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9"/>
      </w:tblGrid>
      <w:tr w:rsidR="004F3423" w14:paraId="6384E99F" w14:textId="77777777" w:rsidTr="00AB1B61">
        <w:trPr>
          <w:jc w:val="center"/>
        </w:trPr>
        <w:tc>
          <w:tcPr>
            <w:tcW w:w="9009" w:type="dxa"/>
            <w:shd w:val="clear" w:color="auto" w:fill="auto"/>
          </w:tcPr>
          <w:p w14:paraId="32C8FC54" w14:textId="6303B291" w:rsidR="004F3423" w:rsidRPr="003F6F59" w:rsidRDefault="004F3423" w:rsidP="00B67BF9">
            <w:pPr>
              <w:jc w:val="left"/>
            </w:pPr>
            <w:r w:rsidRPr="003F6F59">
              <w:t>20</w:t>
            </w:r>
            <w:r w:rsidR="00B67BF9">
              <w:t>21</w:t>
            </w:r>
            <w:r w:rsidRPr="003F6F59">
              <w:t>-</w:t>
            </w:r>
            <w:r>
              <w:t>XX</w:t>
            </w:r>
            <w:r w:rsidRPr="003F6F59">
              <w:t>-</w:t>
            </w:r>
            <w:r>
              <w:t>XX</w:t>
            </w:r>
            <w:r w:rsidRPr="003F6F59">
              <w:t xml:space="preserve"> </w:t>
            </w:r>
            <w:r w:rsidRPr="003F6F59">
              <w:t>文件发布日期</w:t>
            </w:r>
            <w:r w:rsidRPr="003F6F59">
              <w:t xml:space="preserve"> </w:t>
            </w:r>
            <w:r w:rsidRPr="003F6F59">
              <w:rPr>
                <w:rFonts w:hint="eastAsia"/>
              </w:rPr>
              <w:t xml:space="preserve">          </w:t>
            </w:r>
            <w:r>
              <w:t xml:space="preserve">              </w:t>
            </w:r>
            <w:r w:rsidRPr="003F6F59">
              <w:t>20</w:t>
            </w:r>
            <w:r w:rsidR="00B67BF9">
              <w:t>21</w:t>
            </w:r>
            <w:r w:rsidRPr="003F6F59">
              <w:t>-</w:t>
            </w:r>
            <w:r>
              <w:t>XX</w:t>
            </w:r>
            <w:r w:rsidRPr="003F6F59">
              <w:t>-</w:t>
            </w:r>
            <w:r>
              <w:t>XX</w:t>
            </w:r>
            <w:r w:rsidRPr="003F6F59">
              <w:t>文件生效日期</w:t>
            </w:r>
          </w:p>
        </w:tc>
      </w:tr>
      <w:tr w:rsidR="004F3423" w14:paraId="05AF76A9" w14:textId="77777777" w:rsidTr="00AB1B61">
        <w:trPr>
          <w:jc w:val="center"/>
        </w:trPr>
        <w:tc>
          <w:tcPr>
            <w:tcW w:w="9009" w:type="dxa"/>
            <w:shd w:val="clear" w:color="auto" w:fill="auto"/>
          </w:tcPr>
          <w:p w14:paraId="7D03610F" w14:textId="77777777" w:rsidR="004F3423" w:rsidRPr="00B67BF9" w:rsidRDefault="004F3423" w:rsidP="004F1B02">
            <w:pPr>
              <w:rPr>
                <w:spacing w:val="40"/>
              </w:rPr>
            </w:pPr>
          </w:p>
        </w:tc>
      </w:tr>
    </w:tbl>
    <w:p w14:paraId="3767EEC3" w14:textId="77777777" w:rsidR="004F3423" w:rsidRPr="00332A07" w:rsidRDefault="004F3423" w:rsidP="004F3423">
      <w:pPr>
        <w:ind w:firstLine="726"/>
        <w:jc w:val="center"/>
        <w:rPr>
          <w:b/>
        </w:rPr>
      </w:pPr>
      <w:r w:rsidRPr="00332A07">
        <w:rPr>
          <w:rFonts w:hint="eastAsia"/>
          <w:b/>
          <w:sz w:val="36"/>
        </w:rPr>
        <w:t>文档修订历史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1"/>
        <w:gridCol w:w="1084"/>
        <w:gridCol w:w="1668"/>
        <w:gridCol w:w="2540"/>
        <w:gridCol w:w="1167"/>
        <w:gridCol w:w="1063"/>
        <w:gridCol w:w="1415"/>
      </w:tblGrid>
      <w:tr w:rsidR="004F3423" w:rsidRPr="00332A07" w14:paraId="11EE39DC" w14:textId="77777777" w:rsidTr="00C63788">
        <w:trPr>
          <w:cantSplit/>
          <w:trHeight w:val="510"/>
          <w:jc w:val="center"/>
        </w:trPr>
        <w:tc>
          <w:tcPr>
            <w:tcW w:w="358" w:type="pct"/>
            <w:shd w:val="clear" w:color="auto" w:fill="auto"/>
            <w:vAlign w:val="center"/>
          </w:tcPr>
          <w:p w14:paraId="293F7F9D" w14:textId="77777777" w:rsidR="004F3423" w:rsidRPr="00332A07" w:rsidRDefault="004F3423" w:rsidP="00AB1B61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版本</w:t>
            </w:r>
          </w:p>
        </w:tc>
        <w:tc>
          <w:tcPr>
            <w:tcW w:w="563" w:type="pct"/>
            <w:shd w:val="clear" w:color="auto" w:fill="auto"/>
            <w:vAlign w:val="center"/>
          </w:tcPr>
          <w:p w14:paraId="040F7C89" w14:textId="77777777" w:rsidR="004F3423" w:rsidRPr="00332A07" w:rsidRDefault="004F3423" w:rsidP="00AB1B61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作者</w:t>
            </w:r>
          </w:p>
        </w:tc>
        <w:tc>
          <w:tcPr>
            <w:tcW w:w="866" w:type="pct"/>
            <w:shd w:val="clear" w:color="auto" w:fill="auto"/>
            <w:vAlign w:val="center"/>
          </w:tcPr>
          <w:p w14:paraId="612946B8" w14:textId="77777777" w:rsidR="004F3423" w:rsidRPr="00332A07" w:rsidRDefault="004F3423" w:rsidP="00AB1B61">
            <w:pPr>
              <w:spacing w:line="320" w:lineRule="exact"/>
              <w:ind w:right="107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版本变化对象</w:t>
            </w:r>
          </w:p>
        </w:tc>
        <w:tc>
          <w:tcPr>
            <w:tcW w:w="1319" w:type="pct"/>
            <w:shd w:val="clear" w:color="auto" w:fill="auto"/>
            <w:vAlign w:val="center"/>
          </w:tcPr>
          <w:p w14:paraId="078AEE78" w14:textId="77777777" w:rsidR="004F3423" w:rsidRPr="00332A07" w:rsidRDefault="004F3423" w:rsidP="00AB1B61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变化内容描述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7EB1B1A" w14:textId="77777777" w:rsidR="004F3423" w:rsidRPr="00332A07" w:rsidRDefault="004F3423" w:rsidP="00AB1B61">
            <w:pPr>
              <w:spacing w:line="320" w:lineRule="exact"/>
              <w:ind w:right="1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审核人</w:t>
            </w:r>
          </w:p>
        </w:tc>
        <w:tc>
          <w:tcPr>
            <w:tcW w:w="552" w:type="pct"/>
            <w:shd w:val="clear" w:color="auto" w:fill="auto"/>
            <w:vAlign w:val="center"/>
          </w:tcPr>
          <w:p w14:paraId="117BA66A" w14:textId="77777777" w:rsidR="004F3423" w:rsidRPr="00332A07" w:rsidRDefault="004F3423" w:rsidP="00AB1B61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批准人</w:t>
            </w:r>
          </w:p>
        </w:tc>
        <w:tc>
          <w:tcPr>
            <w:tcW w:w="735" w:type="pct"/>
            <w:shd w:val="clear" w:color="auto" w:fill="auto"/>
            <w:vAlign w:val="center"/>
          </w:tcPr>
          <w:p w14:paraId="4FABEE9F" w14:textId="77777777" w:rsidR="004F3423" w:rsidRPr="00332A07" w:rsidRDefault="004F3423" w:rsidP="00AB1B61">
            <w:pPr>
              <w:spacing w:line="320" w:lineRule="exact"/>
              <w:ind w:right="-3"/>
              <w:jc w:val="center"/>
              <w:rPr>
                <w:b/>
                <w:bCs/>
                <w:szCs w:val="21"/>
              </w:rPr>
            </w:pPr>
            <w:r w:rsidRPr="00332A07">
              <w:rPr>
                <w:rFonts w:hint="eastAsia"/>
                <w:b/>
                <w:bCs/>
                <w:szCs w:val="21"/>
              </w:rPr>
              <w:t>修订日期</w:t>
            </w:r>
          </w:p>
        </w:tc>
      </w:tr>
      <w:tr w:rsidR="004F3423" w:rsidRPr="00332A07" w14:paraId="6C3CAD79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7B2E5634" w14:textId="091E6F64" w:rsidR="004F3423" w:rsidRPr="00332A07" w:rsidRDefault="000055DC" w:rsidP="004F1B02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1.0</w:t>
            </w:r>
          </w:p>
        </w:tc>
        <w:tc>
          <w:tcPr>
            <w:tcW w:w="563" w:type="pct"/>
            <w:vAlign w:val="center"/>
          </w:tcPr>
          <w:p w14:paraId="3BAE0C51" w14:textId="6BC4DDB4" w:rsidR="004F3423" w:rsidRPr="00332A07" w:rsidRDefault="000055DC" w:rsidP="004F1B02">
            <w:pPr>
              <w:spacing w:line="32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孙加伟</w:t>
            </w:r>
            <w:proofErr w:type="gramEnd"/>
          </w:p>
        </w:tc>
        <w:tc>
          <w:tcPr>
            <w:tcW w:w="866" w:type="pct"/>
            <w:vAlign w:val="center"/>
          </w:tcPr>
          <w:p w14:paraId="1F1B49FB" w14:textId="77777777" w:rsidR="004F3423" w:rsidRPr="00332A07" w:rsidRDefault="004F3423" w:rsidP="00C63788">
            <w:pPr>
              <w:spacing w:line="320" w:lineRule="exact"/>
              <w:jc w:val="left"/>
              <w:rPr>
                <w:szCs w:val="21"/>
              </w:rPr>
            </w:pPr>
          </w:p>
        </w:tc>
        <w:tc>
          <w:tcPr>
            <w:tcW w:w="1319" w:type="pct"/>
            <w:vAlign w:val="center"/>
          </w:tcPr>
          <w:p w14:paraId="74F1F1C1" w14:textId="2D601DCF" w:rsidR="004F3423" w:rsidRPr="00332A07" w:rsidRDefault="00C63788" w:rsidP="00C63788">
            <w:pPr>
              <w:spacing w:line="320" w:lineRule="exact"/>
              <w:jc w:val="left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rFonts w:hint="eastAsia"/>
                <w:szCs w:val="18"/>
              </w:rPr>
              <w:t>、</w:t>
            </w:r>
            <w:r w:rsidR="000055DC">
              <w:rPr>
                <w:rFonts w:hint="eastAsia"/>
                <w:szCs w:val="18"/>
              </w:rPr>
              <w:t>初始版本</w:t>
            </w:r>
          </w:p>
        </w:tc>
        <w:tc>
          <w:tcPr>
            <w:tcW w:w="606" w:type="pct"/>
            <w:vAlign w:val="center"/>
          </w:tcPr>
          <w:p w14:paraId="00D47593" w14:textId="77777777" w:rsidR="004F3423" w:rsidRPr="00332A07" w:rsidRDefault="004F3423" w:rsidP="004F1B02">
            <w:pPr>
              <w:spacing w:line="320" w:lineRule="exact"/>
              <w:jc w:val="center"/>
            </w:pPr>
          </w:p>
        </w:tc>
        <w:tc>
          <w:tcPr>
            <w:tcW w:w="552" w:type="pct"/>
            <w:vAlign w:val="center"/>
          </w:tcPr>
          <w:p w14:paraId="71AF30A3" w14:textId="77777777" w:rsidR="004F3423" w:rsidRPr="00332A07" w:rsidRDefault="004F3423" w:rsidP="004F1B02">
            <w:pPr>
              <w:spacing w:line="320" w:lineRule="exact"/>
              <w:jc w:val="center"/>
            </w:pPr>
          </w:p>
        </w:tc>
        <w:tc>
          <w:tcPr>
            <w:tcW w:w="735" w:type="pct"/>
            <w:vAlign w:val="center"/>
          </w:tcPr>
          <w:p w14:paraId="68E9CBCF" w14:textId="00E06261" w:rsidR="004F3423" w:rsidRPr="00332A07" w:rsidRDefault="000055DC" w:rsidP="00C63788">
            <w:pPr>
              <w:spacing w:line="320" w:lineRule="exact"/>
              <w:jc w:val="center"/>
            </w:pPr>
            <w:r>
              <w:rPr>
                <w:rFonts w:hint="eastAsia"/>
              </w:rPr>
              <w:t>2</w:t>
            </w:r>
            <w:r w:rsidR="00C41758">
              <w:t>021</w:t>
            </w:r>
            <w:r>
              <w:rPr>
                <w:rFonts w:hint="eastAsia"/>
              </w:rPr>
              <w:t>/</w:t>
            </w:r>
            <w:r w:rsidR="00503AAC">
              <w:t>11</w:t>
            </w:r>
            <w:r w:rsidR="00503AAC">
              <w:rPr>
                <w:rFonts w:hint="eastAsia"/>
              </w:rPr>
              <w:t>/</w:t>
            </w:r>
            <w:r w:rsidR="00503AAC">
              <w:t>30</w:t>
            </w:r>
          </w:p>
        </w:tc>
      </w:tr>
      <w:tr w:rsidR="00A52811" w:rsidRPr="00332A07" w14:paraId="1E6A2FDE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6ED7DCA9" w14:textId="41A29399" w:rsidR="00A52811" w:rsidRPr="00332A07" w:rsidRDefault="00A52811" w:rsidP="00A52811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1.1</w:t>
            </w:r>
          </w:p>
        </w:tc>
        <w:tc>
          <w:tcPr>
            <w:tcW w:w="563" w:type="pct"/>
            <w:vAlign w:val="center"/>
          </w:tcPr>
          <w:p w14:paraId="6A393A33" w14:textId="1B36A2D5" w:rsidR="00A52811" w:rsidRPr="00332A07" w:rsidRDefault="00A52811" w:rsidP="00A52811">
            <w:pPr>
              <w:spacing w:line="320" w:lineRule="exact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孙加伟</w:t>
            </w:r>
            <w:proofErr w:type="gramEnd"/>
          </w:p>
        </w:tc>
        <w:tc>
          <w:tcPr>
            <w:tcW w:w="866" w:type="pct"/>
            <w:vAlign w:val="center"/>
          </w:tcPr>
          <w:p w14:paraId="307AABA4" w14:textId="77777777" w:rsidR="00A52811" w:rsidRPr="00332A07" w:rsidRDefault="00A52811" w:rsidP="00C63788">
            <w:pPr>
              <w:spacing w:line="320" w:lineRule="exact"/>
              <w:jc w:val="left"/>
              <w:rPr>
                <w:szCs w:val="21"/>
                <w:lang w:val="en-GB"/>
              </w:rPr>
            </w:pPr>
          </w:p>
        </w:tc>
        <w:tc>
          <w:tcPr>
            <w:tcW w:w="1319" w:type="pct"/>
            <w:vAlign w:val="center"/>
          </w:tcPr>
          <w:p w14:paraId="4D5FDC25" w14:textId="416EE667" w:rsidR="00A52811" w:rsidRPr="00A52811" w:rsidRDefault="00A52811" w:rsidP="00C63788">
            <w:pPr>
              <w:pStyle w:val="af0"/>
              <w:numPr>
                <w:ilvl w:val="0"/>
                <w:numId w:val="20"/>
              </w:numPr>
              <w:spacing w:line="320" w:lineRule="exact"/>
              <w:ind w:firstLineChars="0"/>
              <w:jc w:val="left"/>
              <w:rPr>
                <w:szCs w:val="18"/>
              </w:rPr>
            </w:pPr>
            <w:r w:rsidRPr="00A52811">
              <w:rPr>
                <w:rFonts w:hint="eastAsia"/>
                <w:szCs w:val="18"/>
              </w:rPr>
              <w:t>支持模块化</w:t>
            </w:r>
            <w:r>
              <w:rPr>
                <w:rFonts w:hint="eastAsia"/>
                <w:szCs w:val="18"/>
              </w:rPr>
              <w:t>架构</w:t>
            </w:r>
          </w:p>
          <w:p w14:paraId="6D1788BE" w14:textId="160990D4" w:rsidR="00A52811" w:rsidRPr="00A52811" w:rsidRDefault="00A52811" w:rsidP="00C63788">
            <w:pPr>
              <w:pStyle w:val="af0"/>
              <w:numPr>
                <w:ilvl w:val="0"/>
                <w:numId w:val="20"/>
              </w:numPr>
              <w:spacing w:line="320" w:lineRule="exact"/>
              <w:ind w:firstLineChars="0"/>
              <w:jc w:val="left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O(pen)</w:t>
            </w:r>
            <w:r>
              <w:rPr>
                <w:rFonts w:hint="eastAsia"/>
                <w:szCs w:val="18"/>
                <w:lang w:val="en-GB"/>
              </w:rPr>
              <w:t>-</w:t>
            </w:r>
            <w:r>
              <w:rPr>
                <w:szCs w:val="18"/>
                <w:lang w:val="en-GB"/>
              </w:rPr>
              <w:t>SET</w:t>
            </w:r>
            <w:r>
              <w:rPr>
                <w:szCs w:val="18"/>
                <w:lang w:val="en-GB"/>
              </w:rPr>
              <w:t>初版</w:t>
            </w:r>
          </w:p>
        </w:tc>
        <w:tc>
          <w:tcPr>
            <w:tcW w:w="606" w:type="pct"/>
            <w:vAlign w:val="center"/>
          </w:tcPr>
          <w:p w14:paraId="3AE5DCE1" w14:textId="77777777" w:rsidR="00A52811" w:rsidRPr="00332A07" w:rsidRDefault="00A52811" w:rsidP="00A52811">
            <w:pPr>
              <w:spacing w:line="320" w:lineRule="exact"/>
              <w:jc w:val="center"/>
            </w:pPr>
          </w:p>
        </w:tc>
        <w:tc>
          <w:tcPr>
            <w:tcW w:w="552" w:type="pct"/>
            <w:vAlign w:val="center"/>
          </w:tcPr>
          <w:p w14:paraId="1F578752" w14:textId="77777777" w:rsidR="00A52811" w:rsidRPr="00332A07" w:rsidRDefault="00A52811" w:rsidP="00A52811">
            <w:pPr>
              <w:spacing w:line="320" w:lineRule="exact"/>
              <w:jc w:val="center"/>
            </w:pPr>
          </w:p>
        </w:tc>
        <w:tc>
          <w:tcPr>
            <w:tcW w:w="735" w:type="pct"/>
            <w:vAlign w:val="center"/>
          </w:tcPr>
          <w:p w14:paraId="7BEF179F" w14:textId="054E1830" w:rsidR="00A52811" w:rsidRPr="00332A07" w:rsidRDefault="00A52811" w:rsidP="00C63788">
            <w:pPr>
              <w:spacing w:line="320" w:lineRule="exact"/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 w:rsidR="00C63788" w:rsidRPr="00332A07" w14:paraId="562EA08F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6ABB09EC" w14:textId="7E1F2A47" w:rsidR="00C63788" w:rsidRPr="00332A07" w:rsidRDefault="00C63788" w:rsidP="00C63788">
            <w:pPr>
              <w:spacing w:line="320" w:lineRule="exact"/>
              <w:jc w:val="center"/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1.2</w:t>
            </w:r>
          </w:p>
        </w:tc>
        <w:tc>
          <w:tcPr>
            <w:tcW w:w="563" w:type="pct"/>
            <w:vAlign w:val="center"/>
          </w:tcPr>
          <w:p w14:paraId="24789E5E" w14:textId="503D744D" w:rsidR="00C63788" w:rsidRPr="00332A07" w:rsidRDefault="00C63788" w:rsidP="00C63788">
            <w:pPr>
              <w:spacing w:line="320" w:lineRule="exact"/>
              <w:jc w:val="center"/>
              <w:rPr>
                <w:rFonts w:cs="Arial"/>
              </w:rPr>
            </w:pPr>
            <w:proofErr w:type="gramStart"/>
            <w:r>
              <w:rPr>
                <w:rFonts w:hint="eastAsia"/>
                <w:szCs w:val="21"/>
              </w:rPr>
              <w:t>孙加伟</w:t>
            </w:r>
            <w:proofErr w:type="gramEnd"/>
          </w:p>
        </w:tc>
        <w:tc>
          <w:tcPr>
            <w:tcW w:w="866" w:type="pct"/>
            <w:vAlign w:val="center"/>
          </w:tcPr>
          <w:p w14:paraId="42604AC0" w14:textId="77777777" w:rsidR="00C63788" w:rsidRPr="00332A07" w:rsidRDefault="00C63788" w:rsidP="00C63788">
            <w:pPr>
              <w:spacing w:line="320" w:lineRule="exact"/>
              <w:jc w:val="left"/>
            </w:pPr>
          </w:p>
        </w:tc>
        <w:tc>
          <w:tcPr>
            <w:tcW w:w="1319" w:type="pct"/>
            <w:vAlign w:val="center"/>
          </w:tcPr>
          <w:p w14:paraId="03206FFC" w14:textId="376794B5" w:rsidR="00C63788" w:rsidRPr="00332A07" w:rsidRDefault="00C63788" w:rsidP="00C63788">
            <w:pPr>
              <w:spacing w:line="320" w:lineRule="exact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、对接</w:t>
            </w:r>
            <w:r>
              <w:rPr>
                <w:rFonts w:hint="eastAsia"/>
              </w:rPr>
              <w:t>SSET</w:t>
            </w:r>
            <w:r>
              <w:rPr>
                <w:rFonts w:hint="eastAsia"/>
              </w:rPr>
              <w:t>平台</w:t>
            </w:r>
          </w:p>
        </w:tc>
        <w:tc>
          <w:tcPr>
            <w:tcW w:w="606" w:type="pct"/>
            <w:vAlign w:val="center"/>
          </w:tcPr>
          <w:p w14:paraId="0E74CDE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320C932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277532E7" w14:textId="02F75265" w:rsidR="00C63788" w:rsidRPr="00332A07" w:rsidRDefault="00C63788" w:rsidP="00C63788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2</w:t>
            </w:r>
          </w:p>
        </w:tc>
      </w:tr>
      <w:tr w:rsidR="00C63788" w:rsidRPr="00332A07" w14:paraId="230200FE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55D26337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033529F3" w14:textId="77777777" w:rsidR="00C63788" w:rsidRPr="00332A07" w:rsidRDefault="00C63788" w:rsidP="00C6378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  <w:tc>
          <w:tcPr>
            <w:tcW w:w="866" w:type="pct"/>
            <w:vAlign w:val="center"/>
          </w:tcPr>
          <w:p w14:paraId="2996F126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1EADF62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  <w:tc>
          <w:tcPr>
            <w:tcW w:w="606" w:type="pct"/>
            <w:vAlign w:val="center"/>
          </w:tcPr>
          <w:p w14:paraId="12CA161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6DBEEA04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50247DF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</w:tr>
      <w:tr w:rsidR="00C63788" w:rsidRPr="00332A07" w14:paraId="653FC67C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1EECDEF3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0031DF7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145724F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6E30C7F4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073CFC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55F63C16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626C066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743C0AEF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5AAE6E0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70C0848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24A8CB1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7A83229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13D3E044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424F54A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786FCDE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2072D622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3E7C6D2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46756F6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223EA4C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5843ECD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40E0B9D6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08460B28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0226AAC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7C51169C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708DAC8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062056D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21AF440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5BD0970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C3FD2D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6789863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21EF81B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6D1E7491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4DDD4E8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3E1AE55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28DC1E7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1F8933A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D8FCD5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40C5282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66A1ED6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62F649EF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446AD63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51A7BE7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2B438D17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5988705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24B84C9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06320D88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493DCD3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78522C06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1D7F544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38D1FF3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6B37BFE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54C92D13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44D3020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6E009A8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2834454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3C7F0969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036FD8B8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74D9CC1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627809A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3217A14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4F93684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65134D5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308A161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763316B9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7098E7C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3501511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0E91441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75EED51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670C06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0E92C19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2F193C8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612FB6C0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20FBACB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721CFB4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5CE1ECF3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624C0BC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1A6DBC66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7EE1515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24FB8BD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6BA193D2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7E82DE2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7D928344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78C2D1F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64FD0FB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5B501753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2A9BA81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308B50A5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5F35126C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30B0BCE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074AB246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57A5D33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0FA3B547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166E1A4B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18F37D4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5018B719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310577E4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121098F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21CA275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6354BB27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449CB2F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4A8B7C5C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642EB734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6F37214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3F460DA2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39D5357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43716662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70718801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4E7B765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7178AC1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3D6FEF0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0A321B18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  <w:tr w:rsidR="00C63788" w:rsidRPr="00332A07" w14:paraId="1710DF3A" w14:textId="77777777" w:rsidTr="00C63788">
        <w:trPr>
          <w:cantSplit/>
          <w:trHeight w:val="397"/>
          <w:jc w:val="center"/>
        </w:trPr>
        <w:tc>
          <w:tcPr>
            <w:tcW w:w="358" w:type="pct"/>
            <w:vAlign w:val="center"/>
          </w:tcPr>
          <w:p w14:paraId="7D85D63E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63" w:type="pct"/>
            <w:vAlign w:val="center"/>
          </w:tcPr>
          <w:p w14:paraId="1278F2ED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866" w:type="pct"/>
            <w:vAlign w:val="center"/>
          </w:tcPr>
          <w:p w14:paraId="450C1EE0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1319" w:type="pct"/>
            <w:vAlign w:val="center"/>
          </w:tcPr>
          <w:p w14:paraId="7D095AB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606" w:type="pct"/>
            <w:vAlign w:val="center"/>
          </w:tcPr>
          <w:p w14:paraId="6AEA8C3A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552" w:type="pct"/>
            <w:vAlign w:val="center"/>
          </w:tcPr>
          <w:p w14:paraId="4312743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  <w:tc>
          <w:tcPr>
            <w:tcW w:w="735" w:type="pct"/>
            <w:vAlign w:val="center"/>
          </w:tcPr>
          <w:p w14:paraId="3602735F" w14:textId="77777777" w:rsidR="00C63788" w:rsidRPr="00332A07" w:rsidRDefault="00C63788" w:rsidP="00C63788">
            <w:pPr>
              <w:spacing w:line="320" w:lineRule="exact"/>
              <w:ind w:firstLine="480"/>
              <w:jc w:val="center"/>
            </w:pPr>
          </w:p>
        </w:tc>
      </w:tr>
    </w:tbl>
    <w:p w14:paraId="7D507421" w14:textId="77777777" w:rsidR="004F3423" w:rsidRDefault="004F3423" w:rsidP="004F3423">
      <w:bookmarkStart w:id="3" w:name="_Toc311546452"/>
    </w:p>
    <w:p w14:paraId="128421CF" w14:textId="77777777" w:rsidR="003B42BA" w:rsidRDefault="003B42BA" w:rsidP="004F3423">
      <w:pPr>
        <w:sectPr w:rsidR="003B42BA" w:rsidSect="00223808">
          <w:footerReference w:type="default" r:id="rId8"/>
          <w:headerReference w:type="first" r:id="rId9"/>
          <w:footerReference w:type="first" r:id="rId10"/>
          <w:pgSz w:w="11906" w:h="16838" w:code="9"/>
          <w:pgMar w:top="1418" w:right="1134" w:bottom="1418" w:left="1134" w:header="680" w:footer="340" w:gutter="0"/>
          <w:pgNumType w:start="1"/>
          <w:cols w:space="425"/>
          <w:titlePg/>
          <w:docGrid w:type="lines" w:linePitch="312"/>
        </w:sectPr>
      </w:pPr>
    </w:p>
    <w:p w14:paraId="7211B393" w14:textId="77777777" w:rsidR="004F3423" w:rsidRPr="00472920" w:rsidRDefault="004F3423" w:rsidP="00472920">
      <w:pPr>
        <w:pStyle w:val="TOC"/>
        <w:jc w:val="center"/>
        <w:rPr>
          <w:color w:val="000000" w:themeColor="text1"/>
          <w:sz w:val="44"/>
          <w:szCs w:val="44"/>
        </w:rPr>
      </w:pPr>
      <w:bookmarkStart w:id="4" w:name="_Toc320885370"/>
      <w:bookmarkEnd w:id="3"/>
      <w:r w:rsidRPr="00472920">
        <w:rPr>
          <w:color w:val="000000" w:themeColor="text1"/>
          <w:sz w:val="44"/>
          <w:szCs w:val="44"/>
          <w:lang w:val="zh-CN"/>
        </w:rPr>
        <w:lastRenderedPageBreak/>
        <w:t>目</w:t>
      </w:r>
      <w:r w:rsidRPr="00472920">
        <w:rPr>
          <w:rFonts w:hint="eastAsia"/>
          <w:color w:val="000000" w:themeColor="text1"/>
          <w:sz w:val="44"/>
          <w:szCs w:val="44"/>
          <w:lang w:val="zh-CN"/>
        </w:rPr>
        <w:t xml:space="preserve">  </w:t>
      </w:r>
      <w:r w:rsidRPr="00472920">
        <w:rPr>
          <w:color w:val="000000" w:themeColor="text1"/>
          <w:sz w:val="44"/>
          <w:szCs w:val="44"/>
          <w:lang w:val="zh-CN"/>
        </w:rPr>
        <w:t>录</w:t>
      </w:r>
    </w:p>
    <w:p w14:paraId="720480F3" w14:textId="77777777" w:rsidR="006D1FF6" w:rsidRDefault="00AD05E0">
      <w:pPr>
        <w:pStyle w:val="10"/>
        <w:tabs>
          <w:tab w:val="left" w:pos="420"/>
          <w:tab w:val="right" w:leader="dot" w:pos="9628"/>
        </w:tabs>
        <w:spacing w:before="93" w:after="93"/>
        <w:rPr>
          <w:rFonts w:eastAsiaTheme="minorEastAsia" w:cstheme="minorBidi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</w:rPr>
        <w:fldChar w:fldCharType="begin"/>
      </w:r>
      <w:r>
        <w:rPr>
          <w:rFonts w:ascii="宋体" w:hAnsi="宋体"/>
          <w:bCs w:val="0"/>
        </w:rPr>
        <w:instrText xml:space="preserve"> TOC \o "1-3" \h \z \u </w:instrText>
      </w:r>
      <w:r>
        <w:rPr>
          <w:rFonts w:ascii="宋体" w:hAnsi="宋体"/>
          <w:bCs w:val="0"/>
        </w:rPr>
        <w:fldChar w:fldCharType="separate"/>
      </w:r>
      <w:hyperlink w:anchor="_Toc113133975" w:history="1">
        <w:r w:rsidR="006D1FF6" w:rsidRPr="001A7795">
          <w:rPr>
            <w:rStyle w:val="a5"/>
            <w:noProof/>
          </w:rPr>
          <w:t>1</w:t>
        </w:r>
        <w:r w:rsidR="006D1FF6"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="006D1FF6" w:rsidRPr="001A7795">
          <w:rPr>
            <w:rStyle w:val="a5"/>
            <w:rFonts w:hint="eastAsia"/>
            <w:noProof/>
          </w:rPr>
          <w:t>引言</w:t>
        </w:r>
        <w:r w:rsidR="006D1FF6">
          <w:rPr>
            <w:noProof/>
            <w:webHidden/>
          </w:rPr>
          <w:tab/>
        </w:r>
        <w:r w:rsidR="006D1FF6">
          <w:rPr>
            <w:noProof/>
            <w:webHidden/>
          </w:rPr>
          <w:fldChar w:fldCharType="begin"/>
        </w:r>
        <w:r w:rsidR="006D1FF6">
          <w:rPr>
            <w:noProof/>
            <w:webHidden/>
          </w:rPr>
          <w:instrText xml:space="preserve"> PAGEREF _Toc113133975 \h </w:instrText>
        </w:r>
        <w:r w:rsidR="006D1FF6">
          <w:rPr>
            <w:noProof/>
            <w:webHidden/>
          </w:rPr>
        </w:r>
        <w:r w:rsidR="006D1FF6">
          <w:rPr>
            <w:noProof/>
            <w:webHidden/>
          </w:rPr>
          <w:fldChar w:fldCharType="separate"/>
        </w:r>
        <w:r w:rsidR="006D1FF6">
          <w:rPr>
            <w:noProof/>
            <w:webHidden/>
          </w:rPr>
          <w:t>1</w:t>
        </w:r>
        <w:r w:rsidR="006D1FF6">
          <w:rPr>
            <w:noProof/>
            <w:webHidden/>
          </w:rPr>
          <w:fldChar w:fldCharType="end"/>
        </w:r>
      </w:hyperlink>
    </w:p>
    <w:p w14:paraId="31D3DB1F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76" w:history="1">
        <w:r w:rsidRPr="001A7795">
          <w:rPr>
            <w:rStyle w:val="a5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89FD05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77" w:history="1">
        <w:r w:rsidRPr="001A7795">
          <w:rPr>
            <w:rStyle w:val="a5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BC6A9A" w14:textId="77777777" w:rsidR="006D1FF6" w:rsidRDefault="006D1FF6">
      <w:pPr>
        <w:pStyle w:val="10"/>
        <w:tabs>
          <w:tab w:val="left" w:pos="420"/>
          <w:tab w:val="right" w:leader="dot" w:pos="9628"/>
        </w:tabs>
        <w:spacing w:before="93" w:after="93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113133978" w:history="1">
        <w:r w:rsidRPr="001A7795">
          <w:rPr>
            <w:rStyle w:val="a5"/>
            <w:noProof/>
          </w:rPr>
          <w:t>2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OSET</w:t>
        </w:r>
        <w:r w:rsidRPr="001A7795">
          <w:rPr>
            <w:rStyle w:val="a5"/>
            <w:rFonts w:hint="eastAsia"/>
            <w:noProof/>
          </w:rPr>
          <w:t>通用平台介绍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528238" w14:textId="77777777" w:rsidR="006D1FF6" w:rsidRDefault="006D1FF6">
      <w:pPr>
        <w:pStyle w:val="10"/>
        <w:tabs>
          <w:tab w:val="left" w:pos="420"/>
          <w:tab w:val="right" w:leader="dot" w:pos="9628"/>
        </w:tabs>
        <w:spacing w:before="93" w:after="93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113133979" w:history="1">
        <w:r w:rsidRPr="001A7795">
          <w:rPr>
            <w:rStyle w:val="a5"/>
            <w:noProof/>
          </w:rPr>
          <w:t>3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Os-SET</w:t>
        </w:r>
        <w:r w:rsidRPr="001A7795">
          <w:rPr>
            <w:rStyle w:val="a5"/>
            <w:rFonts w:hint="eastAsia"/>
            <w:noProof/>
          </w:rPr>
          <w:t>底软平台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5A63F3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0" w:history="1">
        <w:r w:rsidRPr="001A7795">
          <w:rPr>
            <w:rStyle w:val="a5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平台结构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B957AA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1" w:history="1">
        <w:r w:rsidRPr="001A7795">
          <w:rPr>
            <w:rStyle w:val="a5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64EE4B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82" w:history="1">
        <w:r w:rsidRPr="001A7795">
          <w:rPr>
            <w:rStyle w:val="a5"/>
            <w:noProof/>
          </w:rPr>
          <w:t>3.2.1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编译方法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416B5C6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83" w:history="1">
        <w:r w:rsidRPr="001A7795">
          <w:rPr>
            <w:rStyle w:val="a5"/>
            <w:noProof/>
          </w:rPr>
          <w:t>3.2.2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动态库说明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483098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4" w:history="1">
        <w:r w:rsidRPr="001A7795">
          <w:rPr>
            <w:rStyle w:val="a5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调用方法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CEB84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5" w:history="1">
        <w:r w:rsidRPr="001A7795">
          <w:rPr>
            <w:rStyle w:val="a5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41EEA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6" w:history="1">
        <w:r w:rsidRPr="001A7795">
          <w:rPr>
            <w:rStyle w:val="a5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安装包版本说明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2C96D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87" w:history="1">
        <w:r w:rsidRPr="001A7795">
          <w:rPr>
            <w:rStyle w:val="a5"/>
            <w:noProof/>
          </w:rPr>
          <w:t>3.5.1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安装和卸载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F6534E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88" w:history="1">
        <w:r w:rsidRPr="001A7795">
          <w:rPr>
            <w:rStyle w:val="a5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单元测试框架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E6C926" w14:textId="77777777" w:rsidR="006D1FF6" w:rsidRDefault="006D1FF6">
      <w:pPr>
        <w:pStyle w:val="10"/>
        <w:tabs>
          <w:tab w:val="left" w:pos="420"/>
          <w:tab w:val="right" w:leader="dot" w:pos="9628"/>
        </w:tabs>
        <w:spacing w:before="93" w:after="93"/>
        <w:rPr>
          <w:rFonts w:eastAsiaTheme="minorEastAsia" w:cstheme="minorBidi"/>
          <w:bCs w:val="0"/>
          <w:caps w:val="0"/>
          <w:noProof/>
          <w:sz w:val="21"/>
          <w:szCs w:val="22"/>
        </w:rPr>
      </w:pPr>
      <w:hyperlink w:anchor="_Toc113133989" w:history="1">
        <w:r w:rsidRPr="001A7795">
          <w:rPr>
            <w:rStyle w:val="a5"/>
            <w:noProof/>
          </w:rPr>
          <w:t>4</w:t>
        </w:r>
        <w:r>
          <w:rPr>
            <w:rFonts w:eastAsiaTheme="minorEastAsia" w:cstheme="minorBidi"/>
            <w:bCs w:val="0"/>
            <w:cap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Open-SET</w:t>
        </w:r>
        <w:r w:rsidRPr="001A7795">
          <w:rPr>
            <w:rStyle w:val="a5"/>
            <w:rFonts w:hint="eastAsia"/>
            <w:noProof/>
          </w:rPr>
          <w:t>开放平台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BFB3B7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0" w:history="1">
        <w:r w:rsidRPr="001A7795">
          <w:rPr>
            <w:rStyle w:val="a5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平台结构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5E1F2B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1" w:history="1">
        <w:r w:rsidRPr="001A7795">
          <w:rPr>
            <w:rStyle w:val="a5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部署方式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DE6421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2" w:history="1">
        <w:r w:rsidRPr="001A7795">
          <w:rPr>
            <w:rStyle w:val="a5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对接</w:t>
        </w:r>
        <w:r w:rsidRPr="001A7795">
          <w:rPr>
            <w:rStyle w:val="a5"/>
            <w:noProof/>
          </w:rPr>
          <w:t>SSET</w:t>
        </w:r>
        <w:r w:rsidRPr="001A7795">
          <w:rPr>
            <w:rStyle w:val="a5"/>
            <w:rFonts w:hint="eastAsia"/>
            <w:noProof/>
          </w:rPr>
          <w:t>平台</w:t>
        </w:r>
        <w:bookmarkStart w:id="5" w:name="_GoBack"/>
        <w:bookmarkEnd w:id="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B4169C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3" w:history="1">
        <w:r w:rsidRPr="001A7795">
          <w:rPr>
            <w:rStyle w:val="a5"/>
            <w:noProof/>
          </w:rPr>
          <w:t>4.4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通用开发接口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D44997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4" w:history="1">
        <w:r w:rsidRPr="001A7795">
          <w:rPr>
            <w:rStyle w:val="a5"/>
            <w:noProof/>
          </w:rPr>
          <w:t>4.5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Esl</w:t>
        </w:r>
        <w:r w:rsidRPr="001A7795">
          <w:rPr>
            <w:rStyle w:val="a5"/>
            <w:rFonts w:hint="eastAsia"/>
            <w:noProof/>
          </w:rPr>
          <w:t>远程调用库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182DD9" w14:textId="77777777" w:rsidR="006D1FF6" w:rsidRDefault="006D1FF6">
      <w:pPr>
        <w:pStyle w:val="20"/>
        <w:tabs>
          <w:tab w:val="left" w:pos="840"/>
          <w:tab w:val="right" w:leader="dot" w:pos="9628"/>
        </w:tabs>
        <w:spacing w:before="31" w:after="31"/>
        <w:rPr>
          <w:rFonts w:eastAsiaTheme="minorEastAsia" w:cstheme="minorBidi"/>
          <w:smallCaps w:val="0"/>
          <w:noProof/>
          <w:sz w:val="21"/>
          <w:szCs w:val="22"/>
        </w:rPr>
      </w:pPr>
      <w:hyperlink w:anchor="_Toc113133995" w:history="1">
        <w:r w:rsidRPr="001A7795">
          <w:rPr>
            <w:rStyle w:val="a5"/>
            <w:noProof/>
          </w:rPr>
          <w:t>4.6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OM APP</w:t>
        </w:r>
        <w:r w:rsidRPr="001A7795">
          <w:rPr>
            <w:rStyle w:val="a5"/>
            <w:rFonts w:hint="eastAsia"/>
            <w:noProof/>
          </w:rPr>
          <w:t>范例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A3D1BE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96" w:history="1">
        <w:r w:rsidRPr="001A7795">
          <w:rPr>
            <w:rStyle w:val="a5"/>
            <w:noProof/>
          </w:rPr>
          <w:t>4.6.1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rFonts w:hint="eastAsia"/>
            <w:noProof/>
          </w:rPr>
          <w:t>在线模块查看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5B2663B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97" w:history="1">
        <w:r w:rsidRPr="001A7795">
          <w:rPr>
            <w:rStyle w:val="a5"/>
            <w:noProof/>
          </w:rPr>
          <w:t>4.6.2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OM</w:t>
        </w:r>
        <w:r w:rsidRPr="001A7795">
          <w:rPr>
            <w:rStyle w:val="a5"/>
            <w:rFonts w:hint="eastAsia"/>
            <w:noProof/>
          </w:rPr>
          <w:t>模块加载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0890D2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98" w:history="1">
        <w:r w:rsidRPr="001A7795">
          <w:rPr>
            <w:rStyle w:val="a5"/>
            <w:noProof/>
          </w:rPr>
          <w:t>4.6.3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OM</w:t>
        </w:r>
        <w:r w:rsidRPr="001A7795">
          <w:rPr>
            <w:rStyle w:val="a5"/>
            <w:rFonts w:hint="eastAsia"/>
            <w:noProof/>
          </w:rPr>
          <w:t>模块卸载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A88248" w14:textId="77777777" w:rsidR="006D1FF6" w:rsidRDefault="006D1FF6">
      <w:pPr>
        <w:pStyle w:val="30"/>
        <w:tabs>
          <w:tab w:val="left" w:pos="1260"/>
          <w:tab w:val="right" w:leader="dot" w:pos="9628"/>
        </w:tabs>
        <w:rPr>
          <w:rFonts w:eastAsiaTheme="minorEastAsia" w:cstheme="minorBidi"/>
          <w:iCs w:val="0"/>
          <w:noProof/>
          <w:sz w:val="21"/>
          <w:szCs w:val="22"/>
        </w:rPr>
      </w:pPr>
      <w:hyperlink w:anchor="_Toc113133999" w:history="1">
        <w:r w:rsidRPr="001A7795">
          <w:rPr>
            <w:rStyle w:val="a5"/>
            <w:noProof/>
          </w:rPr>
          <w:t>4.6.4</w:t>
        </w:r>
        <w:r>
          <w:rPr>
            <w:rFonts w:eastAsiaTheme="minorEastAsia" w:cstheme="minorBidi"/>
            <w:iCs w:val="0"/>
            <w:noProof/>
            <w:sz w:val="21"/>
            <w:szCs w:val="22"/>
          </w:rPr>
          <w:tab/>
        </w:r>
        <w:r w:rsidRPr="001A7795">
          <w:rPr>
            <w:rStyle w:val="a5"/>
            <w:noProof/>
          </w:rPr>
          <w:t>OM</w:t>
        </w:r>
        <w:r w:rsidRPr="001A7795">
          <w:rPr>
            <w:rStyle w:val="a5"/>
            <w:rFonts w:hint="eastAsia"/>
            <w:noProof/>
          </w:rPr>
          <w:t>模块重载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_Toc113133999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A03C12" w14:textId="02222CAB" w:rsidR="00F030A0" w:rsidRDefault="00AD05E0" w:rsidP="00472920">
      <w:pPr>
        <w:rPr>
          <w:b/>
          <w:bCs/>
          <w:lang w:val="zh-CN"/>
        </w:rPr>
        <w:sectPr w:rsidR="00F030A0" w:rsidSect="003B42BA">
          <w:headerReference w:type="first" r:id="rId11"/>
          <w:footerReference w:type="first" r:id="rId12"/>
          <w:pgSz w:w="11906" w:h="16838" w:code="9"/>
          <w:pgMar w:top="1418" w:right="1134" w:bottom="1418" w:left="1134" w:header="680" w:footer="340" w:gutter="0"/>
          <w:pgNumType w:fmt="upperRoman" w:start="1"/>
          <w:cols w:space="425"/>
          <w:titlePg/>
          <w:docGrid w:type="lines" w:linePitch="312"/>
        </w:sectPr>
      </w:pPr>
      <w:r>
        <w:rPr>
          <w:rFonts w:ascii="宋体" w:hAnsi="宋体" w:cstheme="minorHAnsi"/>
          <w:bCs/>
          <w:szCs w:val="20"/>
        </w:rPr>
        <w:lastRenderedPageBreak/>
        <w:fldChar w:fldCharType="end"/>
      </w:r>
    </w:p>
    <w:p w14:paraId="6340A842" w14:textId="61644A46" w:rsidR="00EF2FEA" w:rsidRDefault="00EF2FEA" w:rsidP="006C4287">
      <w:pPr>
        <w:pStyle w:val="1"/>
      </w:pPr>
      <w:bookmarkStart w:id="6" w:name="_Toc320886001"/>
      <w:bookmarkStart w:id="7" w:name="_Toc113133975"/>
      <w:bookmarkEnd w:id="4"/>
      <w:bookmarkEnd w:id="6"/>
      <w:r>
        <w:lastRenderedPageBreak/>
        <w:t>引言</w:t>
      </w:r>
      <w:bookmarkEnd w:id="7"/>
    </w:p>
    <w:p w14:paraId="4C02E020" w14:textId="4596710C" w:rsidR="006C4287" w:rsidRDefault="006C4287" w:rsidP="00263EED">
      <w:pPr>
        <w:pStyle w:val="2"/>
      </w:pPr>
      <w:bookmarkStart w:id="8" w:name="_Toc113133976"/>
      <w:r>
        <w:t>编写目的</w:t>
      </w:r>
      <w:bookmarkEnd w:id="8"/>
    </w:p>
    <w:p w14:paraId="4C51491A" w14:textId="078C33CD" w:rsidR="005C1A41" w:rsidRDefault="005C1A41" w:rsidP="00950E79">
      <w:pPr>
        <w:ind w:firstLineChars="200" w:firstLine="480"/>
      </w:pPr>
      <w:r>
        <w:rPr>
          <w:rFonts w:hint="eastAsia"/>
        </w:rPr>
        <w:t>本文档的目的是从</w:t>
      </w:r>
      <w:r w:rsidR="00950E79">
        <w:t>OSET</w:t>
      </w:r>
      <w:r w:rsidR="00950E79">
        <w:t>平台</w:t>
      </w:r>
      <w:r>
        <w:rPr>
          <w:rFonts w:hint="eastAsia"/>
        </w:rPr>
        <w:t>需求出发，设计</w:t>
      </w:r>
      <w:r>
        <w:rPr>
          <w:rFonts w:hint="eastAsia"/>
        </w:rPr>
        <w:t>V</w:t>
      </w:r>
      <w:r w:rsidR="005863D3">
        <w:t>1.1</w:t>
      </w:r>
      <w:r w:rsidR="00950E79">
        <w:t>版本</w:t>
      </w:r>
      <w:r>
        <w:t>的整体方案</w:t>
      </w:r>
      <w:r>
        <w:rPr>
          <w:rFonts w:hint="eastAsia"/>
        </w:rPr>
        <w:t>，可分解出进行概要设计和详细设计的模块和子模块，定义各模块和子模块的功能，模块和子模块的关系，满足</w:t>
      </w:r>
      <w:r w:rsidR="00950E79">
        <w:rPr>
          <w:rFonts w:hint="eastAsia"/>
        </w:rPr>
        <w:t>OSET</w:t>
      </w:r>
      <w:r w:rsidR="00950E79">
        <w:t xml:space="preserve"> </w:t>
      </w:r>
      <w:r>
        <w:t xml:space="preserve"> V1.</w:t>
      </w:r>
      <w:r w:rsidR="005863D3">
        <w:t>1</w:t>
      </w:r>
      <w:r>
        <w:t>版本的系统需求和软件设计需求</w:t>
      </w:r>
      <w:r>
        <w:rPr>
          <w:rFonts w:hint="eastAsia"/>
        </w:rPr>
        <w:t>。</w:t>
      </w:r>
    </w:p>
    <w:p w14:paraId="361B31C6" w14:textId="6A15291B" w:rsidR="005C1A41" w:rsidRPr="005C1A41" w:rsidRDefault="005C1A41" w:rsidP="00327AED">
      <w:pPr>
        <w:ind w:firstLineChars="200" w:firstLine="480"/>
      </w:pPr>
      <w:r>
        <w:t>本文档用于指导</w:t>
      </w:r>
      <w:r w:rsidR="00950E79">
        <w:rPr>
          <w:rFonts w:hint="eastAsia"/>
        </w:rPr>
        <w:t>OSET</w:t>
      </w:r>
      <w:r w:rsidR="00950E79">
        <w:t xml:space="preserve"> </w:t>
      </w:r>
      <w:r>
        <w:rPr>
          <w:rFonts w:hint="eastAsia"/>
        </w:rPr>
        <w:t>V</w:t>
      </w:r>
      <w:r>
        <w:t>1.</w:t>
      </w:r>
      <w:r w:rsidR="005863D3">
        <w:t>1</w:t>
      </w:r>
      <w:r>
        <w:t>版本的概要设计和详细设计文档</w:t>
      </w:r>
      <w:r>
        <w:rPr>
          <w:rFonts w:hint="eastAsia"/>
        </w:rPr>
        <w:t>，</w:t>
      </w:r>
      <w:r>
        <w:t>以及后续的集成测试</w:t>
      </w:r>
      <w:r>
        <w:rPr>
          <w:rFonts w:hint="eastAsia"/>
        </w:rPr>
        <w:t>。</w:t>
      </w:r>
    </w:p>
    <w:p w14:paraId="377BB825" w14:textId="7C818F0B" w:rsidR="006C4287" w:rsidRDefault="006C4287" w:rsidP="00263EED">
      <w:pPr>
        <w:pStyle w:val="2"/>
      </w:pPr>
      <w:bookmarkStart w:id="9" w:name="_Toc113133977"/>
      <w:r>
        <w:t>背景</w:t>
      </w:r>
      <w:bookmarkEnd w:id="9"/>
    </w:p>
    <w:p w14:paraId="4597D5F7" w14:textId="111E7674" w:rsidR="00327AED" w:rsidRDefault="00327AED" w:rsidP="00327AED">
      <w:pPr>
        <w:pStyle w:val="a1"/>
        <w:ind w:firstLineChars="0" w:firstLine="0"/>
        <w:rPr>
          <w:szCs w:val="21"/>
        </w:rPr>
      </w:pPr>
      <w:r>
        <w:rPr>
          <w:rFonts w:hint="eastAsia"/>
          <w:szCs w:val="21"/>
        </w:rPr>
        <w:t>软件系统名称：</w:t>
      </w:r>
      <w:r w:rsidR="0079321D">
        <w:rPr>
          <w:rFonts w:hint="eastAsia"/>
          <w:szCs w:val="21"/>
        </w:rPr>
        <w:t>OSET</w:t>
      </w:r>
      <w:r w:rsidR="00297668">
        <w:rPr>
          <w:rFonts w:hint="eastAsia"/>
          <w:szCs w:val="21"/>
        </w:rPr>
        <w:t>通用</w:t>
      </w:r>
      <w:r w:rsidR="0079321D">
        <w:rPr>
          <w:rFonts w:hint="eastAsia"/>
          <w:szCs w:val="21"/>
        </w:rPr>
        <w:t>平台</w:t>
      </w:r>
    </w:p>
    <w:p w14:paraId="6CF83A4C" w14:textId="14F61EC1" w:rsidR="00327AED" w:rsidRDefault="00327AED" w:rsidP="00327AED">
      <w:pPr>
        <w:pStyle w:val="a1"/>
        <w:ind w:firstLineChars="0" w:firstLine="0"/>
        <w:rPr>
          <w:szCs w:val="21"/>
        </w:rPr>
      </w:pPr>
      <w:r>
        <w:rPr>
          <w:rFonts w:hint="eastAsia"/>
          <w:szCs w:val="21"/>
        </w:rPr>
        <w:t>软件开发者：</w:t>
      </w:r>
      <w:r w:rsidR="00BF4669">
        <w:rPr>
          <w:rFonts w:hint="eastAsia"/>
          <w:szCs w:val="21"/>
        </w:rPr>
        <w:t>SSET</w:t>
      </w:r>
      <w:r w:rsidR="00786931">
        <w:rPr>
          <w:rFonts w:hint="eastAsia"/>
          <w:szCs w:val="21"/>
        </w:rPr>
        <w:t>协议平台</w:t>
      </w:r>
      <w:r w:rsidR="00BF4669">
        <w:rPr>
          <w:rFonts w:hint="eastAsia"/>
          <w:szCs w:val="21"/>
        </w:rPr>
        <w:t>组</w:t>
      </w:r>
      <w:r>
        <w:rPr>
          <w:szCs w:val="21"/>
        </w:rPr>
        <w:t xml:space="preserve"> </w:t>
      </w:r>
    </w:p>
    <w:p w14:paraId="09E16016" w14:textId="482CDACC" w:rsidR="00327AED" w:rsidRDefault="00327AED" w:rsidP="00327AED">
      <w:pPr>
        <w:pStyle w:val="a1"/>
        <w:ind w:firstLineChars="0" w:firstLine="0"/>
        <w:rPr>
          <w:szCs w:val="21"/>
        </w:rPr>
      </w:pPr>
      <w:r>
        <w:rPr>
          <w:rFonts w:hint="eastAsia"/>
          <w:szCs w:val="21"/>
        </w:rPr>
        <w:t>开发语言：</w:t>
      </w:r>
      <w:r>
        <w:rPr>
          <w:rFonts w:hint="eastAsia"/>
          <w:szCs w:val="21"/>
        </w:rPr>
        <w:t>C/</w:t>
      </w:r>
      <w:r>
        <w:rPr>
          <w:szCs w:val="21"/>
        </w:rPr>
        <w:t>C++</w:t>
      </w:r>
      <w:r w:rsidR="00B9267E">
        <w:rPr>
          <w:rFonts w:hint="eastAsia"/>
          <w:szCs w:val="21"/>
        </w:rPr>
        <w:t>、</w:t>
      </w:r>
      <w:r w:rsidR="00B9267E">
        <w:rPr>
          <w:rFonts w:hint="eastAsia"/>
          <w:szCs w:val="21"/>
        </w:rPr>
        <w:t>Python</w:t>
      </w:r>
      <w:r w:rsidR="00B9267E">
        <w:rPr>
          <w:rFonts w:hint="eastAsia"/>
          <w:szCs w:val="21"/>
        </w:rPr>
        <w:t>等</w:t>
      </w:r>
    </w:p>
    <w:p w14:paraId="262FE3D1" w14:textId="0AE1C6B3" w:rsidR="00327AED" w:rsidRDefault="00327AED" w:rsidP="00327AED">
      <w:pPr>
        <w:pStyle w:val="a1"/>
        <w:ind w:firstLineChars="0" w:firstLine="0"/>
        <w:rPr>
          <w:szCs w:val="21"/>
        </w:rPr>
      </w:pPr>
      <w:r>
        <w:rPr>
          <w:rFonts w:hint="eastAsia"/>
          <w:szCs w:val="21"/>
        </w:rPr>
        <w:t>硬件平台：</w:t>
      </w:r>
      <w:r>
        <w:rPr>
          <w:rFonts w:hint="eastAsia"/>
          <w:szCs w:val="21"/>
        </w:rPr>
        <w:t>X</w:t>
      </w:r>
      <w:r>
        <w:rPr>
          <w:szCs w:val="21"/>
        </w:rPr>
        <w:t>86</w:t>
      </w:r>
      <w:r>
        <w:rPr>
          <w:szCs w:val="21"/>
        </w:rPr>
        <w:t>服务器</w:t>
      </w:r>
    </w:p>
    <w:p w14:paraId="78AD46C0" w14:textId="07717228" w:rsidR="00272054" w:rsidRDefault="00327AED" w:rsidP="0079321D">
      <w:pPr>
        <w:pStyle w:val="a1"/>
        <w:ind w:firstLineChars="0" w:firstLine="0"/>
        <w:rPr>
          <w:szCs w:val="21"/>
        </w:rPr>
      </w:pPr>
      <w:r>
        <w:rPr>
          <w:rFonts w:hint="eastAsia"/>
          <w:szCs w:val="21"/>
        </w:rPr>
        <w:t>软件平台：</w:t>
      </w:r>
      <w:r>
        <w:rPr>
          <w:rFonts w:hint="eastAsia"/>
          <w:szCs w:val="21"/>
        </w:rPr>
        <w:t>Linux</w:t>
      </w:r>
    </w:p>
    <w:p w14:paraId="3E19BDD9" w14:textId="7D0BC6F3" w:rsidR="00667C3D" w:rsidRDefault="00A14AB4" w:rsidP="00B11F64">
      <w:pPr>
        <w:pStyle w:val="1"/>
      </w:pPr>
      <w:bookmarkStart w:id="10" w:name="_Toc113133978"/>
      <w:r>
        <w:t>OSET</w:t>
      </w:r>
      <w:r>
        <w:t>通用</w:t>
      </w:r>
      <w:r w:rsidR="00D0392C">
        <w:t>平台介绍</w:t>
      </w:r>
      <w:bookmarkEnd w:id="10"/>
    </w:p>
    <w:p w14:paraId="38C79094" w14:textId="30BB1250" w:rsidR="004631F1" w:rsidRPr="004631F1" w:rsidRDefault="004631F1" w:rsidP="004631F1">
      <w:pPr>
        <w:pStyle w:val="a0"/>
        <w:ind w:firstLineChars="0" w:firstLine="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0433FF94" wp14:editId="09222DCB">
            <wp:extent cx="3251538" cy="238823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039" cy="2391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4CE0E" w14:textId="77777777" w:rsidR="00864AEF" w:rsidRDefault="00B9267E" w:rsidP="00B9267E">
      <w:pPr>
        <w:pStyle w:val="a0"/>
        <w:rPr>
          <w:lang w:val="de-DE"/>
        </w:rPr>
      </w:pPr>
      <w:r>
        <w:rPr>
          <w:lang w:val="de-DE"/>
        </w:rPr>
        <w:t>为了实现各种不同体制协议的仿真</w:t>
      </w:r>
      <w:r>
        <w:rPr>
          <w:rFonts w:hint="eastAsia"/>
          <w:lang w:val="de-DE"/>
        </w:rPr>
        <w:t>和</w:t>
      </w:r>
      <w:r>
        <w:rPr>
          <w:lang w:val="de-DE"/>
        </w:rPr>
        <w:t>模拟</w:t>
      </w:r>
      <w:r>
        <w:rPr>
          <w:rFonts w:hint="eastAsia"/>
          <w:lang w:val="de-DE"/>
        </w:rPr>
        <w:t>，实现协议</w:t>
      </w:r>
      <w:proofErr w:type="gramStart"/>
      <w:r>
        <w:rPr>
          <w:rFonts w:hint="eastAsia"/>
          <w:lang w:val="de-DE"/>
        </w:rPr>
        <w:t>栈</w:t>
      </w:r>
      <w:proofErr w:type="gramEnd"/>
      <w:r>
        <w:rPr>
          <w:rFonts w:hint="eastAsia"/>
          <w:lang w:val="de-DE"/>
        </w:rPr>
        <w:t>的模块化加载和迭代，减少操作系统对上层业务的影响，提高软件开发的统一性和</w:t>
      </w:r>
      <w:proofErr w:type="gramStart"/>
      <w:r>
        <w:rPr>
          <w:rFonts w:hint="eastAsia"/>
          <w:lang w:val="de-DE"/>
        </w:rPr>
        <w:t>可</w:t>
      </w:r>
      <w:proofErr w:type="gramEnd"/>
      <w:r>
        <w:rPr>
          <w:rFonts w:hint="eastAsia"/>
          <w:lang w:val="de-DE"/>
        </w:rPr>
        <w:t>重用性，开发了</w:t>
      </w:r>
      <w:r>
        <w:rPr>
          <w:rFonts w:hint="eastAsia"/>
          <w:lang w:val="de-DE"/>
        </w:rPr>
        <w:t>OSET</w:t>
      </w:r>
      <w:r>
        <w:rPr>
          <w:rFonts w:hint="eastAsia"/>
          <w:lang w:val="de-DE"/>
        </w:rPr>
        <w:t>通用平台。</w:t>
      </w:r>
    </w:p>
    <w:p w14:paraId="048DC6F4" w14:textId="401BCE7B" w:rsidR="00667C3D" w:rsidRPr="00667C3D" w:rsidRDefault="00B73C66" w:rsidP="00667C3D">
      <w:pPr>
        <w:pStyle w:val="a0"/>
        <w:rPr>
          <w:lang w:val="en-GB"/>
        </w:rPr>
      </w:pPr>
      <w:r>
        <w:rPr>
          <w:lang w:val="de-DE"/>
        </w:rPr>
        <w:t>整个通用平台由</w:t>
      </w:r>
      <w:r>
        <w:rPr>
          <w:lang w:val="de-DE"/>
        </w:rPr>
        <w:t>Os</w:t>
      </w:r>
      <w:r>
        <w:rPr>
          <w:rFonts w:hint="eastAsia"/>
          <w:lang w:val="de-DE"/>
        </w:rPr>
        <w:t>-</w:t>
      </w:r>
      <w:r>
        <w:rPr>
          <w:lang w:val="de-DE"/>
        </w:rPr>
        <w:t>SET</w:t>
      </w:r>
      <w:proofErr w:type="gramStart"/>
      <w:r>
        <w:rPr>
          <w:lang w:val="de-DE"/>
        </w:rPr>
        <w:t>底软平台</w:t>
      </w:r>
      <w:proofErr w:type="gramEnd"/>
      <w:r>
        <w:rPr>
          <w:lang w:val="de-DE"/>
        </w:rPr>
        <w:t>和</w:t>
      </w:r>
      <w:r>
        <w:rPr>
          <w:lang w:val="de-DE"/>
        </w:rPr>
        <w:t>Open</w:t>
      </w:r>
      <w:r>
        <w:rPr>
          <w:rFonts w:hint="eastAsia"/>
          <w:lang w:val="de-DE"/>
        </w:rPr>
        <w:t>-</w:t>
      </w:r>
      <w:r>
        <w:rPr>
          <w:lang w:val="de-DE"/>
        </w:rPr>
        <w:t>SET</w:t>
      </w:r>
      <w:r>
        <w:rPr>
          <w:lang w:val="de-DE"/>
        </w:rPr>
        <w:t>开放运行平台两部分</w:t>
      </w:r>
      <w:r w:rsidR="00B9267E">
        <w:rPr>
          <w:lang w:val="de-DE"/>
        </w:rPr>
        <w:t>构成</w:t>
      </w:r>
      <w:r w:rsidR="00B9267E">
        <w:rPr>
          <w:rFonts w:hint="eastAsia"/>
          <w:lang w:val="de-DE"/>
        </w:rPr>
        <w:t>。</w:t>
      </w:r>
      <w:r w:rsidR="00B9267E">
        <w:rPr>
          <w:lang w:val="de-DE"/>
        </w:rPr>
        <w:t>Os</w:t>
      </w:r>
      <w:r w:rsidR="00B9267E">
        <w:rPr>
          <w:rFonts w:hint="eastAsia"/>
          <w:lang w:val="de-DE"/>
        </w:rPr>
        <w:t>-</w:t>
      </w:r>
      <w:r w:rsidR="00B9267E">
        <w:rPr>
          <w:lang w:val="de-DE"/>
        </w:rPr>
        <w:t>SET</w:t>
      </w:r>
      <w:r w:rsidR="00B9267E">
        <w:rPr>
          <w:lang w:val="de-DE"/>
        </w:rPr>
        <w:t>底层平台提供各种系统底层接口</w:t>
      </w:r>
      <w:r w:rsidR="00B9267E">
        <w:rPr>
          <w:rFonts w:hint="eastAsia"/>
          <w:lang w:val="de-DE"/>
        </w:rPr>
        <w:t>，实现底层系统和上层业务的隔离。</w:t>
      </w:r>
      <w:r w:rsidR="00A14AB4">
        <w:rPr>
          <w:lang w:val="en-GB"/>
        </w:rPr>
        <w:t>Open</w:t>
      </w:r>
      <w:r w:rsidR="00A14AB4">
        <w:rPr>
          <w:rFonts w:hint="eastAsia"/>
          <w:lang w:val="en-GB"/>
        </w:rPr>
        <w:t>-</w:t>
      </w:r>
      <w:r w:rsidR="00A14AB4">
        <w:rPr>
          <w:lang w:val="en-GB"/>
        </w:rPr>
        <w:t>SET</w:t>
      </w:r>
      <w:r w:rsidR="00B9267E">
        <w:rPr>
          <w:lang w:val="en-GB"/>
        </w:rPr>
        <w:t>平台是依托于</w:t>
      </w:r>
      <w:proofErr w:type="spellStart"/>
      <w:r w:rsidR="00A14AB4">
        <w:rPr>
          <w:lang w:val="en-GB"/>
        </w:rPr>
        <w:t>Os</w:t>
      </w:r>
      <w:proofErr w:type="spellEnd"/>
      <w:r w:rsidR="00A14AB4">
        <w:rPr>
          <w:rFonts w:hint="eastAsia"/>
          <w:lang w:val="en-GB"/>
        </w:rPr>
        <w:t>-</w:t>
      </w:r>
      <w:r w:rsidR="00A14AB4">
        <w:rPr>
          <w:lang w:val="en-GB"/>
        </w:rPr>
        <w:lastRenderedPageBreak/>
        <w:t>SET</w:t>
      </w:r>
      <w:proofErr w:type="gramStart"/>
      <w:r w:rsidR="00B9267E">
        <w:rPr>
          <w:lang w:val="en-GB"/>
        </w:rPr>
        <w:t>底软平台</w:t>
      </w:r>
      <w:proofErr w:type="gramEnd"/>
      <w:r w:rsidR="00864AEF">
        <w:rPr>
          <w:lang w:val="en-GB"/>
        </w:rPr>
        <w:t>开发的一款开放</w:t>
      </w:r>
      <w:r w:rsidR="00B9267E">
        <w:rPr>
          <w:lang w:val="en-GB"/>
        </w:rPr>
        <w:t>运行平台</w:t>
      </w:r>
      <w:r w:rsidR="00B9267E">
        <w:rPr>
          <w:rFonts w:hint="eastAsia"/>
          <w:lang w:val="en-GB"/>
        </w:rPr>
        <w:t>，</w:t>
      </w:r>
      <w:r w:rsidR="00B9267E">
        <w:rPr>
          <w:lang w:val="en-GB"/>
        </w:rPr>
        <w:t>整个平台全部采用模块化架构</w:t>
      </w:r>
      <w:r w:rsidR="00B9267E">
        <w:rPr>
          <w:rFonts w:hint="eastAsia"/>
          <w:lang w:val="en-GB"/>
        </w:rPr>
        <w:t>，</w:t>
      </w:r>
      <w:r w:rsidR="0033769D">
        <w:rPr>
          <w:rFonts w:hint="eastAsia"/>
          <w:lang w:val="en-GB"/>
        </w:rPr>
        <w:t>支持模块的实时加载卸载，</w:t>
      </w:r>
      <w:r w:rsidR="00B9267E">
        <w:rPr>
          <w:lang w:val="en-GB"/>
        </w:rPr>
        <w:t>支持运行业务的实时弹缩</w:t>
      </w:r>
      <w:r w:rsidR="00864AEF">
        <w:rPr>
          <w:rFonts w:hint="eastAsia"/>
          <w:lang w:val="en-GB"/>
        </w:rPr>
        <w:t>，</w:t>
      </w:r>
      <w:r w:rsidR="00864AEF">
        <w:rPr>
          <w:lang w:val="en-GB"/>
        </w:rPr>
        <w:t>提供</w:t>
      </w:r>
      <w:proofErr w:type="spellStart"/>
      <w:r w:rsidR="00864AEF">
        <w:rPr>
          <w:lang w:val="en-GB"/>
        </w:rPr>
        <w:t>esl</w:t>
      </w:r>
      <w:proofErr w:type="spellEnd"/>
      <w:r w:rsidR="00864AEF">
        <w:rPr>
          <w:lang w:val="en-GB"/>
        </w:rPr>
        <w:t>远程调用库</w:t>
      </w:r>
      <w:r w:rsidR="00864AEF">
        <w:rPr>
          <w:rFonts w:hint="eastAsia"/>
          <w:lang w:val="en-GB"/>
        </w:rPr>
        <w:t>，</w:t>
      </w:r>
      <w:r w:rsidR="00864AEF">
        <w:rPr>
          <w:lang w:val="en-GB"/>
        </w:rPr>
        <w:t>支持</w:t>
      </w:r>
      <w:r w:rsidR="00864AEF">
        <w:rPr>
          <w:lang w:val="en-GB"/>
        </w:rPr>
        <w:t>python</w:t>
      </w:r>
      <w:r w:rsidR="00864AEF">
        <w:rPr>
          <w:rFonts w:hint="eastAsia"/>
          <w:lang w:val="en-GB"/>
        </w:rPr>
        <w:t>、</w:t>
      </w:r>
      <w:r w:rsidR="00864AEF">
        <w:rPr>
          <w:lang w:val="en-GB"/>
        </w:rPr>
        <w:t>java</w:t>
      </w:r>
      <w:r w:rsidR="00864AEF">
        <w:rPr>
          <w:lang w:val="en-GB"/>
        </w:rPr>
        <w:t>的跨语言直接调用</w:t>
      </w:r>
      <w:r w:rsidR="00864AEF">
        <w:rPr>
          <w:rFonts w:hint="eastAsia"/>
          <w:lang w:val="en-GB"/>
        </w:rPr>
        <w:t>，</w:t>
      </w:r>
      <w:r w:rsidR="00864AEF">
        <w:rPr>
          <w:lang w:val="en-GB"/>
        </w:rPr>
        <w:t>尽量避免使用中间件</w:t>
      </w:r>
      <w:r w:rsidR="00864AEF">
        <w:rPr>
          <w:rFonts w:hint="eastAsia"/>
          <w:lang w:val="en-GB"/>
        </w:rPr>
        <w:t>。此外整个平台都围绕开放原则开发，定义了简单通用的函数接口和模板，</w:t>
      </w:r>
      <w:proofErr w:type="gramStart"/>
      <w:r w:rsidR="00864AEF">
        <w:rPr>
          <w:rFonts w:hint="eastAsia"/>
          <w:lang w:val="en-GB"/>
        </w:rPr>
        <w:t>方便第三</w:t>
      </w:r>
      <w:proofErr w:type="gramEnd"/>
      <w:r w:rsidR="00864AEF">
        <w:rPr>
          <w:rFonts w:hint="eastAsia"/>
          <w:lang w:val="en-GB"/>
        </w:rPr>
        <w:t>方开发和迭代。</w:t>
      </w:r>
    </w:p>
    <w:p w14:paraId="5B6BB021" w14:textId="5AB9C646" w:rsidR="0016676A" w:rsidRDefault="00D0392C" w:rsidP="0016676A">
      <w:pPr>
        <w:pStyle w:val="1"/>
      </w:pPr>
      <w:bookmarkStart w:id="11" w:name="_Toc113133979"/>
      <w:r>
        <w:rPr>
          <w:rFonts w:hint="eastAsia"/>
        </w:rPr>
        <w:t>Os-SET</w:t>
      </w:r>
      <w:proofErr w:type="gramStart"/>
      <w:r w:rsidR="00A14AB4">
        <w:t>底软平台</w:t>
      </w:r>
      <w:bookmarkEnd w:id="11"/>
      <w:proofErr w:type="gramEnd"/>
    </w:p>
    <w:p w14:paraId="6733077E" w14:textId="01B02308" w:rsidR="0016676A" w:rsidRDefault="00363B42" w:rsidP="0016676A">
      <w:pPr>
        <w:pStyle w:val="2"/>
      </w:pPr>
      <w:bookmarkStart w:id="12" w:name="_Toc113133980"/>
      <w:r>
        <w:rPr>
          <w:rFonts w:hint="eastAsia"/>
        </w:rPr>
        <w:t>平台结构</w:t>
      </w:r>
      <w:bookmarkEnd w:id="12"/>
    </w:p>
    <w:p w14:paraId="35933AFB" w14:textId="256C1A13" w:rsidR="0033769D" w:rsidRPr="0033769D" w:rsidRDefault="0033769D" w:rsidP="0033769D">
      <w:pPr>
        <w:pStyle w:val="a0"/>
        <w:ind w:firstLineChars="0" w:firstLine="0"/>
        <w:rPr>
          <w:lang w:val="en-GB"/>
        </w:rPr>
      </w:pPr>
      <w:r w:rsidRPr="0033769D">
        <w:rPr>
          <w:rFonts w:hint="eastAsia"/>
          <w:noProof/>
        </w:rPr>
        <w:drawing>
          <wp:inline distT="0" distB="0" distL="0" distR="0" wp14:anchorId="6A88B6CF" wp14:editId="0D4E392F">
            <wp:extent cx="6717665" cy="93345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316" cy="9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9493" w14:textId="404D80DA" w:rsidR="00F44FA9" w:rsidRPr="00C559B3" w:rsidRDefault="00C559B3" w:rsidP="00C559B3">
      <w:pPr>
        <w:pStyle w:val="a0"/>
        <w:rPr>
          <w:lang w:val="en-GB"/>
        </w:rPr>
      </w:pPr>
      <w:r>
        <w:rPr>
          <w:lang w:val="en-GB"/>
        </w:rPr>
        <w:t>Core</w:t>
      </w:r>
      <w:r w:rsidR="00F44FA9">
        <w:rPr>
          <w:lang w:val="en-GB"/>
        </w:rPr>
        <w:t>目录为</w:t>
      </w:r>
      <w:r>
        <w:rPr>
          <w:rFonts w:hint="eastAsia"/>
          <w:lang w:val="en-GB"/>
        </w:rPr>
        <w:t>核心目录</w:t>
      </w:r>
      <w:r w:rsidR="00F44FA9">
        <w:rPr>
          <w:rFonts w:hint="eastAsia"/>
          <w:lang w:val="en-GB"/>
        </w:rPr>
        <w:t>，</w:t>
      </w:r>
      <w:r w:rsidR="004A2668">
        <w:rPr>
          <w:rFonts w:hint="eastAsia"/>
          <w:lang w:val="en-GB"/>
        </w:rPr>
        <w:t>核心</w:t>
      </w:r>
      <w:r w:rsidR="00F44FA9">
        <w:rPr>
          <w:lang w:val="en-GB"/>
        </w:rPr>
        <w:t>功能均在此目录开发</w:t>
      </w:r>
      <w:r w:rsidR="00F44FA9">
        <w:rPr>
          <w:rFonts w:hint="eastAsia"/>
          <w:lang w:val="en-GB"/>
        </w:rPr>
        <w:t>，</w:t>
      </w:r>
      <w:r>
        <w:rPr>
          <w:rFonts w:hint="eastAsia"/>
          <w:lang w:val="en-GB"/>
        </w:rPr>
        <w:t>全部</w:t>
      </w:r>
      <w:r w:rsidR="00F44FA9">
        <w:rPr>
          <w:lang w:val="en-GB"/>
        </w:rPr>
        <w:t>采用动态</w:t>
      </w:r>
      <w:proofErr w:type="gramStart"/>
      <w:r w:rsidR="00F44FA9">
        <w:rPr>
          <w:lang w:val="en-GB"/>
        </w:rPr>
        <w:t>库</w:t>
      </w:r>
      <w:r>
        <w:rPr>
          <w:rFonts w:hint="eastAsia"/>
          <w:lang w:val="en-GB"/>
        </w:rPr>
        <w:t>提供</w:t>
      </w:r>
      <w:proofErr w:type="gramEnd"/>
      <w:r>
        <w:rPr>
          <w:rFonts w:hint="eastAsia"/>
          <w:lang w:val="en-GB"/>
        </w:rPr>
        <w:t>给</w:t>
      </w:r>
      <w:r>
        <w:rPr>
          <w:lang w:val="en-GB"/>
        </w:rPr>
        <w:t>第三方</w:t>
      </w:r>
      <w:r w:rsidR="00F44FA9">
        <w:rPr>
          <w:rFonts w:hint="eastAsia"/>
          <w:lang w:val="en-GB"/>
        </w:rPr>
        <w:t>。</w:t>
      </w:r>
    </w:p>
    <w:p w14:paraId="31D8AA5B" w14:textId="77777777" w:rsidR="00B6375D" w:rsidRDefault="00B6375D" w:rsidP="00B6375D">
      <w:pPr>
        <w:pStyle w:val="af0"/>
        <w:ind w:left="360" w:firstLineChars="0" w:firstLine="0"/>
      </w:pPr>
      <w:r>
        <w:rPr>
          <w:rFonts w:hint="eastAsia"/>
        </w:rPr>
        <w:t>平台</w:t>
      </w:r>
      <w:r>
        <w:t>目录结构</w:t>
      </w:r>
      <w:r>
        <w:rPr>
          <w:rFonts w:hint="eastAsia"/>
        </w:rPr>
        <w:t>如下</w:t>
      </w:r>
    </w:p>
    <w:p w14:paraId="7DD85906" w14:textId="7E644DB9" w:rsidR="00F05C53" w:rsidRPr="00147189" w:rsidRDefault="00F05C53" w:rsidP="00F05C53">
      <w:pPr>
        <w:pStyle w:val="af0"/>
        <w:spacing w:line="240" w:lineRule="auto"/>
        <w:ind w:left="360" w:firstLine="480"/>
        <w:rPr>
          <w:color w:val="FF0000"/>
        </w:rPr>
      </w:pPr>
      <w:r>
        <w:rPr>
          <w:rFonts w:hint="eastAsia"/>
        </w:rPr>
        <w:t>├─</w:t>
      </w:r>
      <w:proofErr w:type="spellStart"/>
      <w:r w:rsidR="00A6250C">
        <w:rPr>
          <w:rFonts w:hint="eastAsia"/>
        </w:rPr>
        <w:t>cmake</w:t>
      </w:r>
      <w:proofErr w:type="spellEnd"/>
      <w:r>
        <w:t xml:space="preserve">          </w:t>
      </w:r>
      <w:r w:rsidR="00A6250C">
        <w:t xml:space="preserve">            </w:t>
      </w:r>
      <w:proofErr w:type="spellStart"/>
      <w:r w:rsidR="00A6250C" w:rsidRPr="00A6250C">
        <w:rPr>
          <w:b/>
          <w:i/>
        </w:rPr>
        <w:t>Cmake</w:t>
      </w:r>
      <w:proofErr w:type="spellEnd"/>
      <w:r w:rsidR="00A6250C" w:rsidRPr="00A6250C">
        <w:rPr>
          <w:b/>
          <w:i/>
        </w:rPr>
        <w:t>编译引用库</w:t>
      </w:r>
    </w:p>
    <w:p w14:paraId="4DEBEADE" w14:textId="318DCB0D" w:rsidR="00B6375D" w:rsidRPr="00147189" w:rsidRDefault="00B6375D" w:rsidP="00F44FA9">
      <w:pPr>
        <w:pStyle w:val="af0"/>
        <w:spacing w:line="240" w:lineRule="auto"/>
        <w:ind w:left="360" w:firstLine="480"/>
        <w:rPr>
          <w:color w:val="FF0000"/>
        </w:rPr>
      </w:pPr>
      <w:r>
        <w:rPr>
          <w:rFonts w:hint="eastAsia"/>
        </w:rPr>
        <w:t>├─</w:t>
      </w:r>
      <w:r>
        <w:rPr>
          <w:rFonts w:hint="eastAsia"/>
        </w:rPr>
        <w:t>core</w:t>
      </w:r>
      <w:r w:rsidR="00A8384C">
        <w:t xml:space="preserve">          </w:t>
      </w:r>
      <w:r>
        <w:t xml:space="preserve">             </w:t>
      </w:r>
      <w:r w:rsidRPr="00147189">
        <w:rPr>
          <w:color w:val="FF0000"/>
        </w:rPr>
        <w:t xml:space="preserve"> </w:t>
      </w:r>
      <w:r w:rsidRPr="00147189">
        <w:rPr>
          <w:rFonts w:hint="eastAsia"/>
          <w:b/>
          <w:i/>
          <w:color w:val="FF0000"/>
        </w:rPr>
        <w:t>OSET</w:t>
      </w:r>
      <w:proofErr w:type="gramStart"/>
      <w:r w:rsidRPr="00147189">
        <w:rPr>
          <w:rFonts w:hint="eastAsia"/>
          <w:b/>
          <w:i/>
          <w:color w:val="FF0000"/>
        </w:rPr>
        <w:t>底软</w:t>
      </w:r>
      <w:r w:rsidR="00147189">
        <w:rPr>
          <w:rFonts w:hint="eastAsia"/>
          <w:b/>
          <w:i/>
          <w:color w:val="FF0000"/>
        </w:rPr>
        <w:t>目录</w:t>
      </w:r>
      <w:proofErr w:type="gramEnd"/>
    </w:p>
    <w:p w14:paraId="1B3AAABE" w14:textId="299D984F" w:rsidR="00147189" w:rsidRDefault="00147189" w:rsidP="00F44FA9">
      <w:pPr>
        <w:pStyle w:val="af0"/>
        <w:spacing w:line="240" w:lineRule="auto"/>
        <w:ind w:left="360" w:firstLine="480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base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F44FA9">
        <w:rPr>
          <w:rFonts w:hint="eastAsia"/>
          <w:b/>
          <w:i/>
        </w:rPr>
        <w:t>OSET</w:t>
      </w:r>
      <w:r w:rsidR="00A6250C">
        <w:rPr>
          <w:b/>
          <w:i/>
        </w:rPr>
        <w:t xml:space="preserve"> base</w:t>
      </w:r>
      <w:r w:rsidR="00A6250C">
        <w:rPr>
          <w:b/>
          <w:i/>
        </w:rPr>
        <w:t>库</w:t>
      </w:r>
    </w:p>
    <w:p w14:paraId="34B50BA6" w14:textId="6A600233" w:rsidR="00147189" w:rsidRDefault="00147189" w:rsidP="00F44FA9">
      <w:pPr>
        <w:pStyle w:val="af0"/>
        <w:spacing w:line="240" w:lineRule="auto"/>
        <w:ind w:left="360" w:firstLine="480"/>
        <w:rPr>
          <w:b/>
          <w:i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 w:rsidR="00A6250C">
        <w:rPr>
          <w:rFonts w:hint="eastAsia"/>
        </w:rPr>
        <w:t>esl</w:t>
      </w:r>
      <w:proofErr w:type="spellEnd"/>
      <w:r w:rsidR="00A6250C">
        <w:t xml:space="preserve">         </w:t>
      </w:r>
      <w:r w:rsidR="00A6250C">
        <w:rPr>
          <w:b/>
          <w:i/>
        </w:rPr>
        <w:tab/>
      </w:r>
      <w:r w:rsidR="00A6250C">
        <w:rPr>
          <w:b/>
          <w:i/>
        </w:rPr>
        <w:tab/>
      </w:r>
      <w:r w:rsidR="00A6250C">
        <w:rPr>
          <w:b/>
          <w:i/>
        </w:rPr>
        <w:tab/>
        <w:t xml:space="preserve">   </w:t>
      </w:r>
      <w:proofErr w:type="spellStart"/>
      <w:r w:rsidR="00A6250C">
        <w:rPr>
          <w:b/>
          <w:i/>
        </w:rPr>
        <w:t>Esl</w:t>
      </w:r>
      <w:proofErr w:type="spellEnd"/>
      <w:r w:rsidR="00A6250C">
        <w:rPr>
          <w:b/>
          <w:i/>
        </w:rPr>
        <w:t>远程调用库</w:t>
      </w:r>
    </w:p>
    <w:p w14:paraId="208CA3DE" w14:textId="1FFBE1B5" w:rsidR="00147189" w:rsidRPr="00F44FA9" w:rsidRDefault="00147189" w:rsidP="00F44FA9">
      <w:pPr>
        <w:pStyle w:val="af0"/>
        <w:spacing w:line="240" w:lineRule="auto"/>
        <w:ind w:left="360" w:firstLine="480"/>
        <w:rPr>
          <w:b/>
          <w:i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F44FA9">
        <w:rPr>
          <w:rFonts w:hint="eastAsia"/>
        </w:rPr>
        <w:t>mods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</w:t>
      </w:r>
      <w:r w:rsidR="00F44FA9">
        <w:rPr>
          <w:rFonts w:hint="eastAsia"/>
          <w:b/>
          <w:i/>
        </w:rPr>
        <w:t>API</w:t>
      </w:r>
      <w:r w:rsidR="00F44FA9">
        <w:rPr>
          <w:rFonts w:hint="eastAsia"/>
          <w:b/>
          <w:i/>
        </w:rPr>
        <w:t>模块</w:t>
      </w:r>
      <w:r w:rsidR="00A6250C">
        <w:rPr>
          <w:rFonts w:hint="eastAsia"/>
          <w:b/>
          <w:i/>
        </w:rPr>
        <w:t>库</w:t>
      </w:r>
    </w:p>
    <w:p w14:paraId="76A342B9" w14:textId="3ACD00A8" w:rsidR="00B6375D" w:rsidRPr="00F44FA9" w:rsidRDefault="00B6375D" w:rsidP="00CA5143">
      <w:pPr>
        <w:pStyle w:val="af0"/>
        <w:spacing w:line="240" w:lineRule="auto"/>
        <w:ind w:left="360" w:firstLine="480"/>
        <w:rPr>
          <w:b/>
          <w:i/>
        </w:rPr>
      </w:pPr>
      <w:r>
        <w:rPr>
          <w:rFonts w:hint="eastAsia"/>
        </w:rPr>
        <w:t>├─</w:t>
      </w:r>
      <w:r>
        <w:rPr>
          <w:rFonts w:hint="eastAsia"/>
        </w:rPr>
        <w:t>doc</w:t>
      </w:r>
      <w:r>
        <w:t xml:space="preserve">                  </w:t>
      </w:r>
      <w:r w:rsidRPr="00F44FA9">
        <w:rPr>
          <w:rFonts w:hint="eastAsia"/>
          <w:b/>
          <w:i/>
        </w:rPr>
        <w:t>说明文档</w:t>
      </w:r>
    </w:p>
    <w:p w14:paraId="405F5BF7" w14:textId="5BFA5313" w:rsidR="00B6375D" w:rsidRPr="00F44FA9" w:rsidRDefault="00B6375D" w:rsidP="00CA5143">
      <w:pPr>
        <w:pStyle w:val="af0"/>
        <w:spacing w:line="240" w:lineRule="auto"/>
        <w:ind w:left="360" w:firstLine="480"/>
        <w:rPr>
          <w:b/>
          <w:i/>
        </w:rPr>
      </w:pPr>
      <w:r>
        <w:rPr>
          <w:rFonts w:hint="eastAsia"/>
        </w:rPr>
        <w:t>├─</w:t>
      </w:r>
      <w:r>
        <w:rPr>
          <w:rFonts w:hint="eastAsia"/>
        </w:rPr>
        <w:t>tests</w:t>
      </w:r>
      <w:r>
        <w:t xml:space="preserve">                 </w:t>
      </w:r>
      <w:r w:rsidRPr="00F44FA9">
        <w:rPr>
          <w:b/>
          <w:i/>
        </w:rPr>
        <w:t>单元</w:t>
      </w:r>
      <w:r w:rsidRPr="00F44FA9">
        <w:rPr>
          <w:rFonts w:hint="eastAsia"/>
          <w:b/>
          <w:i/>
        </w:rPr>
        <w:t>测试</w:t>
      </w:r>
    </w:p>
    <w:p w14:paraId="25EF0C26" w14:textId="2D51EBBA" w:rsidR="00B6375D" w:rsidRPr="00F44FA9" w:rsidRDefault="00B6375D" w:rsidP="00CA5143">
      <w:pPr>
        <w:pStyle w:val="af0"/>
        <w:spacing w:line="240" w:lineRule="auto"/>
        <w:ind w:left="360" w:firstLine="480"/>
        <w:rPr>
          <w:b/>
          <w:i/>
        </w:rPr>
      </w:pPr>
      <w:r>
        <w:rPr>
          <w:rFonts w:hint="eastAsia"/>
        </w:rPr>
        <w:t>├─</w:t>
      </w:r>
      <w:r>
        <w:rPr>
          <w:rFonts w:hint="eastAsia"/>
        </w:rPr>
        <w:t>tools</w:t>
      </w:r>
      <w:r>
        <w:t xml:space="preserve">                 </w:t>
      </w:r>
      <w:r w:rsidRPr="00F44FA9">
        <w:rPr>
          <w:rFonts w:hint="eastAsia"/>
          <w:b/>
          <w:i/>
        </w:rPr>
        <w:t>常用工具</w:t>
      </w:r>
    </w:p>
    <w:p w14:paraId="0CF55C5F" w14:textId="657BDDB4" w:rsidR="00B6375D" w:rsidRDefault="00B6375D" w:rsidP="00CA5143">
      <w:pPr>
        <w:pStyle w:val="af0"/>
        <w:spacing w:line="240" w:lineRule="auto"/>
        <w:ind w:left="360" w:firstLine="480"/>
      </w:pPr>
      <w:r>
        <w:rPr>
          <w:rFonts w:hint="eastAsia"/>
        </w:rPr>
        <w:t>├─</w:t>
      </w:r>
      <w:r>
        <w:rPr>
          <w:rFonts w:hint="eastAsia"/>
        </w:rPr>
        <w:t>CMakeLists.txt</w:t>
      </w:r>
      <w:r>
        <w:t xml:space="preserve">       </w:t>
      </w:r>
      <w:r w:rsidRPr="00F44FA9">
        <w:rPr>
          <w:b/>
          <w:i/>
        </w:rPr>
        <w:t xml:space="preserve"> </w:t>
      </w:r>
      <w:proofErr w:type="spellStart"/>
      <w:r w:rsidRPr="00F44FA9">
        <w:rPr>
          <w:rFonts w:hint="eastAsia"/>
          <w:b/>
          <w:i/>
        </w:rPr>
        <w:t>cmake</w:t>
      </w:r>
      <w:proofErr w:type="spellEnd"/>
      <w:r w:rsidRPr="00F44FA9">
        <w:rPr>
          <w:rFonts w:hint="eastAsia"/>
          <w:b/>
          <w:i/>
        </w:rPr>
        <w:t>编译</w:t>
      </w:r>
    </w:p>
    <w:p w14:paraId="461926A2" w14:textId="77777777" w:rsidR="00B6375D" w:rsidRDefault="00B6375D" w:rsidP="009371FE">
      <w:pPr>
        <w:spacing w:line="240" w:lineRule="auto"/>
      </w:pPr>
    </w:p>
    <w:p w14:paraId="34CBBFAD" w14:textId="5770A9D8" w:rsidR="0016676A" w:rsidRDefault="002A2F83" w:rsidP="0016676A">
      <w:pPr>
        <w:pStyle w:val="2"/>
      </w:pPr>
      <w:bookmarkStart w:id="13" w:name="_Toc113133981"/>
      <w:r>
        <w:t>编译</w:t>
      </w:r>
      <w:bookmarkEnd w:id="13"/>
    </w:p>
    <w:p w14:paraId="1B476C4E" w14:textId="4ACC08C5" w:rsidR="00E67F72" w:rsidRPr="00E67F72" w:rsidRDefault="00E67F72" w:rsidP="00E67F72">
      <w:pPr>
        <w:pStyle w:val="3"/>
      </w:pPr>
      <w:bookmarkStart w:id="14" w:name="_Toc113133982"/>
      <w:r>
        <w:t>编译方法</w:t>
      </w:r>
      <w:bookmarkEnd w:id="14"/>
    </w:p>
    <w:p w14:paraId="24994BAF" w14:textId="4564FB73" w:rsidR="00E8612B" w:rsidRPr="00A1409B" w:rsidRDefault="00E8612B" w:rsidP="00A1409B">
      <w:pPr>
        <w:pStyle w:val="a0"/>
      </w:pPr>
      <w:r w:rsidRPr="00A1409B">
        <w:rPr>
          <w:rFonts w:hint="eastAsia"/>
        </w:rPr>
        <w:t>整个</w:t>
      </w:r>
      <w:r w:rsidRPr="00A1409B">
        <w:rPr>
          <w:rFonts w:hint="eastAsia"/>
        </w:rPr>
        <w:t>OSET</w:t>
      </w:r>
      <w:r w:rsidRPr="00A1409B">
        <w:rPr>
          <w:rFonts w:hint="eastAsia"/>
        </w:rPr>
        <w:t>工程可以独立安装，也可以作为外部工程被第三方工程</w:t>
      </w:r>
      <w:proofErr w:type="spellStart"/>
      <w:r w:rsidR="00C85237" w:rsidRPr="00A1409B">
        <w:rPr>
          <w:rFonts w:hint="eastAsia"/>
        </w:rPr>
        <w:t>cmake</w:t>
      </w:r>
      <w:proofErr w:type="spellEnd"/>
      <w:r w:rsidRPr="00A1409B">
        <w:rPr>
          <w:rFonts w:hint="eastAsia"/>
        </w:rPr>
        <w:t>引用，视情况而定。</w:t>
      </w:r>
      <w:r w:rsidRPr="00A1409B">
        <w:t>独立安装时</w:t>
      </w:r>
      <w:r w:rsidRPr="00A1409B">
        <w:rPr>
          <w:rFonts w:hint="eastAsia"/>
        </w:rPr>
        <w:t>，编译</w:t>
      </w:r>
      <w:r w:rsidRPr="00A1409B">
        <w:t>使用</w:t>
      </w:r>
      <w:proofErr w:type="spellStart"/>
      <w:r w:rsidRPr="00A1409B">
        <w:t>Cmake</w:t>
      </w:r>
      <w:proofErr w:type="spellEnd"/>
      <w:r w:rsidRPr="00A1409B">
        <w:t>外部编译</w:t>
      </w:r>
      <w:r w:rsidRPr="00A1409B">
        <w:rPr>
          <w:rFonts w:hint="eastAsia"/>
        </w:rPr>
        <w:t>，保持目录清洁。</w:t>
      </w:r>
    </w:p>
    <w:p w14:paraId="568D523B" w14:textId="2B96164A" w:rsidR="00E8612B" w:rsidRDefault="00F94979" w:rsidP="00F94979">
      <w:pPr>
        <w:pStyle w:val="a0"/>
        <w:numPr>
          <w:ilvl w:val="0"/>
          <w:numId w:val="11"/>
        </w:numPr>
        <w:ind w:firstLineChars="0"/>
        <w:rPr>
          <w:b/>
          <w:i/>
          <w:lang w:val="en-GB"/>
        </w:rPr>
      </w:pPr>
      <w:proofErr w:type="spellStart"/>
      <w:proofErr w:type="gramStart"/>
      <w:r>
        <w:rPr>
          <w:b/>
          <w:i/>
          <w:lang w:val="en-GB"/>
        </w:rPr>
        <w:t>cmake</w:t>
      </w:r>
      <w:proofErr w:type="spellEnd"/>
      <w:r>
        <w:rPr>
          <w:b/>
          <w:i/>
          <w:lang w:val="en-GB"/>
        </w:rPr>
        <w:t xml:space="preserve"> </w:t>
      </w:r>
      <w:r>
        <w:rPr>
          <w:rFonts w:hint="eastAsia"/>
          <w:b/>
          <w:i/>
          <w:lang w:val="en-GB"/>
        </w:rPr>
        <w:t>.</w:t>
      </w:r>
      <w:r>
        <w:rPr>
          <w:b/>
          <w:i/>
          <w:lang w:val="en-GB"/>
        </w:rPr>
        <w:t>.</w:t>
      </w:r>
      <w:proofErr w:type="gramEnd"/>
      <w:r>
        <w:rPr>
          <w:b/>
          <w:i/>
          <w:lang w:val="en-GB"/>
        </w:rPr>
        <w:t xml:space="preserve"> &amp;&amp; </w:t>
      </w:r>
      <w:r w:rsidRPr="00F94979">
        <w:rPr>
          <w:b/>
          <w:i/>
          <w:lang w:val="en-GB"/>
        </w:rPr>
        <w:t>m</w:t>
      </w:r>
      <w:r w:rsidRPr="00F94979">
        <w:rPr>
          <w:rFonts w:hint="eastAsia"/>
          <w:b/>
          <w:i/>
          <w:lang w:val="en-GB"/>
        </w:rPr>
        <w:t>ake</w:t>
      </w:r>
      <w:r w:rsidRPr="00F94979">
        <w:rPr>
          <w:b/>
          <w:i/>
          <w:lang w:val="en-GB"/>
        </w:rPr>
        <w:t xml:space="preserve"> </w:t>
      </w:r>
      <w:r w:rsidRPr="00F94979">
        <w:rPr>
          <w:rFonts w:hint="eastAsia"/>
          <w:b/>
          <w:i/>
          <w:lang w:val="en-GB"/>
        </w:rPr>
        <w:t>&amp;&amp;</w:t>
      </w:r>
      <w:r w:rsidRPr="00F94979">
        <w:rPr>
          <w:b/>
          <w:i/>
          <w:lang w:val="en-GB"/>
        </w:rPr>
        <w:t xml:space="preserve"> make install</w:t>
      </w:r>
    </w:p>
    <w:p w14:paraId="3FF802DD" w14:textId="4CB37666" w:rsidR="00D43434" w:rsidRPr="00D43434" w:rsidRDefault="00D43434" w:rsidP="00D43434">
      <w:pPr>
        <w:pStyle w:val="a0"/>
        <w:rPr>
          <w:i/>
        </w:rPr>
      </w:pPr>
      <w:r>
        <w:rPr>
          <w:i/>
        </w:rPr>
        <w:t>说明</w:t>
      </w:r>
      <w:r>
        <w:rPr>
          <w:rFonts w:hint="eastAsia"/>
          <w:i/>
        </w:rPr>
        <w:t>：</w:t>
      </w:r>
      <w:proofErr w:type="spellStart"/>
      <w:proofErr w:type="gramStart"/>
      <w:r w:rsidRPr="00D43434">
        <w:rPr>
          <w:i/>
        </w:rPr>
        <w:t>cmake</w:t>
      </w:r>
      <w:proofErr w:type="spellEnd"/>
      <w:r w:rsidRPr="00D43434">
        <w:rPr>
          <w:i/>
        </w:rPr>
        <w:t xml:space="preserve">  ..</w:t>
      </w:r>
      <w:proofErr w:type="gramEnd"/>
      <w:r w:rsidRPr="00D43434">
        <w:rPr>
          <w:i/>
        </w:rPr>
        <w:t xml:space="preserve"> -DCMAKE_INSTALL_PREFIX=</w:t>
      </w:r>
      <w:r w:rsidRPr="00D43434">
        <w:rPr>
          <w:rFonts w:hint="eastAsia"/>
          <w:i/>
        </w:rPr>
        <w:t>路径地址</w:t>
      </w:r>
      <w:r w:rsidRPr="00D43434">
        <w:rPr>
          <w:i/>
        </w:rPr>
        <w:t xml:space="preserve">    </w:t>
      </w:r>
    </w:p>
    <w:p w14:paraId="2892A8C3" w14:textId="118EDDB1" w:rsidR="00D43434" w:rsidRDefault="00D43434" w:rsidP="00D43434">
      <w:pPr>
        <w:pStyle w:val="a0"/>
        <w:ind w:left="420" w:firstLineChars="0" w:firstLine="0"/>
        <w:rPr>
          <w:i/>
        </w:rPr>
      </w:pPr>
      <w:r w:rsidRPr="002C4734">
        <w:rPr>
          <w:i/>
        </w:rPr>
        <w:t>//</w:t>
      </w:r>
      <w:r w:rsidRPr="002C4734">
        <w:rPr>
          <w:rFonts w:hint="eastAsia"/>
          <w:i/>
        </w:rPr>
        <w:t>若不指定路径，编译的文件会默认放在</w:t>
      </w:r>
      <w:r w:rsidRPr="002C4734">
        <w:rPr>
          <w:i/>
        </w:rPr>
        <w:t>/</w:t>
      </w:r>
      <w:proofErr w:type="spellStart"/>
      <w:r w:rsidRPr="002C4734">
        <w:rPr>
          <w:i/>
        </w:rPr>
        <w:t>usr</w:t>
      </w:r>
      <w:proofErr w:type="spellEnd"/>
      <w:r w:rsidRPr="002C4734">
        <w:rPr>
          <w:i/>
        </w:rPr>
        <w:t>/local/install/</w:t>
      </w:r>
      <w:proofErr w:type="spellStart"/>
      <w:r w:rsidR="000C0E4F">
        <w:rPr>
          <w:i/>
        </w:rPr>
        <w:t>oset</w:t>
      </w:r>
      <w:proofErr w:type="spellEnd"/>
      <w:r>
        <w:rPr>
          <w:rFonts w:hint="eastAsia"/>
          <w:i/>
        </w:rPr>
        <w:t>，建议使用默认目录。</w:t>
      </w:r>
    </w:p>
    <w:p w14:paraId="41B0F5BD" w14:textId="06390538" w:rsidR="00E67F72" w:rsidRDefault="00E67F72" w:rsidP="00E67F72">
      <w:pPr>
        <w:pStyle w:val="a0"/>
        <w:ind w:firstLineChars="0"/>
        <w:rPr>
          <w:lang w:val="en-GB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lastRenderedPageBreak/>
        <w:drawing>
          <wp:inline distT="0" distB="0" distL="0" distR="0" wp14:anchorId="5489F9D4" wp14:editId="4C42149A">
            <wp:extent cx="360045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8795" w14:textId="36D01A6C" w:rsidR="00E67F72" w:rsidRPr="00E8612B" w:rsidRDefault="00E67F72" w:rsidP="00E67F72">
      <w:pPr>
        <w:pStyle w:val="3"/>
      </w:pPr>
      <w:bookmarkStart w:id="15" w:name="_Toc113133983"/>
      <w:r>
        <w:t>动态库说明</w:t>
      </w:r>
      <w:bookmarkEnd w:id="15"/>
    </w:p>
    <w:p w14:paraId="251F61CF" w14:textId="3BF6AAFB" w:rsidR="00D43434" w:rsidRDefault="00FB03FA" w:rsidP="00D43434">
      <w:pPr>
        <w:pStyle w:val="a0"/>
        <w:ind w:left="420" w:firstLineChars="0" w:firstLine="0"/>
        <w:rPr>
          <w:b/>
          <w:i/>
          <w:lang w:val="en-GB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783B87D6" wp14:editId="55F53B74">
            <wp:extent cx="49530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9184" w14:textId="57D9A98F" w:rsidR="00E67F72" w:rsidRPr="00A96F57" w:rsidRDefault="00E67F72" w:rsidP="00FB03FA">
      <w:pPr>
        <w:pStyle w:val="a0"/>
        <w:ind w:firstLineChars="150" w:firstLine="361"/>
        <w:rPr>
          <w:b/>
          <w:i/>
          <w:lang w:val="en-GB"/>
        </w:rPr>
      </w:pPr>
      <w:r w:rsidRPr="00A96F57">
        <w:rPr>
          <w:b/>
          <w:i/>
          <w:lang w:val="en-GB"/>
        </w:rPr>
        <w:t xml:space="preserve">Liboset.so         </w:t>
      </w:r>
      <w:proofErr w:type="spellStart"/>
      <w:r w:rsidRPr="00A96F57">
        <w:rPr>
          <w:b/>
          <w:i/>
          <w:lang w:val="en-GB"/>
        </w:rPr>
        <w:t>oset</w:t>
      </w:r>
      <w:proofErr w:type="spellEnd"/>
      <w:r w:rsidRPr="00A96F57">
        <w:rPr>
          <w:b/>
          <w:i/>
          <w:lang w:val="en-GB"/>
        </w:rPr>
        <w:t xml:space="preserve"> base</w:t>
      </w:r>
      <w:r w:rsidRPr="00A96F57">
        <w:rPr>
          <w:b/>
          <w:i/>
          <w:lang w:val="en-GB"/>
        </w:rPr>
        <w:t>动态库</w:t>
      </w:r>
      <w:r w:rsidRPr="00A96F57">
        <w:rPr>
          <w:rFonts w:hint="eastAsia"/>
          <w:b/>
          <w:i/>
          <w:lang w:val="en-GB"/>
        </w:rPr>
        <w:t>（日志、</w:t>
      </w:r>
      <w:r w:rsidRPr="00A96F57">
        <w:rPr>
          <w:b/>
          <w:i/>
          <w:lang w:val="en-GB"/>
        </w:rPr>
        <w:t>IO</w:t>
      </w:r>
      <w:r w:rsidRPr="00A96F57">
        <w:rPr>
          <w:rFonts w:hint="eastAsia"/>
          <w:b/>
          <w:i/>
          <w:lang w:val="en-GB"/>
        </w:rPr>
        <w:t>、</w:t>
      </w:r>
      <w:r w:rsidRPr="00A96F57">
        <w:rPr>
          <w:b/>
          <w:i/>
          <w:lang w:val="en-GB"/>
        </w:rPr>
        <w:t>线程</w:t>
      </w:r>
      <w:r w:rsidRPr="00A96F57">
        <w:rPr>
          <w:rFonts w:hint="eastAsia"/>
          <w:b/>
          <w:i/>
          <w:lang w:val="en-GB"/>
        </w:rPr>
        <w:t>、</w:t>
      </w:r>
      <w:r w:rsidRPr="00A96F57">
        <w:rPr>
          <w:b/>
          <w:i/>
          <w:lang w:val="en-GB"/>
        </w:rPr>
        <w:t>进程</w:t>
      </w:r>
      <w:r w:rsidRPr="00A96F57">
        <w:rPr>
          <w:rFonts w:hint="eastAsia"/>
          <w:b/>
          <w:i/>
          <w:lang w:val="en-GB"/>
        </w:rPr>
        <w:t>、</w:t>
      </w:r>
      <w:r w:rsidRPr="00A96F57">
        <w:rPr>
          <w:b/>
          <w:i/>
          <w:lang w:val="en-GB"/>
        </w:rPr>
        <w:t>内存管理</w:t>
      </w:r>
      <w:r w:rsidRPr="00A96F57">
        <w:rPr>
          <w:rFonts w:hint="eastAsia"/>
          <w:b/>
          <w:i/>
          <w:lang w:val="en-GB"/>
        </w:rPr>
        <w:t>、</w:t>
      </w:r>
      <w:r w:rsidRPr="00A96F57">
        <w:rPr>
          <w:rFonts w:hint="eastAsia"/>
          <w:b/>
          <w:i/>
          <w:lang w:val="en-GB"/>
        </w:rPr>
        <w:t>strings</w:t>
      </w:r>
      <w:r w:rsidRPr="00A96F57">
        <w:rPr>
          <w:rFonts w:hint="eastAsia"/>
          <w:b/>
          <w:i/>
          <w:lang w:val="en-GB"/>
        </w:rPr>
        <w:t>等）</w:t>
      </w:r>
    </w:p>
    <w:p w14:paraId="1CD3F922" w14:textId="53620D9E" w:rsidR="00A96F57" w:rsidRDefault="00E67F72" w:rsidP="00FB03FA">
      <w:pPr>
        <w:pStyle w:val="a0"/>
        <w:ind w:firstLineChars="150" w:firstLine="361"/>
        <w:rPr>
          <w:b/>
          <w:i/>
          <w:lang w:val="en-GB"/>
        </w:rPr>
      </w:pPr>
      <w:r w:rsidRPr="00A96F57">
        <w:rPr>
          <w:b/>
          <w:i/>
          <w:lang w:val="en-GB"/>
        </w:rPr>
        <w:t>Liboset-xxx</w:t>
      </w:r>
      <w:r w:rsidRPr="00A96F57">
        <w:rPr>
          <w:rFonts w:hint="eastAsia"/>
          <w:b/>
          <w:i/>
          <w:lang w:val="en-GB"/>
        </w:rPr>
        <w:t>.</w:t>
      </w:r>
      <w:r w:rsidRPr="00A96F57">
        <w:rPr>
          <w:b/>
          <w:i/>
          <w:lang w:val="en-GB"/>
        </w:rPr>
        <w:t xml:space="preserve">so     </w:t>
      </w:r>
      <w:proofErr w:type="spellStart"/>
      <w:r w:rsidRPr="00A96F57">
        <w:rPr>
          <w:b/>
          <w:i/>
          <w:lang w:val="en-GB"/>
        </w:rPr>
        <w:t>oset</w:t>
      </w:r>
      <w:proofErr w:type="spellEnd"/>
      <w:r w:rsidRPr="00A96F57">
        <w:rPr>
          <w:b/>
          <w:i/>
          <w:lang w:val="en-GB"/>
        </w:rPr>
        <w:t xml:space="preserve"> </w:t>
      </w:r>
      <w:r w:rsidR="00AF4957">
        <w:rPr>
          <w:rFonts w:hint="eastAsia"/>
          <w:b/>
          <w:i/>
          <w:lang w:val="en-GB"/>
        </w:rPr>
        <w:t>module</w:t>
      </w:r>
      <w:r w:rsidRPr="00A96F57">
        <w:rPr>
          <w:b/>
          <w:i/>
          <w:lang w:val="en-GB"/>
        </w:rPr>
        <w:t>接口库</w:t>
      </w:r>
    </w:p>
    <w:p w14:paraId="36B24D30" w14:textId="769F7D42" w:rsidR="003A31E4" w:rsidRPr="00FA6F02" w:rsidRDefault="000C0E4F" w:rsidP="00FA6F02">
      <w:pPr>
        <w:pStyle w:val="2"/>
      </w:pPr>
      <w:bookmarkStart w:id="16" w:name="_Toc113133984"/>
      <w:r>
        <w:t>调用方法</w:t>
      </w:r>
      <w:bookmarkEnd w:id="16"/>
    </w:p>
    <w:p w14:paraId="4C7579D7" w14:textId="36760EC4" w:rsidR="00353E2C" w:rsidRPr="000A08E3" w:rsidRDefault="00353E2C" w:rsidP="000A08E3">
      <w:pPr>
        <w:pStyle w:val="a0"/>
        <w:ind w:firstLineChars="0" w:firstLine="0"/>
        <w:rPr>
          <w:lang w:val="en-GB"/>
        </w:rPr>
      </w:pPr>
      <w:r>
        <w:rPr>
          <w:lang w:val="en-GB"/>
        </w:rPr>
        <w:t>默认不指定安装路径</w:t>
      </w:r>
      <w:r>
        <w:rPr>
          <w:rFonts w:hint="eastAsia"/>
          <w:lang w:val="en-GB"/>
        </w:rPr>
        <w:t>，</w:t>
      </w:r>
      <w:r>
        <w:rPr>
          <w:lang w:val="en-GB"/>
        </w:rPr>
        <w:t>安装在系统盘</w:t>
      </w:r>
      <w:r w:rsidRPr="002C4734">
        <w:rPr>
          <w:i/>
        </w:rPr>
        <w:t>/</w:t>
      </w:r>
      <w:proofErr w:type="spellStart"/>
      <w:r w:rsidRPr="002C4734">
        <w:rPr>
          <w:i/>
        </w:rPr>
        <w:t>usr</w:t>
      </w:r>
      <w:proofErr w:type="spellEnd"/>
      <w:r w:rsidRPr="002C4734">
        <w:rPr>
          <w:i/>
        </w:rPr>
        <w:t>/local/install/</w:t>
      </w:r>
      <w:proofErr w:type="spellStart"/>
      <w:r>
        <w:rPr>
          <w:i/>
        </w:rPr>
        <w:t>oset</w:t>
      </w:r>
      <w:proofErr w:type="spellEnd"/>
      <w:r>
        <w:rPr>
          <w:lang w:val="en-GB"/>
        </w:rPr>
        <w:t>目录下</w:t>
      </w:r>
      <w:r>
        <w:rPr>
          <w:rFonts w:hint="eastAsia"/>
          <w:lang w:val="en-GB"/>
        </w:rPr>
        <w:t>。</w:t>
      </w:r>
    </w:p>
    <w:p w14:paraId="352A121E" w14:textId="46089C33" w:rsidR="000C0E4F" w:rsidRDefault="007F11FC" w:rsidP="00D4154B">
      <w:pPr>
        <w:pStyle w:val="a0"/>
        <w:numPr>
          <w:ilvl w:val="0"/>
          <w:numId w:val="12"/>
        </w:numPr>
        <w:ind w:firstLineChars="0"/>
        <w:rPr>
          <w:lang w:val="en-GB"/>
        </w:rPr>
      </w:pPr>
      <w:proofErr w:type="spellStart"/>
      <w:r>
        <w:rPr>
          <w:lang w:val="en-GB"/>
        </w:rPr>
        <w:t>cmake</w:t>
      </w:r>
      <w:proofErr w:type="spellEnd"/>
      <w:r w:rsidR="000C0E4F">
        <w:rPr>
          <w:lang w:val="en-GB"/>
        </w:rPr>
        <w:t>工程</w:t>
      </w:r>
      <w:r w:rsidR="000C0E4F">
        <w:rPr>
          <w:rFonts w:hint="eastAsia"/>
          <w:lang w:val="en-GB"/>
        </w:rPr>
        <w:t>：</w:t>
      </w:r>
    </w:p>
    <w:p w14:paraId="4C58119B" w14:textId="1582F238" w:rsidR="006A13FB" w:rsidRPr="006A13FB" w:rsidRDefault="00AF4957" w:rsidP="003D6CC9">
      <w:pPr>
        <w:pStyle w:val="a0"/>
        <w:numPr>
          <w:ilvl w:val="0"/>
          <w:numId w:val="13"/>
        </w:numPr>
        <w:ind w:firstLineChars="0"/>
      </w:pPr>
      <w:r>
        <w:t>Base</w:t>
      </w:r>
      <w:r>
        <w:t>库</w:t>
      </w:r>
      <w:r w:rsidR="006A13FB" w:rsidRPr="00D4154B">
        <w:t>引用：</w:t>
      </w:r>
    </w:p>
    <w:p w14:paraId="1B0C34C9" w14:textId="77777777" w:rsidR="00AF4957" w:rsidRDefault="00AF4957" w:rsidP="003D6CC9">
      <w:pPr>
        <w:pStyle w:val="a0"/>
        <w:rPr>
          <w:i/>
        </w:rPr>
      </w:pPr>
      <w:proofErr w:type="spellStart"/>
      <w:r w:rsidRPr="00AF4957">
        <w:rPr>
          <w:i/>
        </w:rPr>
        <w:t>FindOSET.cmake</w:t>
      </w:r>
      <w:proofErr w:type="spellEnd"/>
    </w:p>
    <w:p w14:paraId="205C69E5" w14:textId="510BAD6E" w:rsidR="003D6CC9" w:rsidRDefault="003D6CC9" w:rsidP="003D6CC9">
      <w:pPr>
        <w:pStyle w:val="a0"/>
        <w:rPr>
          <w:i/>
        </w:rPr>
      </w:pPr>
      <w:proofErr w:type="spellStart"/>
      <w:r w:rsidRPr="003D6CC9">
        <w:rPr>
          <w:i/>
        </w:rPr>
        <w:t>include_</w:t>
      </w:r>
      <w:proofErr w:type="gramStart"/>
      <w:r w:rsidRPr="003D6CC9">
        <w:rPr>
          <w:i/>
        </w:rPr>
        <w:t>directories</w:t>
      </w:r>
      <w:proofErr w:type="spellEnd"/>
      <w:r w:rsidRPr="003D6CC9">
        <w:rPr>
          <w:i/>
        </w:rPr>
        <w:t>(</w:t>
      </w:r>
      <w:proofErr w:type="gramEnd"/>
      <w:r w:rsidRPr="003D6CC9">
        <w:rPr>
          <w:i/>
        </w:rPr>
        <w:t>${</w:t>
      </w:r>
      <w:r w:rsidR="00804AB8" w:rsidRPr="00804AB8">
        <w:rPr>
          <w:i/>
        </w:rPr>
        <w:t>OSET_INCLUDE_DIRS</w:t>
      </w:r>
      <w:r w:rsidRPr="003D6CC9">
        <w:rPr>
          <w:i/>
        </w:rPr>
        <w:t>})</w:t>
      </w:r>
    </w:p>
    <w:p w14:paraId="24772904" w14:textId="0E667BDB" w:rsidR="00AF4957" w:rsidRPr="00A16135" w:rsidRDefault="00AF4957" w:rsidP="00AF4957">
      <w:pPr>
        <w:pStyle w:val="a0"/>
        <w:rPr>
          <w:i/>
        </w:rPr>
      </w:pPr>
      <w:proofErr w:type="spellStart"/>
      <w:r w:rsidRPr="00A16135">
        <w:rPr>
          <w:i/>
        </w:rPr>
        <w:t>link_</w:t>
      </w:r>
      <w:proofErr w:type="gramStart"/>
      <w:r w:rsidRPr="00A16135">
        <w:rPr>
          <w:i/>
        </w:rPr>
        <w:t>directories</w:t>
      </w:r>
      <w:proofErr w:type="spellEnd"/>
      <w:r w:rsidRPr="00A16135">
        <w:rPr>
          <w:i/>
        </w:rPr>
        <w:t>(</w:t>
      </w:r>
      <w:proofErr w:type="gramEnd"/>
      <w:r w:rsidRPr="00A16135">
        <w:rPr>
          <w:i/>
        </w:rPr>
        <w:t>${</w:t>
      </w:r>
      <w:r w:rsidR="00804AB8" w:rsidRPr="00804AB8">
        <w:rPr>
          <w:i/>
        </w:rPr>
        <w:t>OSET_LIBRARIES</w:t>
      </w:r>
      <w:r w:rsidRPr="00A16135">
        <w:rPr>
          <w:i/>
        </w:rPr>
        <w:t>})</w:t>
      </w:r>
    </w:p>
    <w:p w14:paraId="5D3DBC8C" w14:textId="77777777" w:rsidR="00AF4957" w:rsidRPr="003D6CC9" w:rsidRDefault="00AF4957" w:rsidP="00AF4957">
      <w:pPr>
        <w:pStyle w:val="a0"/>
        <w:ind w:firstLineChars="0" w:firstLine="0"/>
        <w:rPr>
          <w:i/>
        </w:rPr>
      </w:pPr>
    </w:p>
    <w:p w14:paraId="67CF424E" w14:textId="103E8D0E" w:rsidR="00FA6F02" w:rsidRDefault="00AF4957" w:rsidP="00FA6F02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module</w:t>
      </w:r>
      <w:r>
        <w:t>库引</w:t>
      </w:r>
      <w:r w:rsidR="006A13FB" w:rsidRPr="00D4154B">
        <w:t>用：</w:t>
      </w:r>
    </w:p>
    <w:p w14:paraId="7E9809A8" w14:textId="2B9BC795" w:rsidR="00AF4957" w:rsidRDefault="00AF4957" w:rsidP="005E6B9A">
      <w:pPr>
        <w:pStyle w:val="a0"/>
        <w:rPr>
          <w:i/>
        </w:rPr>
      </w:pPr>
      <w:proofErr w:type="spellStart"/>
      <w:r w:rsidRPr="00AF4957">
        <w:rPr>
          <w:i/>
        </w:rPr>
        <w:t>FindOSET</w:t>
      </w:r>
      <w:r>
        <w:rPr>
          <w:rFonts w:hint="eastAsia"/>
          <w:i/>
        </w:rPr>
        <w:t>-</w:t>
      </w:r>
      <w:r w:rsidR="00804AB8">
        <w:rPr>
          <w:i/>
        </w:rPr>
        <w:t>XXX</w:t>
      </w:r>
      <w:r w:rsidRPr="00AF4957">
        <w:rPr>
          <w:i/>
        </w:rPr>
        <w:t>.cmake</w:t>
      </w:r>
      <w:proofErr w:type="spellEnd"/>
    </w:p>
    <w:p w14:paraId="29B78079" w14:textId="2DEC4628" w:rsidR="00AF4957" w:rsidRDefault="00AF4957" w:rsidP="00AF4957">
      <w:pPr>
        <w:pStyle w:val="a0"/>
        <w:rPr>
          <w:i/>
        </w:rPr>
      </w:pPr>
      <w:proofErr w:type="spellStart"/>
      <w:r w:rsidRPr="003D6CC9">
        <w:rPr>
          <w:i/>
        </w:rPr>
        <w:t>include_</w:t>
      </w:r>
      <w:proofErr w:type="gramStart"/>
      <w:r w:rsidRPr="003D6CC9">
        <w:rPr>
          <w:i/>
        </w:rPr>
        <w:t>directories</w:t>
      </w:r>
      <w:proofErr w:type="spellEnd"/>
      <w:r w:rsidRPr="003D6CC9">
        <w:rPr>
          <w:i/>
        </w:rPr>
        <w:t>(</w:t>
      </w:r>
      <w:proofErr w:type="gramEnd"/>
      <w:r w:rsidRPr="003D6CC9">
        <w:rPr>
          <w:i/>
        </w:rPr>
        <w:t>${</w:t>
      </w:r>
      <w:r w:rsidR="00804AB8">
        <w:rPr>
          <w:i/>
        </w:rPr>
        <w:t>OSET_XXX_</w:t>
      </w:r>
      <w:r w:rsidR="00804AB8" w:rsidRPr="00804AB8">
        <w:rPr>
          <w:i/>
        </w:rPr>
        <w:t>INCLUDE_DIRS</w:t>
      </w:r>
      <w:r w:rsidR="00804AB8" w:rsidRPr="003D6CC9">
        <w:rPr>
          <w:i/>
        </w:rPr>
        <w:t xml:space="preserve"> </w:t>
      </w:r>
      <w:r w:rsidRPr="003D6CC9">
        <w:rPr>
          <w:i/>
        </w:rPr>
        <w:t>})</w:t>
      </w:r>
    </w:p>
    <w:p w14:paraId="7FC860F8" w14:textId="483F1E00" w:rsidR="00AF4957" w:rsidRPr="00A16135" w:rsidRDefault="00AF4957" w:rsidP="00AF4957">
      <w:pPr>
        <w:pStyle w:val="a0"/>
        <w:rPr>
          <w:i/>
        </w:rPr>
      </w:pPr>
      <w:proofErr w:type="spellStart"/>
      <w:r w:rsidRPr="00A16135">
        <w:rPr>
          <w:i/>
        </w:rPr>
        <w:t>link_</w:t>
      </w:r>
      <w:proofErr w:type="gramStart"/>
      <w:r w:rsidRPr="00A16135">
        <w:rPr>
          <w:i/>
        </w:rPr>
        <w:t>directories</w:t>
      </w:r>
      <w:proofErr w:type="spellEnd"/>
      <w:r w:rsidRPr="00A16135">
        <w:rPr>
          <w:i/>
        </w:rPr>
        <w:t>(</w:t>
      </w:r>
      <w:proofErr w:type="gramEnd"/>
      <w:r w:rsidRPr="00A16135">
        <w:rPr>
          <w:i/>
        </w:rPr>
        <w:t>${</w:t>
      </w:r>
      <w:r w:rsidR="00804AB8" w:rsidRPr="00804AB8">
        <w:rPr>
          <w:i/>
        </w:rPr>
        <w:t>OSET_</w:t>
      </w:r>
      <w:r w:rsidR="00804AB8">
        <w:rPr>
          <w:i/>
        </w:rPr>
        <w:t>XXX</w:t>
      </w:r>
      <w:r w:rsidR="00804AB8" w:rsidRPr="00804AB8">
        <w:rPr>
          <w:i/>
        </w:rPr>
        <w:t>_LIBRARIES</w:t>
      </w:r>
      <w:r w:rsidRPr="00A16135">
        <w:rPr>
          <w:i/>
        </w:rPr>
        <w:t>})</w:t>
      </w:r>
    </w:p>
    <w:p w14:paraId="3161F9D0" w14:textId="77777777" w:rsidR="007F11FC" w:rsidRDefault="007F11FC" w:rsidP="007F11FC">
      <w:pPr>
        <w:pStyle w:val="a0"/>
        <w:numPr>
          <w:ilvl w:val="0"/>
          <w:numId w:val="12"/>
        </w:numPr>
        <w:ind w:firstLineChars="0"/>
        <w:jc w:val="left"/>
        <w:rPr>
          <w:i/>
        </w:rPr>
      </w:pPr>
      <w:r>
        <w:rPr>
          <w:rFonts w:hint="eastAsia"/>
          <w:i/>
        </w:rPr>
        <w:t>源码调用：</w:t>
      </w:r>
    </w:p>
    <w:p w14:paraId="16B97370" w14:textId="77777777" w:rsidR="007F11FC" w:rsidRDefault="007F11FC" w:rsidP="007F11FC">
      <w:pPr>
        <w:pStyle w:val="a0"/>
      </w:pPr>
      <w:r>
        <w:rPr>
          <w:rFonts w:hint="eastAsia"/>
        </w:rPr>
        <w:t>头文件引用</w:t>
      </w:r>
      <w:r>
        <w:t>+</w:t>
      </w:r>
      <w:r>
        <w:rPr>
          <w:rFonts w:hint="eastAsia"/>
        </w:rPr>
        <w:t>接口函数调用</w:t>
      </w:r>
    </w:p>
    <w:p w14:paraId="34156DA3" w14:textId="77777777" w:rsidR="000C0E4F" w:rsidRPr="007F11FC" w:rsidRDefault="000C0E4F" w:rsidP="000C0E4F">
      <w:pPr>
        <w:pStyle w:val="a0"/>
        <w:ind w:firstLineChars="0" w:firstLine="0"/>
      </w:pPr>
    </w:p>
    <w:p w14:paraId="729152D3" w14:textId="0976D25C" w:rsidR="008B1270" w:rsidRDefault="00E8612B" w:rsidP="00E8612B">
      <w:pPr>
        <w:pStyle w:val="2"/>
      </w:pPr>
      <w:bookmarkStart w:id="17" w:name="_Toc113133985"/>
      <w:r>
        <w:lastRenderedPageBreak/>
        <w:t>环境要求</w:t>
      </w:r>
      <w:bookmarkEnd w:id="17"/>
    </w:p>
    <w:p w14:paraId="0B5C9A15" w14:textId="7C7CE8FB" w:rsidR="00E8612B" w:rsidRDefault="00A41F40" w:rsidP="00E8612B">
      <w:pPr>
        <w:pStyle w:val="af0"/>
        <w:numPr>
          <w:ilvl w:val="0"/>
          <w:numId w:val="10"/>
        </w:numPr>
        <w:spacing w:line="240" w:lineRule="auto"/>
        <w:ind w:firstLineChars="0"/>
      </w:pPr>
      <w:r>
        <w:rPr>
          <w:rFonts w:hint="eastAsia"/>
        </w:rPr>
        <w:t>支持</w:t>
      </w:r>
      <w:r w:rsidR="00E8612B">
        <w:t>系统</w:t>
      </w:r>
    </w:p>
    <w:p w14:paraId="317EBB70" w14:textId="5E4108C9" w:rsidR="00CC47F7" w:rsidRDefault="00CC47F7" w:rsidP="00CC47F7">
      <w:pPr>
        <w:ind w:firstLineChars="300" w:firstLine="720"/>
      </w:pPr>
      <w:r>
        <w:rPr>
          <w:rFonts w:hint="eastAsia"/>
        </w:rPr>
        <w:t>Ubuntu</w:t>
      </w:r>
      <w:r>
        <w:t>20.04  64</w:t>
      </w:r>
      <w:r>
        <w:t>位（推荐）</w:t>
      </w:r>
    </w:p>
    <w:p w14:paraId="7A8FCE79" w14:textId="01F662FC" w:rsidR="00E8612B" w:rsidRDefault="00E8612B" w:rsidP="00CC47F7">
      <w:pPr>
        <w:ind w:firstLineChars="300" w:firstLine="720"/>
      </w:pPr>
      <w:r w:rsidRPr="00021B83">
        <w:t xml:space="preserve">CentOS </w:t>
      </w:r>
      <w:r>
        <w:t>7.4   64</w:t>
      </w:r>
      <w:r w:rsidR="003447F6">
        <w:rPr>
          <w:rFonts w:hint="eastAsia"/>
        </w:rPr>
        <w:t>位</w:t>
      </w:r>
    </w:p>
    <w:p w14:paraId="79F0F6A8" w14:textId="414A09E8" w:rsidR="00E8612B" w:rsidRDefault="003447F6" w:rsidP="00E8612B">
      <w:pPr>
        <w:pStyle w:val="af0"/>
        <w:numPr>
          <w:ilvl w:val="0"/>
          <w:numId w:val="10"/>
        </w:numPr>
        <w:spacing w:line="240" w:lineRule="auto"/>
        <w:ind w:firstLineChars="0"/>
      </w:pPr>
      <w:proofErr w:type="gramStart"/>
      <w:r>
        <w:rPr>
          <w:rFonts w:hint="eastAsia"/>
        </w:rPr>
        <w:t>底软</w:t>
      </w:r>
      <w:r w:rsidR="00E8612B">
        <w:rPr>
          <w:rFonts w:hint="eastAsia"/>
        </w:rPr>
        <w:t>依赖</w:t>
      </w:r>
      <w:proofErr w:type="gramEnd"/>
      <w:r w:rsidR="00E8612B">
        <w:t>库</w:t>
      </w:r>
    </w:p>
    <w:p w14:paraId="627ED6F4" w14:textId="2879C469" w:rsidR="006A3177" w:rsidRDefault="006A3177" w:rsidP="006A3177">
      <w:pPr>
        <w:spacing w:line="240" w:lineRule="auto"/>
        <w:jc w:val="center"/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3C96BD38" wp14:editId="20F66B29">
            <wp:extent cx="2181225" cy="2847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3A74" w14:textId="0A22FE2D" w:rsidR="00371D18" w:rsidRDefault="003447F6" w:rsidP="00D0392C">
      <w:pPr>
        <w:pStyle w:val="af0"/>
        <w:ind w:left="780" w:firstLineChars="0" w:firstLine="0"/>
      </w:pPr>
      <w:r>
        <w:rPr>
          <w:rFonts w:hint="eastAsia"/>
        </w:rPr>
        <w:t>执行</w:t>
      </w:r>
      <w:r>
        <w:rPr>
          <w:rFonts w:hint="eastAsia"/>
        </w:rPr>
        <w:t>SSET/</w:t>
      </w:r>
      <w:r>
        <w:t>tools/</w:t>
      </w:r>
      <w:r w:rsidRPr="003447F6">
        <w:t xml:space="preserve"> sset_os_oset_depends.sh</w:t>
      </w:r>
      <w:r>
        <w:t>脚本</w:t>
      </w:r>
      <w:r>
        <w:rPr>
          <w:rFonts w:hint="eastAsia"/>
        </w:rPr>
        <w:t>，</w:t>
      </w:r>
      <w:r>
        <w:t>自动安装依赖</w:t>
      </w:r>
      <w:r>
        <w:rPr>
          <w:rFonts w:hint="eastAsia"/>
        </w:rPr>
        <w:t>。</w:t>
      </w:r>
    </w:p>
    <w:p w14:paraId="07481551" w14:textId="3B1C10E7" w:rsidR="007F11FC" w:rsidRDefault="007F11FC" w:rsidP="007F11FC">
      <w:pPr>
        <w:pStyle w:val="2"/>
      </w:pPr>
      <w:bookmarkStart w:id="18" w:name="_Toc113133986"/>
      <w:r>
        <w:rPr>
          <w:rFonts w:hint="eastAsia"/>
        </w:rPr>
        <w:t>安装包版本说明</w:t>
      </w:r>
      <w:bookmarkEnd w:id="18"/>
    </w:p>
    <w:p w14:paraId="2D2C080A" w14:textId="77777777" w:rsidR="007F11FC" w:rsidRDefault="007F11FC" w:rsidP="007F11FC">
      <w:pPr>
        <w:pStyle w:val="a0"/>
        <w:numPr>
          <w:ilvl w:val="0"/>
          <w:numId w:val="22"/>
        </w:numPr>
        <w:ind w:firstLineChars="0"/>
      </w:pPr>
      <w:r>
        <w:t>Ubuntu20.04</w:t>
      </w:r>
    </w:p>
    <w:p w14:paraId="0D3D4153" w14:textId="74E89A5E" w:rsidR="007F11FC" w:rsidRDefault="007F11FC" w:rsidP="007F11FC">
      <w:pPr>
        <w:pStyle w:val="a0"/>
        <w:ind w:firstLineChars="0" w:firstLine="0"/>
        <w:rPr>
          <w:lang w:val="de-DE"/>
        </w:rPr>
      </w:pPr>
      <w:r>
        <w:rPr>
          <w:rFonts w:ascii="微软雅黑" w:eastAsia="微软雅黑" w:hAnsi="Calibri" w:cs="微软雅黑"/>
          <w:noProof/>
          <w:color w:val="004080"/>
          <w:kern w:val="0"/>
        </w:rPr>
        <w:drawing>
          <wp:inline distT="0" distB="0" distL="0" distR="0" wp14:anchorId="1143ED0F" wp14:editId="548106A4">
            <wp:extent cx="5524500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FD0E4" w14:textId="77777777" w:rsidR="007F11FC" w:rsidRDefault="007F11FC" w:rsidP="007F11FC">
      <w:pPr>
        <w:pStyle w:val="a0"/>
        <w:numPr>
          <w:ilvl w:val="0"/>
          <w:numId w:val="23"/>
        </w:numPr>
        <w:ind w:firstLineChars="0"/>
      </w:pPr>
      <w:r>
        <w:t>Centos7.4</w:t>
      </w:r>
    </w:p>
    <w:p w14:paraId="4DFD7619" w14:textId="1D088449" w:rsidR="007F11FC" w:rsidRDefault="007F11FC" w:rsidP="007F11FC">
      <w:pPr>
        <w:pStyle w:val="a0"/>
        <w:ind w:firstLineChars="0" w:firstLine="0"/>
        <w:rPr>
          <w:lang w:val="de-DE"/>
        </w:rPr>
      </w:pPr>
      <w:r>
        <w:rPr>
          <w:rFonts w:ascii="微软雅黑" w:eastAsia="微软雅黑" w:hAnsi="Calibri" w:cs="微软雅黑"/>
          <w:noProof/>
          <w:color w:val="004080"/>
          <w:kern w:val="0"/>
        </w:rPr>
        <w:drawing>
          <wp:inline distT="0" distB="0" distL="0" distR="0" wp14:anchorId="75EA00C2" wp14:editId="530FB7BC">
            <wp:extent cx="3371850" cy="28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6A90" w14:textId="77777777" w:rsidR="007F11FC" w:rsidRDefault="007F11FC" w:rsidP="007F11FC">
      <w:pPr>
        <w:pStyle w:val="a0"/>
        <w:ind w:firstLineChars="0" w:firstLine="0"/>
        <w:rPr>
          <w:b/>
          <w:i/>
          <w:lang w:val="en-GB"/>
        </w:rPr>
      </w:pPr>
      <w:r>
        <w:rPr>
          <w:rFonts w:hint="eastAsia"/>
          <w:b/>
          <w:i/>
          <w:lang w:val="en-GB"/>
        </w:rPr>
        <w:t>软件版本号（</w:t>
      </w:r>
      <w:proofErr w:type="spellStart"/>
      <w:r>
        <w:rPr>
          <w:b/>
          <w:i/>
          <w:lang w:val="en-GB"/>
        </w:rPr>
        <w:t>major.minor.release</w:t>
      </w:r>
      <w:proofErr w:type="spellEnd"/>
      <w:r>
        <w:rPr>
          <w:rFonts w:hint="eastAsia"/>
          <w:b/>
          <w:i/>
          <w:lang w:val="en-GB"/>
        </w:rPr>
        <w:t>）</w:t>
      </w:r>
      <w:r>
        <w:rPr>
          <w:b/>
          <w:i/>
          <w:lang w:val="en-GB"/>
        </w:rPr>
        <w:t>-</w:t>
      </w:r>
      <w:r>
        <w:rPr>
          <w:rFonts w:hint="eastAsia"/>
          <w:b/>
          <w:i/>
          <w:lang w:val="en-GB"/>
        </w:rPr>
        <w:t>辅助版本号</w:t>
      </w:r>
      <w:r>
        <w:rPr>
          <w:b/>
          <w:i/>
          <w:lang w:val="en-GB"/>
        </w:rPr>
        <w:t xml:space="preserve">  (.</w:t>
      </w:r>
      <w:proofErr w:type="spellStart"/>
      <w:r>
        <w:rPr>
          <w:b/>
          <w:i/>
          <w:lang w:val="en-GB"/>
        </w:rPr>
        <w:t>api</w:t>
      </w:r>
      <w:proofErr w:type="spellEnd"/>
      <w:r>
        <w:rPr>
          <w:b/>
          <w:i/>
          <w:lang w:val="en-GB"/>
        </w:rPr>
        <w:t>)</w:t>
      </w:r>
    </w:p>
    <w:p w14:paraId="311B084A" w14:textId="472879DA" w:rsidR="007F11FC" w:rsidRDefault="007F11FC" w:rsidP="00361D69">
      <w:pPr>
        <w:pStyle w:val="3"/>
      </w:pPr>
      <w:bookmarkStart w:id="19" w:name="_Toc113133987"/>
      <w:r>
        <w:rPr>
          <w:rFonts w:hint="eastAsia"/>
        </w:rPr>
        <w:t>安装和卸载</w:t>
      </w:r>
      <w:bookmarkEnd w:id="19"/>
    </w:p>
    <w:p w14:paraId="5E5982AA" w14:textId="4B534A3C" w:rsidR="00361D69" w:rsidRDefault="00361D69" w:rsidP="00361D69">
      <w:pPr>
        <w:pStyle w:val="a0"/>
        <w:ind w:firstLineChars="0" w:firstLine="0"/>
        <w:rPr>
          <w:lang w:val="en-GB"/>
        </w:rPr>
      </w:pPr>
      <w:r>
        <w:rPr>
          <w:rFonts w:ascii="微软雅黑" w:eastAsia="微软雅黑" w:hAnsi="Calibri" w:cs="微软雅黑"/>
          <w:noProof/>
          <w:color w:val="004080"/>
          <w:kern w:val="0"/>
        </w:rPr>
        <w:drawing>
          <wp:inline distT="0" distB="0" distL="0" distR="0" wp14:anchorId="783D2FA3" wp14:editId="66DD1AA0">
            <wp:extent cx="6057900" cy="561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96BD" w14:textId="77777777" w:rsidR="00361D69" w:rsidRDefault="00361D69" w:rsidP="00361D69">
      <w:pPr>
        <w:pStyle w:val="a0"/>
        <w:ind w:firstLineChars="0" w:firstLine="0"/>
        <w:rPr>
          <w:b/>
          <w:color w:val="FF0000"/>
          <w:lang w:val="en-GB"/>
        </w:rPr>
      </w:pPr>
      <w:r>
        <w:rPr>
          <w:rFonts w:hint="eastAsia"/>
          <w:b/>
          <w:color w:val="FF0000"/>
          <w:lang w:val="en-GB"/>
        </w:rPr>
        <w:t>安装新版本之前必须</w:t>
      </w:r>
      <w:proofErr w:type="gramStart"/>
      <w:r>
        <w:rPr>
          <w:rFonts w:hint="eastAsia"/>
          <w:b/>
          <w:color w:val="FF0000"/>
          <w:lang w:val="en-GB"/>
        </w:rPr>
        <w:t>卸载旧</w:t>
      </w:r>
      <w:proofErr w:type="gramEnd"/>
      <w:r>
        <w:rPr>
          <w:rFonts w:hint="eastAsia"/>
          <w:b/>
          <w:color w:val="FF0000"/>
          <w:lang w:val="en-GB"/>
        </w:rPr>
        <w:t>版本！！！</w:t>
      </w:r>
    </w:p>
    <w:p w14:paraId="65410AB8" w14:textId="74E55F0E" w:rsidR="00361D69" w:rsidRDefault="00361D69" w:rsidP="00361D69">
      <w:pPr>
        <w:pStyle w:val="4"/>
        <w:rPr>
          <w:lang w:val="en-GB"/>
        </w:rPr>
      </w:pPr>
      <w:r>
        <w:rPr>
          <w:lang w:val="en-GB"/>
        </w:rPr>
        <w:lastRenderedPageBreak/>
        <w:t>Ubuntu20.04</w:t>
      </w:r>
    </w:p>
    <w:p w14:paraId="43FFEE5E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查看安装</w:t>
      </w:r>
      <w:proofErr w:type="gramStart"/>
      <w:r>
        <w:rPr>
          <w:rFonts w:hint="eastAsia"/>
          <w:lang w:val="de-DE"/>
        </w:rPr>
        <w:t>包信息</w:t>
      </w:r>
      <w:proofErr w:type="gramEnd"/>
      <w:r>
        <w:rPr>
          <w:lang w:val="de-DE"/>
        </w:rPr>
        <w:t xml:space="preserve"> dpkg -s        oset</w:t>
      </w:r>
    </w:p>
    <w:p w14:paraId="4C685BB9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安装</w:t>
      </w:r>
      <w:r>
        <w:rPr>
          <w:lang w:val="de-DE"/>
        </w:rPr>
        <w:t xml:space="preserve">           dpkg -i        oset_</w:t>
      </w:r>
      <w:r>
        <w:rPr>
          <w:i/>
          <w:lang w:val="de-DE"/>
        </w:rPr>
        <w:t xml:space="preserve"> X.X.X-X</w:t>
      </w:r>
      <w:r>
        <w:rPr>
          <w:lang w:val="de-DE"/>
        </w:rPr>
        <w:t xml:space="preserve"> _amd64.deb</w:t>
      </w:r>
    </w:p>
    <w:p w14:paraId="5A93A9C3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卸载</w:t>
      </w:r>
      <w:r>
        <w:rPr>
          <w:lang w:val="de-DE"/>
        </w:rPr>
        <w:t xml:space="preserve">           dpkg --purge    oset</w:t>
      </w:r>
    </w:p>
    <w:p w14:paraId="6DE48AB5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查看安装情况</w:t>
      </w:r>
      <w:r>
        <w:rPr>
          <w:lang w:val="de-DE"/>
        </w:rPr>
        <w:t xml:space="preserve">   dpkg –l | grep   oset</w:t>
      </w:r>
    </w:p>
    <w:p w14:paraId="73AA3F08" w14:textId="77777777" w:rsidR="00361D69" w:rsidRDefault="00361D69" w:rsidP="00361D69">
      <w:pPr>
        <w:pStyle w:val="a0"/>
        <w:rPr>
          <w:color w:val="FF0000"/>
          <w:lang w:val="de-DE"/>
        </w:rPr>
      </w:pPr>
      <w:r>
        <w:rPr>
          <w:rFonts w:hint="eastAsia"/>
          <w:color w:val="FF0000"/>
          <w:lang w:val="de-DE"/>
        </w:rPr>
        <w:t>帮助命令使用</w:t>
      </w:r>
      <w:r>
        <w:rPr>
          <w:color w:val="FF0000"/>
          <w:lang w:val="de-DE"/>
        </w:rPr>
        <w:t xml:space="preserve"> dpkg  --help</w:t>
      </w:r>
    </w:p>
    <w:p w14:paraId="04367F9F" w14:textId="533112D9" w:rsidR="00361D69" w:rsidRDefault="00361D69" w:rsidP="00361D69">
      <w:pPr>
        <w:pStyle w:val="4"/>
        <w:rPr>
          <w:lang w:val="en-GB"/>
        </w:rPr>
      </w:pPr>
      <w:r>
        <w:rPr>
          <w:lang w:val="en-GB"/>
        </w:rPr>
        <w:t>C</w:t>
      </w:r>
      <w:r>
        <w:rPr>
          <w:rFonts w:hint="eastAsia"/>
          <w:lang w:val="en-GB"/>
        </w:rPr>
        <w:t>entos</w:t>
      </w:r>
      <w:r>
        <w:rPr>
          <w:lang w:val="en-GB"/>
        </w:rPr>
        <w:t>7.6</w:t>
      </w:r>
    </w:p>
    <w:p w14:paraId="74947D45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查看安装</w:t>
      </w:r>
      <w:proofErr w:type="gramStart"/>
      <w:r>
        <w:rPr>
          <w:rFonts w:hint="eastAsia"/>
          <w:lang w:val="de-DE"/>
        </w:rPr>
        <w:t>包信息</w:t>
      </w:r>
      <w:proofErr w:type="gramEnd"/>
      <w:r>
        <w:rPr>
          <w:lang w:val="de-DE"/>
        </w:rPr>
        <w:t xml:space="preserve">   rpm -qpi    oset- </w:t>
      </w:r>
      <w:r>
        <w:rPr>
          <w:i/>
          <w:lang w:val="de-DE"/>
        </w:rPr>
        <w:t>X.X.X-X</w:t>
      </w:r>
      <w:r>
        <w:rPr>
          <w:lang w:val="de-DE"/>
        </w:rPr>
        <w:t>.x86_64.rpm</w:t>
      </w:r>
    </w:p>
    <w:p w14:paraId="7F96B94C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安装</w:t>
      </w:r>
      <w:r>
        <w:rPr>
          <w:lang w:val="de-DE"/>
        </w:rPr>
        <w:t xml:space="preserve">             rpm -ivh  --nodeps  oset- </w:t>
      </w:r>
      <w:r>
        <w:rPr>
          <w:i/>
          <w:lang w:val="de-DE"/>
        </w:rPr>
        <w:t>X.X.X-X</w:t>
      </w:r>
      <w:r>
        <w:rPr>
          <w:lang w:val="de-DE"/>
        </w:rPr>
        <w:t xml:space="preserve">.x86_64.rpm </w:t>
      </w:r>
      <w:r>
        <w:rPr>
          <w:rFonts w:hint="eastAsia"/>
          <w:lang w:val="de-DE"/>
        </w:rPr>
        <w:t>（忽略依赖问题）</w:t>
      </w:r>
    </w:p>
    <w:p w14:paraId="544F94EA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卸载</w:t>
      </w:r>
      <w:r>
        <w:rPr>
          <w:lang w:val="de-DE"/>
        </w:rPr>
        <w:t xml:space="preserve">             rpm -evh      oset</w:t>
      </w:r>
    </w:p>
    <w:p w14:paraId="0C10BC0A" w14:textId="77777777" w:rsidR="00361D69" w:rsidRDefault="00361D69" w:rsidP="00361D69">
      <w:pPr>
        <w:pStyle w:val="a0"/>
        <w:rPr>
          <w:lang w:val="de-DE"/>
        </w:rPr>
      </w:pPr>
      <w:r>
        <w:rPr>
          <w:rFonts w:hint="eastAsia"/>
          <w:lang w:val="de-DE"/>
        </w:rPr>
        <w:t>查看安装情况</w:t>
      </w:r>
      <w:r>
        <w:rPr>
          <w:lang w:val="de-DE"/>
        </w:rPr>
        <w:t xml:space="preserve">     rpm –qa | grep  oset</w:t>
      </w:r>
    </w:p>
    <w:p w14:paraId="790A75BD" w14:textId="77777777" w:rsidR="00361D69" w:rsidRDefault="00361D69" w:rsidP="00361D69">
      <w:pPr>
        <w:pStyle w:val="a0"/>
        <w:rPr>
          <w:color w:val="FF0000"/>
          <w:lang w:val="de-DE"/>
        </w:rPr>
      </w:pPr>
      <w:r>
        <w:rPr>
          <w:rFonts w:hint="eastAsia"/>
          <w:color w:val="FF0000"/>
          <w:lang w:val="de-DE"/>
        </w:rPr>
        <w:t>帮助命令使用</w:t>
      </w:r>
      <w:r>
        <w:rPr>
          <w:color w:val="FF0000"/>
          <w:lang w:val="de-DE"/>
        </w:rPr>
        <w:t xml:space="preserve"> rpm --help</w:t>
      </w:r>
    </w:p>
    <w:p w14:paraId="0E567256" w14:textId="77777777" w:rsidR="00361D69" w:rsidRPr="00361D69" w:rsidRDefault="00361D69" w:rsidP="00361D69">
      <w:pPr>
        <w:pStyle w:val="a0"/>
        <w:ind w:firstLineChars="0" w:firstLine="0"/>
        <w:rPr>
          <w:lang w:val="en-GB"/>
        </w:rPr>
      </w:pPr>
    </w:p>
    <w:p w14:paraId="071CEB0F" w14:textId="392B6896" w:rsidR="00547319" w:rsidRDefault="00547319" w:rsidP="00D0392C">
      <w:pPr>
        <w:pStyle w:val="2"/>
      </w:pPr>
      <w:bookmarkStart w:id="20" w:name="_Toc113133988"/>
      <w:r>
        <w:t>单元测试框架</w:t>
      </w:r>
      <w:bookmarkEnd w:id="20"/>
    </w:p>
    <w:p w14:paraId="42DF6D0A" w14:textId="396269ED" w:rsidR="006A2E83" w:rsidRPr="006A2E83" w:rsidRDefault="006A2E83" w:rsidP="006A2E83">
      <w:pPr>
        <w:pStyle w:val="a0"/>
        <w:rPr>
          <w:lang w:val="en-GB"/>
        </w:rPr>
      </w:pPr>
      <w:r>
        <w:rPr>
          <w:lang w:val="en-GB"/>
        </w:rPr>
        <w:t>蓝色部分为底软初始化和相关配置</w:t>
      </w:r>
      <w:r>
        <w:rPr>
          <w:rFonts w:hint="eastAsia"/>
          <w:lang w:val="en-GB"/>
        </w:rPr>
        <w:t>；</w:t>
      </w:r>
      <w:r>
        <w:rPr>
          <w:lang w:val="en-GB"/>
        </w:rPr>
        <w:t>红色部分为</w:t>
      </w:r>
      <w:proofErr w:type="spellStart"/>
      <w:r>
        <w:rPr>
          <w:lang w:val="en-GB"/>
        </w:rPr>
        <w:t>abts</w:t>
      </w:r>
      <w:proofErr w:type="spellEnd"/>
      <w:r>
        <w:rPr>
          <w:lang w:val="en-GB"/>
        </w:rPr>
        <w:t>框架</w:t>
      </w:r>
      <w:r>
        <w:rPr>
          <w:rFonts w:hint="eastAsia"/>
          <w:lang w:val="en-GB"/>
        </w:rPr>
        <w:t>。</w:t>
      </w:r>
    </w:p>
    <w:p w14:paraId="241E3D99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  <w:r w:rsidRPr="00401F1F">
        <w:rPr>
          <w:i/>
          <w:lang w:val="de-DE"/>
        </w:rPr>
        <w:t>int main(int argc, const char *const argv[])</w:t>
      </w:r>
    </w:p>
    <w:p w14:paraId="372DE8EE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  <w:r w:rsidRPr="00401F1F">
        <w:rPr>
          <w:i/>
          <w:lang w:val="de-DE"/>
        </w:rPr>
        <w:t>{</w:t>
      </w:r>
    </w:p>
    <w:p w14:paraId="774DBDD6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int rv, i, opt;</w:t>
      </w:r>
    </w:p>
    <w:p w14:paraId="7C78B09A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oset_getopt_t options;</w:t>
      </w:r>
    </w:p>
    <w:p w14:paraId="3D1BF982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struct {</w:t>
      </w:r>
    </w:p>
    <w:p w14:paraId="753FC9EA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char *log_level;</w:t>
      </w:r>
    </w:p>
    <w:p w14:paraId="2B32001C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char *domain_mask;</w:t>
      </w:r>
    </w:p>
    <w:p w14:paraId="383AED71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} optarg;</w:t>
      </w:r>
    </w:p>
    <w:p w14:paraId="47B3D587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const char *argv_out[argc+2]; /* '-e error' is always added */</w:t>
      </w:r>
    </w:p>
    <w:p w14:paraId="59136ED6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  <w:r w:rsidRPr="00401F1F">
        <w:rPr>
          <w:i/>
          <w:lang w:val="de-DE"/>
        </w:rPr>
        <w:t xml:space="preserve">    </w:t>
      </w:r>
    </w:p>
    <w:p w14:paraId="598FFCEE" w14:textId="7D707D59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lang w:val="de-DE"/>
        </w:rPr>
        <w:t xml:space="preserve">    </w:t>
      </w:r>
      <w:r w:rsidRPr="00401F1F">
        <w:rPr>
          <w:i/>
          <w:color w:val="FF0000"/>
          <w:lang w:val="de-DE"/>
        </w:rPr>
        <w:t>abts_suite *suite = NULL;</w:t>
      </w:r>
      <w:r>
        <w:rPr>
          <w:i/>
          <w:color w:val="FF0000"/>
          <w:lang w:val="de-DE"/>
        </w:rPr>
        <w:t xml:space="preserve"> </w:t>
      </w:r>
    </w:p>
    <w:p w14:paraId="03E7139A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oset_pkbuf_config_t config;</w:t>
      </w:r>
    </w:p>
    <w:p w14:paraId="52E7A5F4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</w:p>
    <w:p w14:paraId="1BD66586" w14:textId="4AE2EDF6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lang w:val="de-DE"/>
        </w:rPr>
        <w:t xml:space="preserve">   </w:t>
      </w:r>
      <w:r w:rsidRPr="00401F1F">
        <w:rPr>
          <w:i/>
          <w:color w:val="FF0000"/>
          <w:lang w:val="de-DE"/>
        </w:rPr>
        <w:t xml:space="preserve"> rv = abts_main(argc, argv, argv_out);</w:t>
      </w:r>
      <w:r>
        <w:rPr>
          <w:i/>
          <w:color w:val="FF0000"/>
          <w:lang w:val="de-DE"/>
        </w:rPr>
        <w:t xml:space="preserve"> </w:t>
      </w:r>
      <w:r>
        <w:rPr>
          <w:rFonts w:hint="eastAsia"/>
          <w:i/>
          <w:color w:val="FF0000"/>
          <w:lang w:val="de-DE"/>
        </w:rPr>
        <w:t>/</w:t>
      </w:r>
      <w:r>
        <w:rPr>
          <w:i/>
          <w:color w:val="FF0000"/>
          <w:lang w:val="de-DE"/>
        </w:rPr>
        <w:t>/UT</w:t>
      </w:r>
      <w:r>
        <w:rPr>
          <w:i/>
          <w:color w:val="FF0000"/>
          <w:lang w:val="de-DE"/>
        </w:rPr>
        <w:t>框架入参初始化</w:t>
      </w:r>
    </w:p>
    <w:p w14:paraId="0B017E08" w14:textId="77777777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color w:val="FF0000"/>
          <w:lang w:val="de-DE"/>
        </w:rPr>
        <w:t xml:space="preserve">    if (rv != OSET_OK) return rv;</w:t>
      </w:r>
    </w:p>
    <w:p w14:paraId="534C9CCC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</w:p>
    <w:p w14:paraId="3D28182C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memset(&amp;optarg, 0, sizeof(optarg));</w:t>
      </w:r>
    </w:p>
    <w:p w14:paraId="46343690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oset_getopt_init(&amp;options, (char**)argv_out);</w:t>
      </w:r>
    </w:p>
    <w:p w14:paraId="5C1DFF56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</w:p>
    <w:p w14:paraId="05D97BF5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lastRenderedPageBreak/>
        <w:t xml:space="preserve">    while ((opt = oset_getopt(&amp;options, "e:m:")) != -1) {</w:t>
      </w:r>
    </w:p>
    <w:p w14:paraId="03752732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switch (opt) {</w:t>
      </w:r>
    </w:p>
    <w:p w14:paraId="406D5DB0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case 'e':</w:t>
      </w:r>
    </w:p>
    <w:p w14:paraId="3EB00F71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optarg.log_level = options.optarg;</w:t>
      </w:r>
    </w:p>
    <w:p w14:paraId="034D281D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break;</w:t>
      </w:r>
    </w:p>
    <w:p w14:paraId="42088DA4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case 'm':</w:t>
      </w:r>
    </w:p>
    <w:p w14:paraId="5D2EB3C1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optarg.domain_mask = options.optarg;</w:t>
      </w:r>
    </w:p>
    <w:p w14:paraId="63B2E886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break;</w:t>
      </w:r>
    </w:p>
    <w:p w14:paraId="618F4EB8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case '?':</w:t>
      </w:r>
    </w:p>
    <w:p w14:paraId="51CBD437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default:</w:t>
      </w:r>
    </w:p>
    <w:p w14:paraId="139926FD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fprintf(stderr, "%s: should not be reached\n", OSET_FUNC);</w:t>
      </w:r>
    </w:p>
    <w:p w14:paraId="757965B0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    return OSET_ERROR;</w:t>
      </w:r>
    </w:p>
    <w:p w14:paraId="4D3F1077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    }</w:t>
      </w:r>
    </w:p>
    <w:p w14:paraId="07678511" w14:textId="77777777" w:rsidR="00401F1F" w:rsidRPr="006A2E83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6A2E83">
        <w:rPr>
          <w:i/>
          <w:color w:val="00B0F0"/>
          <w:lang w:val="de-DE"/>
        </w:rPr>
        <w:t xml:space="preserve">    }</w:t>
      </w:r>
    </w:p>
    <w:p w14:paraId="29689CDE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</w:p>
    <w:p w14:paraId="2D56B343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lang w:val="de-DE"/>
        </w:rPr>
        <w:t xml:space="preserve">   </w:t>
      </w:r>
      <w:r w:rsidRPr="00401F1F">
        <w:rPr>
          <w:i/>
          <w:color w:val="00B0F0"/>
          <w:lang w:val="de-DE"/>
        </w:rPr>
        <w:t xml:space="preserve"> oset_core_initialize();</w:t>
      </w:r>
    </w:p>
    <w:p w14:paraId="7227D72C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color w:val="00B0F0"/>
          <w:lang w:val="de-DE"/>
        </w:rPr>
        <w:t xml:space="preserve">    oset_pkbuf_default_init(&amp;config);</w:t>
      </w:r>
    </w:p>
    <w:p w14:paraId="7D7697E9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color w:val="00B0F0"/>
          <w:lang w:val="de-DE"/>
        </w:rPr>
        <w:t xml:space="preserve">    oset_pkbuf_default_create(&amp;config);</w:t>
      </w:r>
    </w:p>
    <w:p w14:paraId="49AEB942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color w:val="00B0F0"/>
          <w:lang w:val="de-DE"/>
        </w:rPr>
        <w:t xml:space="preserve">    atexit(terminate);</w:t>
      </w:r>
    </w:p>
    <w:p w14:paraId="4F05FD4E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</w:p>
    <w:p w14:paraId="33D37B7E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color w:val="00B0F0"/>
          <w:lang w:val="de-DE"/>
        </w:rPr>
        <w:t xml:space="preserve">    rv = oset_log_config_domain(optarg.domain_mask, optarg.log_level);</w:t>
      </w:r>
    </w:p>
    <w:p w14:paraId="533568AA" w14:textId="77777777" w:rsidR="00401F1F" w:rsidRPr="00401F1F" w:rsidRDefault="00401F1F" w:rsidP="00401F1F">
      <w:pPr>
        <w:pStyle w:val="a0"/>
        <w:spacing w:line="240" w:lineRule="auto"/>
        <w:rPr>
          <w:i/>
          <w:color w:val="00B0F0"/>
          <w:lang w:val="de-DE"/>
        </w:rPr>
      </w:pPr>
      <w:r w:rsidRPr="00401F1F">
        <w:rPr>
          <w:i/>
          <w:color w:val="00B0F0"/>
          <w:lang w:val="de-DE"/>
        </w:rPr>
        <w:t xml:space="preserve">    if (rv != OSET_OK) return rv;</w:t>
      </w:r>
    </w:p>
    <w:p w14:paraId="42FD1E12" w14:textId="77777777" w:rsidR="00401F1F" w:rsidRPr="00401F1F" w:rsidRDefault="00401F1F" w:rsidP="00401F1F">
      <w:pPr>
        <w:pStyle w:val="a0"/>
        <w:spacing w:line="240" w:lineRule="auto"/>
        <w:rPr>
          <w:i/>
          <w:lang w:val="de-DE"/>
        </w:rPr>
      </w:pPr>
    </w:p>
    <w:p w14:paraId="037769FD" w14:textId="578D7D91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color w:val="FF0000"/>
          <w:lang w:val="de-DE"/>
        </w:rPr>
        <w:t xml:space="preserve">    for (i = 0; alltests[i].func; i++)</w:t>
      </w:r>
      <w:r w:rsidR="00D11B81">
        <w:rPr>
          <w:i/>
          <w:color w:val="FF0000"/>
          <w:lang w:val="de-DE"/>
        </w:rPr>
        <w:t xml:space="preserve"> </w:t>
      </w:r>
      <w:r w:rsidR="00D11B81">
        <w:rPr>
          <w:rFonts w:hint="eastAsia"/>
          <w:i/>
          <w:color w:val="FF0000"/>
          <w:lang w:val="de-DE"/>
        </w:rPr>
        <w:t>/</w:t>
      </w:r>
      <w:r w:rsidR="00D11B81">
        <w:rPr>
          <w:i/>
          <w:color w:val="FF0000"/>
          <w:lang w:val="de-DE"/>
        </w:rPr>
        <w:t>/</w:t>
      </w:r>
      <w:r w:rsidR="00D11B81">
        <w:rPr>
          <w:i/>
          <w:color w:val="FF0000"/>
          <w:lang w:val="de-DE"/>
        </w:rPr>
        <w:t>加载所有测试用例</w:t>
      </w:r>
      <w:r w:rsidR="001E74F5">
        <w:rPr>
          <w:i/>
          <w:color w:val="FF0000"/>
          <w:lang w:val="de-DE"/>
        </w:rPr>
        <w:t>函数</w:t>
      </w:r>
    </w:p>
    <w:p w14:paraId="1729D366" w14:textId="77777777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color w:val="FF0000"/>
          <w:lang w:val="de-DE"/>
        </w:rPr>
        <w:t xml:space="preserve">        suite = alltests[i].func(suite);</w:t>
      </w:r>
    </w:p>
    <w:p w14:paraId="3A9FA448" w14:textId="77777777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</w:p>
    <w:p w14:paraId="196E28CA" w14:textId="294DE6F6" w:rsidR="00401F1F" w:rsidRPr="00401F1F" w:rsidRDefault="00401F1F" w:rsidP="00401F1F">
      <w:pPr>
        <w:pStyle w:val="a0"/>
        <w:spacing w:line="240" w:lineRule="auto"/>
        <w:rPr>
          <w:i/>
          <w:color w:val="FF0000"/>
          <w:lang w:val="de-DE"/>
        </w:rPr>
      </w:pPr>
      <w:r w:rsidRPr="00401F1F">
        <w:rPr>
          <w:i/>
          <w:color w:val="FF0000"/>
          <w:lang w:val="de-DE"/>
        </w:rPr>
        <w:t xml:space="preserve">    return abts_report(suite);</w:t>
      </w:r>
      <w:r w:rsidR="00D11B81">
        <w:rPr>
          <w:i/>
          <w:color w:val="FF0000"/>
          <w:lang w:val="de-DE"/>
        </w:rPr>
        <w:t xml:space="preserve">  </w:t>
      </w:r>
      <w:r w:rsidR="00D11B81">
        <w:rPr>
          <w:rFonts w:hint="eastAsia"/>
          <w:i/>
          <w:color w:val="FF0000"/>
          <w:lang w:val="de-DE"/>
        </w:rPr>
        <w:t>/</w:t>
      </w:r>
      <w:r w:rsidR="00D11B81">
        <w:rPr>
          <w:i/>
          <w:color w:val="FF0000"/>
          <w:lang w:val="de-DE"/>
        </w:rPr>
        <w:t>/</w:t>
      </w:r>
      <w:r w:rsidR="00D11B81">
        <w:rPr>
          <w:i/>
          <w:color w:val="FF0000"/>
          <w:lang w:val="de-DE"/>
        </w:rPr>
        <w:t>生成单元测试报告</w:t>
      </w:r>
    </w:p>
    <w:p w14:paraId="35D16223" w14:textId="321F7D90" w:rsidR="003331EB" w:rsidRDefault="00401F1F" w:rsidP="00401F1F">
      <w:pPr>
        <w:pStyle w:val="a0"/>
        <w:spacing w:line="240" w:lineRule="auto"/>
        <w:rPr>
          <w:i/>
          <w:lang w:val="de-DE"/>
        </w:rPr>
      </w:pPr>
      <w:r w:rsidRPr="00401F1F">
        <w:rPr>
          <w:i/>
          <w:lang w:val="de-DE"/>
        </w:rPr>
        <w:t>}</w:t>
      </w:r>
    </w:p>
    <w:p w14:paraId="2A8B6A04" w14:textId="77777777" w:rsidR="001E74F5" w:rsidRDefault="001E74F5" w:rsidP="00401F1F">
      <w:pPr>
        <w:pStyle w:val="a0"/>
        <w:spacing w:line="240" w:lineRule="auto"/>
        <w:rPr>
          <w:i/>
          <w:lang w:val="de-DE"/>
        </w:rPr>
      </w:pPr>
    </w:p>
    <w:p w14:paraId="416ED320" w14:textId="77777777" w:rsidR="001E74F5" w:rsidRDefault="001E74F5" w:rsidP="00401F1F">
      <w:pPr>
        <w:pStyle w:val="a0"/>
        <w:spacing w:line="240" w:lineRule="auto"/>
        <w:rPr>
          <w:i/>
          <w:lang w:val="de-DE"/>
        </w:rPr>
      </w:pPr>
    </w:p>
    <w:p w14:paraId="7A006E88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>const struct testlist {</w:t>
      </w:r>
    </w:p>
    <w:p w14:paraId="7D9D6252" w14:textId="6DD20A2C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abts_suite *(*func)(abts_suite *suite);</w:t>
      </w:r>
      <w:r w:rsidR="0003132E">
        <w:rPr>
          <w:i/>
          <w:color w:val="FF0000"/>
          <w:lang w:val="de-DE"/>
        </w:rPr>
        <w:t xml:space="preserve"> </w:t>
      </w:r>
    </w:p>
    <w:p w14:paraId="4D35E4DE" w14:textId="77777777" w:rsidR="00AA6BBF" w:rsidRPr="001E74F5" w:rsidRDefault="001E74F5" w:rsidP="00AA6BBF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>} alltests[] = {</w:t>
      </w:r>
      <w:r w:rsidR="00AA6BBF">
        <w:rPr>
          <w:i/>
          <w:color w:val="FF0000"/>
          <w:lang w:val="de-DE"/>
        </w:rPr>
        <w:t xml:space="preserve">  </w:t>
      </w:r>
      <w:r w:rsidR="00AA6BBF">
        <w:rPr>
          <w:rFonts w:hint="eastAsia"/>
          <w:i/>
          <w:color w:val="FF0000"/>
          <w:lang w:val="de-DE"/>
        </w:rPr>
        <w:t>/</w:t>
      </w:r>
      <w:r w:rsidR="00AA6BBF">
        <w:rPr>
          <w:i/>
          <w:color w:val="FF0000"/>
          <w:lang w:val="de-DE"/>
        </w:rPr>
        <w:t>/</w:t>
      </w:r>
      <w:r w:rsidR="00AA6BBF">
        <w:rPr>
          <w:i/>
          <w:color w:val="FF0000"/>
          <w:lang w:val="de-DE"/>
        </w:rPr>
        <w:t>加载测试用例函数</w:t>
      </w:r>
    </w:p>
    <w:p w14:paraId="19D1DB01" w14:textId="1B0295B4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</w:p>
    <w:p w14:paraId="22CB688B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{test_list},</w:t>
      </w:r>
    </w:p>
    <w:p w14:paraId="7076524B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{test_pool},</w:t>
      </w:r>
    </w:p>
    <w:p w14:paraId="063FF120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{test_strings},</w:t>
      </w:r>
    </w:p>
    <w:p w14:paraId="5E11FF10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{test_time},</w:t>
      </w:r>
    </w:p>
    <w:p w14:paraId="7372E99E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{test_conv},</w:t>
      </w:r>
    </w:p>
    <w:p w14:paraId="1A794651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{test_log},</w:t>
      </w:r>
    </w:p>
    <w:p w14:paraId="398B44E7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{test_pkbuf},</w:t>
      </w:r>
    </w:p>
    <w:p w14:paraId="2EDF2397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{test_memory},</w:t>
      </w:r>
    </w:p>
    <w:p w14:paraId="4165313F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{test_rbtree},</w:t>
      </w:r>
    </w:p>
    <w:p w14:paraId="621F0C1C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lastRenderedPageBreak/>
        <w:t xml:space="preserve">    {test_timer},</w:t>
      </w:r>
    </w:p>
    <w:p w14:paraId="5C208049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{test_thread},</w:t>
      </w:r>
    </w:p>
    <w:p w14:paraId="65E662DC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{test_socket},</w:t>
      </w:r>
    </w:p>
    <w:p w14:paraId="526B72CE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{test_queue},</w:t>
      </w:r>
    </w:p>
    <w:p w14:paraId="7F201D5A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{test_poll},</w:t>
      </w:r>
    </w:p>
    <w:p w14:paraId="0E1301B4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{test_tlv},</w:t>
      </w:r>
    </w:p>
    <w:p w14:paraId="0A35218C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{test_hash},</w:t>
      </w:r>
    </w:p>
    <w:p w14:paraId="3354B274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{test_uuid},</w:t>
      </w:r>
    </w:p>
    <w:p w14:paraId="534EE7A1" w14:textId="77777777" w:rsidR="001E74F5" w:rsidRP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 xml:space="preserve">    {NULL},</w:t>
      </w:r>
    </w:p>
    <w:p w14:paraId="53A64AE4" w14:textId="1E31BF4F" w:rsidR="001E74F5" w:rsidRDefault="001E74F5" w:rsidP="001E74F5">
      <w:pPr>
        <w:pStyle w:val="a0"/>
        <w:spacing w:line="240" w:lineRule="auto"/>
        <w:rPr>
          <w:i/>
          <w:color w:val="FF0000"/>
          <w:lang w:val="de-DE"/>
        </w:rPr>
      </w:pPr>
      <w:r w:rsidRPr="001E74F5">
        <w:rPr>
          <w:i/>
          <w:color w:val="FF0000"/>
          <w:lang w:val="de-DE"/>
        </w:rPr>
        <w:t>};</w:t>
      </w:r>
      <w:r>
        <w:rPr>
          <w:i/>
          <w:color w:val="FF0000"/>
          <w:lang w:val="de-DE"/>
        </w:rPr>
        <w:t xml:space="preserve"> </w:t>
      </w:r>
    </w:p>
    <w:p w14:paraId="1142D456" w14:textId="77777777" w:rsidR="00C517AE" w:rsidRDefault="00C517AE" w:rsidP="001E74F5">
      <w:pPr>
        <w:pStyle w:val="a0"/>
        <w:spacing w:line="240" w:lineRule="auto"/>
        <w:rPr>
          <w:i/>
          <w:color w:val="FF0000"/>
          <w:lang w:val="de-DE"/>
        </w:rPr>
      </w:pPr>
    </w:p>
    <w:p w14:paraId="05F8BF52" w14:textId="5AD7109C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>abts_suite *test_list(abts_suite *suite)</w:t>
      </w:r>
      <w:r>
        <w:rPr>
          <w:rFonts w:hint="eastAsia"/>
          <w:i/>
          <w:color w:val="FF0000"/>
          <w:lang w:val="de-DE"/>
        </w:rPr>
        <w:t>/</w:t>
      </w:r>
      <w:r>
        <w:rPr>
          <w:i/>
          <w:color w:val="FF0000"/>
          <w:lang w:val="de-DE"/>
        </w:rPr>
        <w:t xml:space="preserve">/ </w:t>
      </w:r>
      <w:r>
        <w:rPr>
          <w:i/>
          <w:color w:val="FF0000"/>
          <w:lang w:val="de-DE"/>
        </w:rPr>
        <w:t>加载测试用例</w:t>
      </w:r>
      <w:r>
        <w:rPr>
          <w:i/>
          <w:color w:val="FF0000"/>
          <w:lang w:val="de-DE"/>
        </w:rPr>
        <w:t>case</w:t>
      </w:r>
    </w:p>
    <w:p w14:paraId="0F565537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>{</w:t>
      </w:r>
    </w:p>
    <w:p w14:paraId="7E0FC93D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suite = ADD_SUITE(suite)</w:t>
      </w:r>
    </w:p>
    <w:p w14:paraId="3EA81415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</w:p>
    <w:p w14:paraId="51174B42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list_test1, NULL);</w:t>
      </w:r>
    </w:p>
    <w:p w14:paraId="05AF16D2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list_test2, NULL);</w:t>
      </w:r>
    </w:p>
    <w:p w14:paraId="290B22B9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list_test3, NULL);</w:t>
      </w:r>
    </w:p>
    <w:p w14:paraId="2B3FE208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list_test4, NULL);</w:t>
      </w:r>
    </w:p>
    <w:p w14:paraId="4CCF2A0B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list_test5, NULL);</w:t>
      </w:r>
    </w:p>
    <w:p w14:paraId="428CB95E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abts_run_test(suite, list_test6, NULL);</w:t>
      </w:r>
    </w:p>
    <w:p w14:paraId="2BB02F08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</w:p>
    <w:p w14:paraId="2108FE41" w14:textId="77777777" w:rsidR="00C517AE" w:rsidRP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 xml:space="preserve">    return suite;</w:t>
      </w:r>
    </w:p>
    <w:p w14:paraId="4BD891A7" w14:textId="710ECDDD" w:rsidR="00C517AE" w:rsidRDefault="00C517AE" w:rsidP="00C517AE">
      <w:pPr>
        <w:pStyle w:val="a0"/>
        <w:spacing w:line="240" w:lineRule="auto"/>
        <w:rPr>
          <w:i/>
          <w:color w:val="FF0000"/>
          <w:lang w:val="de-DE"/>
        </w:rPr>
      </w:pPr>
      <w:r w:rsidRPr="00C517AE">
        <w:rPr>
          <w:i/>
          <w:color w:val="FF0000"/>
          <w:lang w:val="de-DE"/>
        </w:rPr>
        <w:t>}</w:t>
      </w:r>
    </w:p>
    <w:p w14:paraId="7ECDD8EC" w14:textId="77777777" w:rsidR="00503589" w:rsidRDefault="00503589" w:rsidP="00C517AE">
      <w:pPr>
        <w:pStyle w:val="a0"/>
        <w:spacing w:line="240" w:lineRule="auto"/>
        <w:rPr>
          <w:i/>
          <w:color w:val="FF0000"/>
          <w:lang w:val="de-DE"/>
        </w:rPr>
      </w:pPr>
    </w:p>
    <w:p w14:paraId="3A07D364" w14:textId="3F1C7D88" w:rsidR="00503589" w:rsidRPr="008B07E6" w:rsidRDefault="008B07E6" w:rsidP="00C517AE">
      <w:pPr>
        <w:pStyle w:val="a0"/>
        <w:spacing w:line="240" w:lineRule="auto"/>
        <w:ind w:firstLine="482"/>
        <w:rPr>
          <w:b/>
          <w:color w:val="000000" w:themeColor="text1"/>
          <w:lang w:val="de-DE"/>
        </w:rPr>
      </w:pPr>
      <w:r w:rsidRPr="008B07E6">
        <w:rPr>
          <w:rFonts w:hint="eastAsia"/>
          <w:b/>
          <w:color w:val="000000" w:themeColor="text1"/>
          <w:lang w:val="de-DE"/>
        </w:rPr>
        <w:t>1</w:t>
      </w:r>
      <w:r w:rsidRPr="008B07E6">
        <w:rPr>
          <w:rFonts w:hint="eastAsia"/>
          <w:b/>
          <w:color w:val="000000" w:themeColor="text1"/>
          <w:lang w:val="de-DE"/>
        </w:rPr>
        <w:t>、</w:t>
      </w:r>
      <w:r w:rsidR="00503589" w:rsidRPr="008B07E6">
        <w:rPr>
          <w:b/>
          <w:color w:val="000000" w:themeColor="text1"/>
          <w:lang w:val="de-DE"/>
        </w:rPr>
        <w:t>使用说明</w:t>
      </w:r>
      <w:r w:rsidR="00503589" w:rsidRPr="008B07E6">
        <w:rPr>
          <w:rFonts w:hint="eastAsia"/>
          <w:b/>
          <w:color w:val="000000" w:themeColor="text1"/>
          <w:lang w:val="de-DE"/>
        </w:rPr>
        <w:t>：</w:t>
      </w:r>
    </w:p>
    <w:p w14:paraId="59456E55" w14:textId="18C058C7" w:rsidR="00503589" w:rsidRDefault="00503589" w:rsidP="00C517AE">
      <w:pPr>
        <w:pStyle w:val="a0"/>
        <w:spacing w:line="240" w:lineRule="auto"/>
        <w:rPr>
          <w:i/>
          <w:color w:val="FF0000"/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2A6BAC49" wp14:editId="76EA620C">
            <wp:extent cx="4705350" cy="1790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99BD" w14:textId="77777777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l </w:t>
      </w:r>
      <w:r w:rsidRPr="008B07E6">
        <w:rPr>
          <w:i/>
          <w:color w:val="000000" w:themeColor="text1"/>
          <w:lang w:val="de-DE"/>
        </w:rPr>
        <w:t>显示测试用例函数</w:t>
      </w:r>
    </w:p>
    <w:p w14:paraId="4FF46E48" w14:textId="77777777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x </w:t>
      </w:r>
      <w:r w:rsidRPr="008B07E6">
        <w:rPr>
          <w:i/>
          <w:color w:val="000000" w:themeColor="text1"/>
          <w:lang w:val="de-DE"/>
        </w:rPr>
        <w:t>测试指定文件之外的其余用例</w:t>
      </w:r>
    </w:p>
    <w:p w14:paraId="41E34A00" w14:textId="77777777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v </w:t>
      </w:r>
      <w:r w:rsidRPr="008B07E6">
        <w:rPr>
          <w:i/>
          <w:color w:val="000000" w:themeColor="text1"/>
          <w:lang w:val="de-DE"/>
        </w:rPr>
        <w:t>打出错</w:t>
      </w:r>
      <w:r w:rsidRPr="008B07E6">
        <w:rPr>
          <w:i/>
          <w:color w:val="000000" w:themeColor="text1"/>
          <w:lang w:val="de-DE"/>
        </w:rPr>
        <w:t>case</w:t>
      </w:r>
      <w:r w:rsidRPr="008B07E6">
        <w:rPr>
          <w:i/>
          <w:color w:val="000000" w:themeColor="text1"/>
          <w:lang w:val="de-DE"/>
        </w:rPr>
        <w:t>详细信息</w:t>
      </w:r>
      <w:r w:rsidRPr="008B07E6">
        <w:rPr>
          <w:rFonts w:hint="eastAsia"/>
          <w:i/>
          <w:color w:val="000000" w:themeColor="text1"/>
          <w:lang w:val="de-DE"/>
        </w:rPr>
        <w:t>（默认打开）</w:t>
      </w:r>
    </w:p>
    <w:p w14:paraId="0ECADD83" w14:textId="535223E5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q </w:t>
      </w:r>
      <w:r w:rsidRPr="008B07E6">
        <w:rPr>
          <w:i/>
          <w:color w:val="000000" w:themeColor="text1"/>
          <w:lang w:val="de-DE"/>
        </w:rPr>
        <w:t>关闭进度显示</w:t>
      </w:r>
    </w:p>
    <w:p w14:paraId="6D41121E" w14:textId="05CB6CA5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t  </w:t>
      </w:r>
      <w:r w:rsidRPr="008B07E6">
        <w:rPr>
          <w:i/>
          <w:color w:val="000000" w:themeColor="text1"/>
          <w:lang w:val="de-DE"/>
        </w:rPr>
        <w:t>默认打开</w:t>
      </w:r>
      <w:r w:rsidRPr="008B07E6">
        <w:rPr>
          <w:i/>
          <w:color w:val="000000" w:themeColor="text1"/>
          <w:lang w:val="de-DE"/>
        </w:rPr>
        <w:t>trace</w:t>
      </w:r>
      <w:r w:rsidRPr="008B07E6">
        <w:rPr>
          <w:i/>
          <w:color w:val="000000" w:themeColor="text1"/>
          <w:lang w:val="de-DE"/>
        </w:rPr>
        <w:t>级别日志</w:t>
      </w:r>
      <w:r w:rsidRPr="008B07E6">
        <w:rPr>
          <w:i/>
          <w:color w:val="000000" w:themeColor="text1"/>
          <w:lang w:val="de-DE"/>
        </w:rPr>
        <w:t xml:space="preserve">  </w:t>
      </w:r>
    </w:p>
    <w:p w14:paraId="6813A13F" w14:textId="2AFBF8F1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d </w:t>
      </w:r>
      <w:r w:rsidRPr="008B07E6">
        <w:rPr>
          <w:i/>
          <w:color w:val="000000" w:themeColor="text1"/>
          <w:lang w:val="de-DE"/>
        </w:rPr>
        <w:t>默认打开</w:t>
      </w:r>
      <w:r w:rsidRPr="008B07E6">
        <w:rPr>
          <w:i/>
          <w:color w:val="000000" w:themeColor="text1"/>
          <w:lang w:val="de-DE"/>
        </w:rPr>
        <w:t>debug</w:t>
      </w:r>
      <w:r w:rsidRPr="008B07E6">
        <w:rPr>
          <w:i/>
          <w:color w:val="000000" w:themeColor="text1"/>
          <w:lang w:val="de-DE"/>
        </w:rPr>
        <w:t>级别日志</w:t>
      </w:r>
    </w:p>
    <w:p w14:paraId="1F8A116A" w14:textId="77777777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</w:p>
    <w:p w14:paraId="1137DBBD" w14:textId="0DF69AAA" w:rsidR="00503589" w:rsidRPr="008B07E6" w:rsidRDefault="00503589" w:rsidP="00C517AE">
      <w:pPr>
        <w:pStyle w:val="a0"/>
        <w:spacing w:line="240" w:lineRule="auto"/>
        <w:rPr>
          <w:i/>
          <w:color w:val="000000" w:themeColor="text1"/>
          <w:lang w:val="de-DE"/>
        </w:rPr>
      </w:pPr>
      <w:r w:rsidRPr="008B07E6">
        <w:rPr>
          <w:rFonts w:hint="eastAsia"/>
          <w:i/>
          <w:color w:val="000000" w:themeColor="text1"/>
          <w:lang w:val="de-DE"/>
        </w:rPr>
        <w:lastRenderedPageBreak/>
        <w:t>-</w:t>
      </w:r>
      <w:r w:rsidRPr="008B07E6">
        <w:rPr>
          <w:i/>
          <w:color w:val="000000" w:themeColor="text1"/>
          <w:lang w:val="de-DE"/>
        </w:rPr>
        <w:t>m  log</w:t>
      </w:r>
      <w:r w:rsidRPr="008B07E6">
        <w:rPr>
          <w:i/>
          <w:color w:val="000000" w:themeColor="text1"/>
          <w:lang w:val="de-DE"/>
        </w:rPr>
        <w:t>模块</w:t>
      </w:r>
      <w:r w:rsidRPr="008B07E6">
        <w:rPr>
          <w:rFonts w:hint="eastAsia"/>
          <w:i/>
          <w:color w:val="000000" w:themeColor="text1"/>
          <w:lang w:val="de-DE"/>
        </w:rPr>
        <w:t xml:space="preserve"> </w:t>
      </w:r>
      <w:r w:rsidRPr="008B07E6">
        <w:rPr>
          <w:i/>
          <w:color w:val="000000" w:themeColor="text1"/>
          <w:lang w:val="de-DE"/>
        </w:rPr>
        <w:t xml:space="preserve"> </w:t>
      </w:r>
      <w:r w:rsidRPr="008B07E6">
        <w:rPr>
          <w:rFonts w:hint="eastAsia"/>
          <w:i/>
          <w:color w:val="000000" w:themeColor="text1"/>
          <w:lang w:val="de-DE"/>
        </w:rPr>
        <w:t>-</w:t>
      </w:r>
      <w:r w:rsidRPr="008B07E6">
        <w:rPr>
          <w:i/>
          <w:color w:val="000000" w:themeColor="text1"/>
          <w:lang w:val="de-DE"/>
        </w:rPr>
        <w:t xml:space="preserve">e  debug  </w:t>
      </w:r>
      <w:r w:rsidRPr="008B07E6">
        <w:rPr>
          <w:rFonts w:hint="eastAsia"/>
          <w:i/>
          <w:color w:val="000000" w:themeColor="text1"/>
          <w:lang w:val="de-DE"/>
        </w:rPr>
        <w:t>（设置部分模块打印日志级别，</w:t>
      </w:r>
      <w:r w:rsidRPr="008B07E6">
        <w:rPr>
          <w:rFonts w:hint="eastAsia"/>
          <w:i/>
          <w:color w:val="000000" w:themeColor="text1"/>
          <w:lang w:val="de-DE"/>
        </w:rPr>
        <w:t>-m</w:t>
      </w:r>
      <w:r w:rsidRPr="008B07E6">
        <w:rPr>
          <w:i/>
          <w:color w:val="000000" w:themeColor="text1"/>
          <w:lang w:val="de-DE"/>
        </w:rPr>
        <w:t xml:space="preserve"> –e</w:t>
      </w:r>
      <w:r w:rsidRPr="008B07E6">
        <w:rPr>
          <w:i/>
          <w:color w:val="000000" w:themeColor="text1"/>
          <w:lang w:val="de-DE"/>
        </w:rPr>
        <w:t>配合使用</w:t>
      </w:r>
      <w:r w:rsidRPr="008B07E6">
        <w:rPr>
          <w:rFonts w:hint="eastAsia"/>
          <w:i/>
          <w:color w:val="000000" w:themeColor="text1"/>
          <w:lang w:val="de-DE"/>
        </w:rPr>
        <w:t>）</w:t>
      </w:r>
    </w:p>
    <w:p w14:paraId="489816C4" w14:textId="62387704" w:rsidR="00503589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  <w:r w:rsidRPr="008B07E6">
        <w:rPr>
          <w:rFonts w:hint="eastAsia"/>
          <w:b/>
          <w:i/>
          <w:color w:val="FF0000"/>
          <w:lang w:val="de-DE"/>
        </w:rPr>
        <w:t>整个单元测试框架默认使用</w:t>
      </w:r>
      <w:r w:rsidRPr="008B07E6">
        <w:rPr>
          <w:rFonts w:hint="eastAsia"/>
          <w:b/>
          <w:i/>
          <w:color w:val="FF0000"/>
          <w:lang w:val="de-DE"/>
        </w:rPr>
        <w:t>error</w:t>
      </w:r>
      <w:r w:rsidRPr="008B07E6">
        <w:rPr>
          <w:rFonts w:hint="eastAsia"/>
          <w:b/>
          <w:i/>
          <w:color w:val="FF0000"/>
          <w:lang w:val="de-DE"/>
        </w:rPr>
        <w:t>级别日志打印</w:t>
      </w:r>
      <w:r>
        <w:rPr>
          <w:rFonts w:hint="eastAsia"/>
          <w:b/>
          <w:i/>
          <w:color w:val="FF0000"/>
          <w:lang w:val="de-DE"/>
        </w:rPr>
        <w:t>。</w:t>
      </w:r>
    </w:p>
    <w:p w14:paraId="2B3AB902" w14:textId="77777777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</w:p>
    <w:p w14:paraId="06D8526E" w14:textId="77777777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</w:p>
    <w:p w14:paraId="33DEEB20" w14:textId="0CE836EF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  <w:r>
        <w:rPr>
          <w:rFonts w:hint="eastAsia"/>
          <w:b/>
          <w:i/>
          <w:color w:val="FF0000"/>
          <w:lang w:val="de-DE"/>
        </w:rPr>
        <w:t>2</w:t>
      </w:r>
      <w:r>
        <w:rPr>
          <w:rFonts w:hint="eastAsia"/>
          <w:b/>
          <w:i/>
          <w:color w:val="FF0000"/>
          <w:lang w:val="de-DE"/>
        </w:rPr>
        <w:t>、运行结果</w:t>
      </w:r>
    </w:p>
    <w:p w14:paraId="439033D5" w14:textId="5ED4B398" w:rsidR="008B07E6" w:rsidRDefault="008B07E6" w:rsidP="00C517AE">
      <w:pPr>
        <w:pStyle w:val="a0"/>
        <w:spacing w:line="240" w:lineRule="auto"/>
        <w:rPr>
          <w:b/>
          <w:i/>
          <w:color w:val="FF0000"/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28025E8E" wp14:editId="0D505B8C">
            <wp:extent cx="4095750" cy="3000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AEBB" w14:textId="77777777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</w:p>
    <w:p w14:paraId="25E06BC9" w14:textId="072A9EA4" w:rsidR="008B07E6" w:rsidRDefault="008B07E6" w:rsidP="00C517AE">
      <w:pPr>
        <w:pStyle w:val="a0"/>
        <w:spacing w:line="240" w:lineRule="auto"/>
        <w:rPr>
          <w:b/>
          <w:i/>
          <w:color w:val="FF0000"/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6F4FB5CA" wp14:editId="3F8908FD">
            <wp:extent cx="5400675" cy="3105150"/>
            <wp:effectExtent l="0" t="0" r="9525" b="0"/>
            <wp:docPr id="673" name="图片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AD0F" w14:textId="77777777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</w:p>
    <w:p w14:paraId="549918FF" w14:textId="77777777" w:rsidR="008B07E6" w:rsidRDefault="008B07E6" w:rsidP="00C517AE">
      <w:pPr>
        <w:pStyle w:val="a0"/>
        <w:spacing w:line="240" w:lineRule="auto"/>
        <w:ind w:firstLine="482"/>
        <w:rPr>
          <w:b/>
          <w:i/>
          <w:color w:val="FF0000"/>
          <w:lang w:val="de-DE"/>
        </w:rPr>
      </w:pPr>
    </w:p>
    <w:p w14:paraId="1060DCDC" w14:textId="0B1A5E89" w:rsidR="008B07E6" w:rsidRDefault="008B07E6" w:rsidP="008B07E6">
      <w:pPr>
        <w:pStyle w:val="a0"/>
        <w:numPr>
          <w:ilvl w:val="0"/>
          <w:numId w:val="15"/>
        </w:numPr>
        <w:spacing w:line="240" w:lineRule="auto"/>
        <w:ind w:firstLineChars="0"/>
        <w:rPr>
          <w:b/>
          <w:color w:val="auto"/>
          <w:lang w:val="de-DE"/>
        </w:rPr>
      </w:pPr>
      <w:r w:rsidRPr="008B07E6">
        <w:rPr>
          <w:b/>
          <w:color w:val="auto"/>
          <w:lang w:val="de-DE"/>
        </w:rPr>
        <w:t>断言集说明</w:t>
      </w:r>
    </w:p>
    <w:p w14:paraId="44D06E0A" w14:textId="77777777" w:rsidR="008B07E6" w:rsidRPr="008B07E6" w:rsidRDefault="008B07E6" w:rsidP="008B07E6">
      <w:pPr>
        <w:pStyle w:val="a0"/>
        <w:spacing w:line="240" w:lineRule="auto"/>
        <w:ind w:left="360" w:firstLineChars="0" w:firstLine="0"/>
        <w:rPr>
          <w:color w:val="auto"/>
          <w:lang w:val="de-DE"/>
        </w:rPr>
      </w:pPr>
    </w:p>
    <w:p w14:paraId="0DA96CA3" w14:textId="4A5F0FAB" w:rsidR="008B07E6" w:rsidRPr="008B07E6" w:rsidRDefault="008B07E6" w:rsidP="008B07E6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 w:rsidRPr="008B07E6">
        <w:rPr>
          <w:rFonts w:hint="eastAsia"/>
          <w:color w:val="auto"/>
          <w:lang w:val="de-DE"/>
        </w:rPr>
        <w:t>判断整形相等或不等</w:t>
      </w:r>
    </w:p>
    <w:p w14:paraId="089800B0" w14:textId="5B5D1BF2" w:rsidR="008B07E6" w:rsidRDefault="008B07E6" w:rsidP="008B07E6">
      <w:pPr>
        <w:pStyle w:val="a0"/>
        <w:spacing w:line="240" w:lineRule="auto"/>
        <w:ind w:left="360" w:firstLineChars="150" w:firstLine="360"/>
        <w:rPr>
          <w:color w:val="auto"/>
          <w:lang w:val="de-DE"/>
        </w:rPr>
      </w:pPr>
      <w:r w:rsidRPr="008B07E6">
        <w:rPr>
          <w:color w:val="auto"/>
          <w:lang w:val="de-DE"/>
        </w:rPr>
        <w:t>ABTS_INT_EQUAL</w:t>
      </w:r>
      <w:r>
        <w:rPr>
          <w:color w:val="auto"/>
          <w:lang w:val="de-DE"/>
        </w:rPr>
        <w:t xml:space="preserve"> </w:t>
      </w:r>
      <w:r w:rsidRPr="008B07E6">
        <w:rPr>
          <w:color w:val="auto"/>
          <w:lang w:val="de-DE"/>
        </w:rPr>
        <w:t>/</w:t>
      </w:r>
      <w:r>
        <w:rPr>
          <w:color w:val="auto"/>
          <w:lang w:val="de-DE"/>
        </w:rPr>
        <w:t xml:space="preserve"> </w:t>
      </w:r>
      <w:r w:rsidRPr="008B07E6">
        <w:rPr>
          <w:color w:val="auto"/>
          <w:lang w:val="de-DE"/>
        </w:rPr>
        <w:t>ABTS_INT_NEQUAL</w:t>
      </w:r>
    </w:p>
    <w:p w14:paraId="6B166C4E" w14:textId="700B8E7D" w:rsidR="008B07E6" w:rsidRPr="008B07E6" w:rsidRDefault="008B07E6" w:rsidP="008B07E6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 w:rsidRPr="008B07E6">
        <w:rPr>
          <w:rFonts w:hint="eastAsia"/>
          <w:color w:val="auto"/>
          <w:lang w:val="de-DE"/>
        </w:rPr>
        <w:lastRenderedPageBreak/>
        <w:t>判断</w:t>
      </w:r>
      <w:r w:rsidR="008F38DD">
        <w:rPr>
          <w:color w:val="auto"/>
          <w:lang w:val="de-DE"/>
        </w:rPr>
        <w:t>size</w:t>
      </w:r>
      <w:r w:rsidRPr="008B07E6">
        <w:rPr>
          <w:rFonts w:hint="eastAsia"/>
          <w:color w:val="auto"/>
          <w:lang w:val="de-DE"/>
        </w:rPr>
        <w:t>相等</w:t>
      </w:r>
      <w:r w:rsidR="008F38DD">
        <w:rPr>
          <w:rFonts w:hint="eastAsia"/>
          <w:color w:val="auto"/>
          <w:lang w:val="de-DE"/>
        </w:rPr>
        <w:t>（</w:t>
      </w:r>
      <w:r w:rsidR="008F38DD">
        <w:rPr>
          <w:rFonts w:hint="eastAsia"/>
          <w:color w:val="auto"/>
          <w:lang w:val="de-DE"/>
        </w:rPr>
        <w:t>size_</w:t>
      </w:r>
      <w:r w:rsidR="008F38DD">
        <w:rPr>
          <w:color w:val="auto"/>
          <w:lang w:val="de-DE"/>
        </w:rPr>
        <w:t>t</w:t>
      </w:r>
      <w:r w:rsidR="008F38DD">
        <w:rPr>
          <w:color w:val="auto"/>
          <w:lang w:val="de-DE"/>
        </w:rPr>
        <w:t>类型</w:t>
      </w:r>
      <w:r w:rsidR="008F38DD">
        <w:rPr>
          <w:rFonts w:hint="eastAsia"/>
          <w:color w:val="auto"/>
          <w:lang w:val="de-DE"/>
        </w:rPr>
        <w:t>）</w:t>
      </w:r>
    </w:p>
    <w:p w14:paraId="30958F84" w14:textId="3864093D" w:rsidR="008B07E6" w:rsidRPr="008B07E6" w:rsidRDefault="008B07E6" w:rsidP="008B07E6">
      <w:pPr>
        <w:pStyle w:val="a0"/>
        <w:spacing w:line="240" w:lineRule="auto"/>
        <w:ind w:left="360" w:firstLineChars="150" w:firstLine="360"/>
        <w:rPr>
          <w:color w:val="auto"/>
          <w:lang w:val="de-DE"/>
        </w:rPr>
      </w:pPr>
      <w:r w:rsidRPr="008B07E6">
        <w:rPr>
          <w:color w:val="auto"/>
          <w:lang w:val="de-DE"/>
        </w:rPr>
        <w:t>ABTS_SIZE_EQUAL</w:t>
      </w:r>
    </w:p>
    <w:p w14:paraId="76E8F9EA" w14:textId="1CCA43BC" w:rsidR="00D23514" w:rsidRPr="008B07E6" w:rsidRDefault="00D23514" w:rsidP="00D23514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 w:rsidRPr="008B07E6">
        <w:rPr>
          <w:rFonts w:hint="eastAsia"/>
          <w:color w:val="auto"/>
          <w:lang w:val="de-DE"/>
        </w:rPr>
        <w:t>判断</w:t>
      </w:r>
      <w:r>
        <w:rPr>
          <w:rFonts w:hint="eastAsia"/>
          <w:color w:val="auto"/>
          <w:lang w:val="de-DE"/>
        </w:rPr>
        <w:t>字符串</w:t>
      </w:r>
      <w:r w:rsidRPr="008B07E6">
        <w:rPr>
          <w:rFonts w:hint="eastAsia"/>
          <w:color w:val="auto"/>
          <w:lang w:val="de-DE"/>
        </w:rPr>
        <w:t>相等或不等</w:t>
      </w:r>
    </w:p>
    <w:p w14:paraId="62C879C5" w14:textId="4F4B1D13" w:rsidR="00D23514" w:rsidRDefault="00D23514" w:rsidP="00D23514">
      <w:pPr>
        <w:pStyle w:val="a0"/>
        <w:spacing w:line="240" w:lineRule="auto"/>
        <w:ind w:left="360" w:firstLineChars="150" w:firstLine="360"/>
        <w:rPr>
          <w:color w:val="auto"/>
          <w:lang w:val="de-DE"/>
        </w:rPr>
      </w:pPr>
      <w:r w:rsidRPr="00D23514">
        <w:rPr>
          <w:color w:val="auto"/>
          <w:lang w:val="de-DE"/>
        </w:rPr>
        <w:t>ABTS_STR_EQUAL</w:t>
      </w:r>
      <w:r>
        <w:rPr>
          <w:color w:val="auto"/>
          <w:lang w:val="de-DE"/>
        </w:rPr>
        <w:t xml:space="preserve"> </w:t>
      </w:r>
      <w:r w:rsidRPr="008B07E6">
        <w:rPr>
          <w:color w:val="auto"/>
          <w:lang w:val="de-DE"/>
        </w:rPr>
        <w:t>/</w:t>
      </w:r>
      <w:r>
        <w:rPr>
          <w:color w:val="auto"/>
          <w:lang w:val="de-DE"/>
        </w:rPr>
        <w:t xml:space="preserve"> </w:t>
      </w:r>
      <w:r w:rsidRPr="008B07E6">
        <w:rPr>
          <w:color w:val="auto"/>
          <w:lang w:val="de-DE"/>
        </w:rPr>
        <w:t>ABTS_</w:t>
      </w:r>
      <w:r w:rsidRPr="00D23514">
        <w:rPr>
          <w:color w:val="auto"/>
          <w:lang w:val="de-DE"/>
        </w:rPr>
        <w:t xml:space="preserve"> STR</w:t>
      </w:r>
      <w:r w:rsidRPr="008B07E6">
        <w:rPr>
          <w:color w:val="auto"/>
          <w:lang w:val="de-DE"/>
        </w:rPr>
        <w:t xml:space="preserve"> _NEQUAL</w:t>
      </w:r>
    </w:p>
    <w:p w14:paraId="3602D621" w14:textId="684F99DA" w:rsidR="002B5B9E" w:rsidRPr="008B07E6" w:rsidRDefault="002B5B9E" w:rsidP="002B5B9E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 w:rsidRPr="008B07E6">
        <w:rPr>
          <w:rFonts w:hint="eastAsia"/>
          <w:color w:val="auto"/>
          <w:lang w:val="de-DE"/>
        </w:rPr>
        <w:t>判断</w:t>
      </w:r>
      <w:r>
        <w:rPr>
          <w:rFonts w:hint="eastAsia"/>
          <w:color w:val="auto"/>
          <w:lang w:val="de-DE"/>
        </w:rPr>
        <w:t>指针</w:t>
      </w:r>
      <w:r w:rsidRPr="008B07E6">
        <w:rPr>
          <w:rFonts w:hint="eastAsia"/>
          <w:color w:val="auto"/>
          <w:lang w:val="de-DE"/>
        </w:rPr>
        <w:t>相等或</w:t>
      </w:r>
      <w:r>
        <w:rPr>
          <w:rFonts w:hint="eastAsia"/>
          <w:color w:val="auto"/>
          <w:lang w:val="de-DE"/>
        </w:rPr>
        <w:t>不为空</w:t>
      </w:r>
    </w:p>
    <w:p w14:paraId="25DD7A18" w14:textId="5E9C8C4F" w:rsidR="002B5B9E" w:rsidRDefault="002B5B9E" w:rsidP="002B5B9E">
      <w:pPr>
        <w:pStyle w:val="a0"/>
        <w:spacing w:line="240" w:lineRule="auto"/>
        <w:ind w:left="360" w:firstLineChars="150" w:firstLine="360"/>
        <w:rPr>
          <w:color w:val="auto"/>
          <w:lang w:val="de-DE"/>
        </w:rPr>
      </w:pPr>
      <w:r w:rsidRPr="00D23514">
        <w:rPr>
          <w:color w:val="auto"/>
          <w:lang w:val="de-DE"/>
        </w:rPr>
        <w:t>ABTS_</w:t>
      </w:r>
      <w:r w:rsidRPr="002B5B9E">
        <w:rPr>
          <w:color w:val="auto"/>
          <w:lang w:val="de-DE"/>
        </w:rPr>
        <w:t xml:space="preserve"> PTR</w:t>
      </w:r>
      <w:r w:rsidRPr="00D23514">
        <w:rPr>
          <w:color w:val="auto"/>
          <w:lang w:val="de-DE"/>
        </w:rPr>
        <w:t xml:space="preserve"> _EQUAL</w:t>
      </w:r>
      <w:r>
        <w:rPr>
          <w:color w:val="auto"/>
          <w:lang w:val="de-DE"/>
        </w:rPr>
        <w:t xml:space="preserve"> </w:t>
      </w:r>
      <w:r w:rsidRPr="008B07E6">
        <w:rPr>
          <w:color w:val="auto"/>
          <w:lang w:val="de-DE"/>
        </w:rPr>
        <w:t>/</w:t>
      </w:r>
      <w:r>
        <w:rPr>
          <w:color w:val="auto"/>
          <w:lang w:val="de-DE"/>
        </w:rPr>
        <w:t xml:space="preserve"> </w:t>
      </w:r>
      <w:r w:rsidRPr="002B5B9E">
        <w:rPr>
          <w:color w:val="auto"/>
          <w:lang w:val="de-DE"/>
        </w:rPr>
        <w:t>ABTS_PTR_NOTNULL</w:t>
      </w:r>
    </w:p>
    <w:p w14:paraId="03B4468A" w14:textId="73AAF17D" w:rsidR="002B5B9E" w:rsidRPr="002B5B9E" w:rsidRDefault="002B5B9E" w:rsidP="002B5B9E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 w:rsidRPr="008B07E6">
        <w:rPr>
          <w:rFonts w:hint="eastAsia"/>
          <w:color w:val="auto"/>
          <w:lang w:val="de-DE"/>
        </w:rPr>
        <w:t>判断</w:t>
      </w:r>
      <w:r>
        <w:rPr>
          <w:rFonts w:hint="eastAsia"/>
          <w:color w:val="auto"/>
          <w:lang w:val="de-DE"/>
        </w:rPr>
        <w:t>条件为真</w:t>
      </w:r>
    </w:p>
    <w:p w14:paraId="74AF8222" w14:textId="1D7C6E79" w:rsidR="008B07E6" w:rsidRDefault="002B5B9E" w:rsidP="002B5B9E">
      <w:pPr>
        <w:pStyle w:val="a0"/>
        <w:spacing w:line="240" w:lineRule="auto"/>
        <w:ind w:left="360" w:firstLineChars="100" w:firstLine="240"/>
        <w:rPr>
          <w:color w:val="auto"/>
          <w:lang w:val="de-DE"/>
        </w:rPr>
      </w:pPr>
      <w:r w:rsidRPr="002B5B9E">
        <w:rPr>
          <w:color w:val="auto"/>
          <w:lang w:val="de-DE"/>
        </w:rPr>
        <w:t>ABTS_TRUE</w:t>
      </w:r>
    </w:p>
    <w:p w14:paraId="19C6BA4A" w14:textId="03C5D99D" w:rsidR="008F38DD" w:rsidRPr="008F38DD" w:rsidRDefault="008F38DD" w:rsidP="008F38DD">
      <w:pPr>
        <w:pStyle w:val="a0"/>
        <w:numPr>
          <w:ilvl w:val="0"/>
          <w:numId w:val="19"/>
        </w:numPr>
        <w:spacing w:line="240" w:lineRule="auto"/>
        <w:ind w:firstLineChars="0"/>
        <w:rPr>
          <w:color w:val="auto"/>
          <w:lang w:val="de-DE"/>
        </w:rPr>
      </w:pPr>
      <w:r>
        <w:rPr>
          <w:rFonts w:hint="eastAsia"/>
          <w:color w:val="auto"/>
          <w:lang w:val="de-DE"/>
        </w:rPr>
        <w:t>出错及断言</w:t>
      </w:r>
    </w:p>
    <w:p w14:paraId="77E57A67" w14:textId="5BEF9796" w:rsidR="008F38DD" w:rsidRDefault="008F38DD" w:rsidP="002B5B9E">
      <w:pPr>
        <w:pStyle w:val="a0"/>
        <w:spacing w:line="240" w:lineRule="auto"/>
        <w:ind w:left="360" w:firstLineChars="100" w:firstLine="240"/>
        <w:rPr>
          <w:color w:val="auto"/>
          <w:lang w:val="de-DE"/>
        </w:rPr>
      </w:pPr>
      <w:r w:rsidRPr="008F38DD">
        <w:rPr>
          <w:color w:val="auto"/>
          <w:lang w:val="de-DE"/>
        </w:rPr>
        <w:t>ABTS_FAIL</w:t>
      </w:r>
      <w:r>
        <w:rPr>
          <w:color w:val="auto"/>
          <w:lang w:val="de-DE"/>
        </w:rPr>
        <w:t xml:space="preserve"> </w:t>
      </w:r>
      <w:r>
        <w:rPr>
          <w:rFonts w:hint="eastAsia"/>
          <w:color w:val="auto"/>
          <w:lang w:val="de-DE"/>
        </w:rPr>
        <w:t>/</w:t>
      </w:r>
      <w:r>
        <w:rPr>
          <w:color w:val="auto"/>
          <w:lang w:val="de-DE"/>
        </w:rPr>
        <w:t xml:space="preserve"> </w:t>
      </w:r>
      <w:r w:rsidRPr="008F38DD">
        <w:rPr>
          <w:color w:val="auto"/>
          <w:lang w:val="de-DE"/>
        </w:rPr>
        <w:t>ABTS_ASSERT</w:t>
      </w:r>
    </w:p>
    <w:p w14:paraId="07411156" w14:textId="77777777" w:rsidR="00A14AB4" w:rsidRDefault="00A14AB4" w:rsidP="002B5B9E">
      <w:pPr>
        <w:pStyle w:val="a0"/>
        <w:spacing w:line="240" w:lineRule="auto"/>
        <w:ind w:left="360" w:firstLineChars="100" w:firstLine="240"/>
        <w:rPr>
          <w:color w:val="auto"/>
          <w:lang w:val="de-DE"/>
        </w:rPr>
      </w:pPr>
    </w:p>
    <w:p w14:paraId="6642C3F1" w14:textId="77777777" w:rsidR="00A14AB4" w:rsidRDefault="00A14AB4" w:rsidP="002B5B9E">
      <w:pPr>
        <w:pStyle w:val="a0"/>
        <w:spacing w:line="240" w:lineRule="auto"/>
        <w:ind w:left="360" w:firstLineChars="100" w:firstLine="240"/>
        <w:rPr>
          <w:color w:val="auto"/>
          <w:lang w:val="de-DE"/>
        </w:rPr>
      </w:pPr>
    </w:p>
    <w:p w14:paraId="13C52893" w14:textId="5EFA306F" w:rsidR="00051E2B" w:rsidRPr="00051E2B" w:rsidRDefault="00A14AB4" w:rsidP="00051E2B">
      <w:pPr>
        <w:pStyle w:val="1"/>
      </w:pPr>
      <w:bookmarkStart w:id="21" w:name="_Toc113133989"/>
      <w:r>
        <w:t>Open</w:t>
      </w:r>
      <w:r>
        <w:rPr>
          <w:rFonts w:hint="eastAsia"/>
        </w:rPr>
        <w:t>-</w:t>
      </w:r>
      <w:r>
        <w:t>SET</w:t>
      </w:r>
      <w:r>
        <w:t>开放平台</w:t>
      </w:r>
      <w:bookmarkEnd w:id="21"/>
    </w:p>
    <w:p w14:paraId="1BF8006C" w14:textId="2BE7FD45" w:rsidR="00EF2B15" w:rsidRDefault="00363B42" w:rsidP="00EF2B15">
      <w:pPr>
        <w:pStyle w:val="2"/>
      </w:pPr>
      <w:bookmarkStart w:id="22" w:name="_Toc113133990"/>
      <w:r>
        <w:rPr>
          <w:rFonts w:hint="eastAsia"/>
        </w:rPr>
        <w:t>平台</w:t>
      </w:r>
      <w:r w:rsidR="00EF2B15">
        <w:rPr>
          <w:rFonts w:hint="eastAsia"/>
        </w:rPr>
        <w:t>结构</w:t>
      </w:r>
      <w:bookmarkEnd w:id="22"/>
    </w:p>
    <w:p w14:paraId="602FCE15" w14:textId="5D4B5EB9" w:rsidR="00051E2B" w:rsidRDefault="00051E2B" w:rsidP="00051E2B">
      <w:pPr>
        <w:pStyle w:val="a0"/>
        <w:ind w:firstLineChars="0" w:firstLine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50CCF32" wp14:editId="37CBB9EE">
            <wp:extent cx="3514725" cy="2158228"/>
            <wp:effectExtent l="0" t="0" r="0" b="0"/>
            <wp:docPr id="672" name="图片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013" cy="2163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44FA9" w14:textId="4CB4A974" w:rsidR="00051E2B" w:rsidRDefault="00051E2B" w:rsidP="00051E2B">
      <w:pPr>
        <w:pStyle w:val="a0"/>
        <w:ind w:firstLineChars="0" w:firstLine="0"/>
        <w:rPr>
          <w:lang w:val="en-GB"/>
        </w:rPr>
      </w:pPr>
      <w:r>
        <w:rPr>
          <w:rFonts w:hint="eastAsia"/>
          <w:lang w:val="en-GB"/>
        </w:rPr>
        <w:t>Open-SET</w:t>
      </w:r>
      <w:r>
        <w:rPr>
          <w:rFonts w:hint="eastAsia"/>
          <w:lang w:val="en-GB"/>
        </w:rPr>
        <w:t>平台由三大部分构成：</w:t>
      </w:r>
    </w:p>
    <w:p w14:paraId="51A4B509" w14:textId="00001EB7" w:rsidR="00051E2B" w:rsidRDefault="00051E2B" w:rsidP="007F16EF">
      <w:pPr>
        <w:pStyle w:val="a0"/>
        <w:numPr>
          <w:ilvl w:val="0"/>
          <w:numId w:val="21"/>
        </w:numPr>
        <w:ind w:firstLineChars="0"/>
        <w:rPr>
          <w:lang w:val="en-GB"/>
        </w:rPr>
      </w:pPr>
      <w:r>
        <w:rPr>
          <w:lang w:val="en-GB"/>
        </w:rPr>
        <w:t>Core</w:t>
      </w:r>
      <w:r>
        <w:rPr>
          <w:lang w:val="en-GB"/>
        </w:rPr>
        <w:t>核心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core</w:t>
      </w:r>
      <w:r>
        <w:rPr>
          <w:rFonts w:hint="eastAsia"/>
          <w:lang w:val="en-GB"/>
        </w:rPr>
        <w:t>核心负责整个平台的</w:t>
      </w:r>
      <w:r>
        <w:rPr>
          <w:rFonts w:hint="eastAsia"/>
          <w:lang w:val="en-GB"/>
        </w:rPr>
        <w:t>running</w:t>
      </w:r>
      <w:r>
        <w:rPr>
          <w:rFonts w:hint="eastAsia"/>
          <w:lang w:val="en-GB"/>
        </w:rPr>
        <w:t>，是整个平台最重要的运行框架，负责</w:t>
      </w:r>
      <w:r>
        <w:rPr>
          <w:rFonts w:hint="eastAsia"/>
          <w:lang w:val="en-GB"/>
        </w:rPr>
        <w:t>M</w:t>
      </w:r>
      <w:r>
        <w:rPr>
          <w:lang w:val="en-GB"/>
        </w:rPr>
        <w:t>o</w:t>
      </w:r>
      <w:r>
        <w:rPr>
          <w:rFonts w:hint="eastAsia"/>
          <w:lang w:val="en-GB"/>
        </w:rPr>
        <w:t>d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App</w:t>
      </w:r>
      <w:r>
        <w:rPr>
          <w:rFonts w:hint="eastAsia"/>
          <w:lang w:val="en-GB"/>
        </w:rPr>
        <w:t>的管理和调度。</w:t>
      </w:r>
    </w:p>
    <w:p w14:paraId="591D7D45" w14:textId="07B14C46" w:rsidR="00051E2B" w:rsidRDefault="00051E2B" w:rsidP="007F16EF">
      <w:pPr>
        <w:pStyle w:val="a0"/>
        <w:numPr>
          <w:ilvl w:val="0"/>
          <w:numId w:val="21"/>
        </w:numPr>
        <w:ind w:firstLineChars="0"/>
        <w:rPr>
          <w:lang w:val="en-GB"/>
        </w:rPr>
      </w:pPr>
      <w:r>
        <w:rPr>
          <w:lang w:val="en-GB"/>
        </w:rPr>
        <w:t>Mod</w:t>
      </w:r>
      <w:r>
        <w:rPr>
          <w:rFonts w:hint="eastAsia"/>
          <w:lang w:val="en-GB"/>
        </w:rPr>
        <w:t>：</w:t>
      </w:r>
      <w:r>
        <w:rPr>
          <w:rFonts w:hint="eastAsia"/>
          <w:lang w:val="en-GB"/>
        </w:rPr>
        <w:t>Module</w:t>
      </w:r>
      <w:r>
        <w:rPr>
          <w:rFonts w:hint="eastAsia"/>
          <w:lang w:val="en-GB"/>
        </w:rPr>
        <w:t>是平台的中间层，分为</w:t>
      </w:r>
      <w:r>
        <w:rPr>
          <w:rFonts w:hint="eastAsia"/>
          <w:lang w:val="en-GB"/>
        </w:rPr>
        <w:t>common</w:t>
      </w:r>
      <w:r>
        <w:rPr>
          <w:lang w:val="en-GB"/>
        </w:rPr>
        <w:t xml:space="preserve"> mod</w:t>
      </w:r>
      <w:r>
        <w:rPr>
          <w:lang w:val="en-GB"/>
        </w:rPr>
        <w:t>和</w:t>
      </w:r>
      <w:r>
        <w:rPr>
          <w:lang w:val="en-GB"/>
        </w:rPr>
        <w:t>algorithm mod</w:t>
      </w:r>
      <w:r>
        <w:rPr>
          <w:lang w:val="en-GB"/>
        </w:rPr>
        <w:t>两大类</w:t>
      </w:r>
      <w:r>
        <w:rPr>
          <w:rFonts w:hint="eastAsia"/>
          <w:lang w:val="en-GB"/>
        </w:rPr>
        <w:t>，</w:t>
      </w:r>
      <w:r>
        <w:rPr>
          <w:lang w:val="en-GB"/>
        </w:rPr>
        <w:t>common</w:t>
      </w:r>
      <w:r>
        <w:rPr>
          <w:lang w:val="en-GB"/>
        </w:rPr>
        <w:t>模块提供各种常用的</w:t>
      </w:r>
      <w:r>
        <w:rPr>
          <w:lang w:val="en-GB"/>
        </w:rPr>
        <w:t>API</w:t>
      </w:r>
      <w:r>
        <w:rPr>
          <w:lang w:val="en-GB"/>
        </w:rPr>
        <w:t>接口</w:t>
      </w:r>
      <w:r>
        <w:rPr>
          <w:rFonts w:hint="eastAsia"/>
          <w:lang w:val="en-GB"/>
        </w:rPr>
        <w:t>，</w:t>
      </w:r>
      <w:r>
        <w:rPr>
          <w:lang w:val="en-GB"/>
        </w:rPr>
        <w:t>供给上层业务调用</w:t>
      </w:r>
      <w:r w:rsidR="007F16EF">
        <w:rPr>
          <w:rFonts w:hint="eastAsia"/>
          <w:lang w:val="en-GB"/>
        </w:rPr>
        <w:t>，是</w:t>
      </w:r>
      <w:proofErr w:type="spellStart"/>
      <w:r w:rsidR="007F16EF">
        <w:rPr>
          <w:rFonts w:hint="eastAsia"/>
          <w:lang w:val="en-GB"/>
        </w:rPr>
        <w:t>Os</w:t>
      </w:r>
      <w:proofErr w:type="spellEnd"/>
      <w:r w:rsidR="007F16EF">
        <w:rPr>
          <w:rFonts w:hint="eastAsia"/>
          <w:lang w:val="en-GB"/>
        </w:rPr>
        <w:t>-SET</w:t>
      </w:r>
      <w:r w:rsidR="007F16EF">
        <w:rPr>
          <w:rFonts w:hint="eastAsia"/>
          <w:lang w:val="en-GB"/>
        </w:rPr>
        <w:t>的实例化，如日志模块、</w:t>
      </w:r>
      <w:r w:rsidR="007F16EF">
        <w:rPr>
          <w:rFonts w:hint="eastAsia"/>
          <w:lang w:val="en-GB"/>
        </w:rPr>
        <w:t>CLI</w:t>
      </w:r>
      <w:r w:rsidR="007F16EF">
        <w:rPr>
          <w:rFonts w:hint="eastAsia"/>
          <w:lang w:val="en-GB"/>
        </w:rPr>
        <w:t>模块、</w:t>
      </w:r>
      <w:proofErr w:type="spellStart"/>
      <w:r w:rsidR="007F16EF">
        <w:rPr>
          <w:rFonts w:hint="eastAsia"/>
          <w:lang w:val="en-GB"/>
        </w:rPr>
        <w:t>Redis</w:t>
      </w:r>
      <w:proofErr w:type="spellEnd"/>
      <w:r w:rsidR="007F16EF">
        <w:rPr>
          <w:rFonts w:hint="eastAsia"/>
          <w:lang w:val="en-GB"/>
        </w:rPr>
        <w:t>模块等；</w:t>
      </w:r>
      <w:r w:rsidR="007F16EF">
        <w:rPr>
          <w:rFonts w:hint="eastAsia"/>
          <w:lang w:val="en-GB"/>
        </w:rPr>
        <w:t>algorithm</w:t>
      </w:r>
      <w:r w:rsidR="007F16EF">
        <w:rPr>
          <w:rFonts w:hint="eastAsia"/>
          <w:lang w:val="en-GB"/>
        </w:rPr>
        <w:t>模块是</w:t>
      </w:r>
      <w:r w:rsidR="007F16EF">
        <w:rPr>
          <w:rFonts w:hint="eastAsia"/>
          <w:lang w:val="en-GB"/>
        </w:rPr>
        <w:t>SSET</w:t>
      </w:r>
      <w:r w:rsidR="007F16EF">
        <w:rPr>
          <w:rFonts w:hint="eastAsia"/>
          <w:lang w:val="en-GB"/>
        </w:rPr>
        <w:t>常用的算法模块，提供各种算法</w:t>
      </w:r>
      <w:r w:rsidR="007F16EF">
        <w:rPr>
          <w:rFonts w:hint="eastAsia"/>
          <w:lang w:val="en-GB"/>
        </w:rPr>
        <w:t>API</w:t>
      </w:r>
      <w:r w:rsidR="007F16EF">
        <w:rPr>
          <w:rFonts w:hint="eastAsia"/>
          <w:lang w:val="en-GB"/>
        </w:rPr>
        <w:t>接口。</w:t>
      </w:r>
    </w:p>
    <w:p w14:paraId="6C72EDA3" w14:textId="62D83545" w:rsidR="00051E2B" w:rsidRDefault="00051E2B" w:rsidP="007F16EF">
      <w:pPr>
        <w:pStyle w:val="a0"/>
        <w:numPr>
          <w:ilvl w:val="0"/>
          <w:numId w:val="21"/>
        </w:numPr>
        <w:ind w:firstLineChars="0"/>
        <w:rPr>
          <w:lang w:val="en-GB"/>
        </w:rPr>
      </w:pPr>
      <w:r>
        <w:rPr>
          <w:lang w:val="en-GB"/>
        </w:rPr>
        <w:t>App</w:t>
      </w:r>
      <w:r>
        <w:rPr>
          <w:rFonts w:hint="eastAsia"/>
          <w:lang w:val="en-GB"/>
        </w:rPr>
        <w:t>：</w:t>
      </w:r>
      <w:r w:rsidR="007F16EF">
        <w:rPr>
          <w:rFonts w:hint="eastAsia"/>
          <w:lang w:val="en-GB"/>
        </w:rPr>
        <w:t>APP</w:t>
      </w:r>
      <w:r w:rsidR="007F16EF">
        <w:rPr>
          <w:rFonts w:hint="eastAsia"/>
          <w:lang w:val="en-GB"/>
        </w:rPr>
        <w:t>是平台最上层的业务，由业务逻辑和</w:t>
      </w:r>
      <w:r w:rsidR="007F16EF">
        <w:rPr>
          <w:rFonts w:hint="eastAsia"/>
          <w:lang w:val="en-GB"/>
        </w:rPr>
        <w:t>Mod</w:t>
      </w:r>
      <w:r w:rsidR="007F16EF">
        <w:rPr>
          <w:lang w:val="en-GB"/>
        </w:rPr>
        <w:t xml:space="preserve"> API</w:t>
      </w:r>
      <w:r w:rsidR="007F16EF">
        <w:rPr>
          <w:lang w:val="en-GB"/>
        </w:rPr>
        <w:t>组合而成</w:t>
      </w:r>
      <w:r w:rsidR="007F16EF">
        <w:rPr>
          <w:rFonts w:hint="eastAsia"/>
          <w:lang w:val="en-GB"/>
        </w:rPr>
        <w:t>。</w:t>
      </w:r>
    </w:p>
    <w:p w14:paraId="35F02EC1" w14:textId="280D904E" w:rsidR="007F16EF" w:rsidRPr="00051E2B" w:rsidRDefault="007F16EF" w:rsidP="00051E2B">
      <w:pPr>
        <w:pStyle w:val="a0"/>
        <w:ind w:firstLineChars="0" w:firstLine="0"/>
        <w:rPr>
          <w:lang w:val="en-GB"/>
        </w:rPr>
      </w:pPr>
      <w:r>
        <w:rPr>
          <w:lang w:val="en-GB"/>
        </w:rPr>
        <w:t>整个平台都是模块化设计</w:t>
      </w:r>
      <w:r>
        <w:rPr>
          <w:rFonts w:hint="eastAsia"/>
          <w:lang w:val="en-GB"/>
        </w:rPr>
        <w:t>，</w:t>
      </w:r>
      <w:r>
        <w:rPr>
          <w:lang w:val="en-GB"/>
        </w:rPr>
        <w:t>MOD</w:t>
      </w:r>
      <w:r>
        <w:rPr>
          <w:lang w:val="en-GB"/>
        </w:rPr>
        <w:t>和</w:t>
      </w:r>
      <w:r>
        <w:rPr>
          <w:lang w:val="en-GB"/>
        </w:rPr>
        <w:t>APP</w:t>
      </w:r>
      <w:r>
        <w:rPr>
          <w:lang w:val="en-GB"/>
        </w:rPr>
        <w:t>两大核心可以任意加载</w:t>
      </w:r>
      <w:r>
        <w:rPr>
          <w:rFonts w:hint="eastAsia"/>
          <w:lang w:val="en-GB"/>
        </w:rPr>
        <w:t>、</w:t>
      </w:r>
      <w:r>
        <w:rPr>
          <w:lang w:val="en-GB"/>
        </w:rPr>
        <w:t>卸载</w:t>
      </w:r>
      <w:r>
        <w:rPr>
          <w:rFonts w:hint="eastAsia"/>
          <w:lang w:val="en-GB"/>
        </w:rPr>
        <w:t>、</w:t>
      </w:r>
      <w:r>
        <w:rPr>
          <w:lang w:val="en-GB"/>
        </w:rPr>
        <w:t>重载</w:t>
      </w:r>
      <w:r>
        <w:rPr>
          <w:rFonts w:hint="eastAsia"/>
          <w:lang w:val="en-GB"/>
        </w:rPr>
        <w:t>，</w:t>
      </w:r>
      <w:r>
        <w:rPr>
          <w:lang w:val="en-GB"/>
        </w:rPr>
        <w:t>非常灵活</w:t>
      </w:r>
      <w:r>
        <w:rPr>
          <w:rFonts w:hint="eastAsia"/>
          <w:lang w:val="en-GB"/>
        </w:rPr>
        <w:t>。</w:t>
      </w:r>
      <w:r w:rsidR="00866810">
        <w:rPr>
          <w:rFonts w:hint="eastAsia"/>
          <w:lang w:val="en-GB"/>
        </w:rPr>
        <w:lastRenderedPageBreak/>
        <w:t>平台的运行依托于</w:t>
      </w:r>
      <w:proofErr w:type="spellStart"/>
      <w:r w:rsidR="00866810">
        <w:rPr>
          <w:rFonts w:hint="eastAsia"/>
          <w:lang w:val="en-GB"/>
        </w:rPr>
        <w:t>Os</w:t>
      </w:r>
      <w:proofErr w:type="spellEnd"/>
      <w:r w:rsidR="00866810">
        <w:rPr>
          <w:rFonts w:hint="eastAsia"/>
          <w:lang w:val="en-GB"/>
        </w:rPr>
        <w:t>-SET</w:t>
      </w:r>
      <w:proofErr w:type="gramStart"/>
      <w:r w:rsidR="00866810">
        <w:rPr>
          <w:rFonts w:hint="eastAsia"/>
          <w:lang w:val="en-GB"/>
        </w:rPr>
        <w:t>底软平台</w:t>
      </w:r>
      <w:proofErr w:type="gramEnd"/>
      <w:r w:rsidR="00866810">
        <w:rPr>
          <w:rFonts w:hint="eastAsia"/>
          <w:lang w:val="en-GB"/>
        </w:rPr>
        <w:t>，否则无法运行。</w:t>
      </w:r>
    </w:p>
    <w:p w14:paraId="4CD61B36" w14:textId="75789DB3" w:rsidR="00EF2B15" w:rsidRDefault="00EF2B15" w:rsidP="00EF2B15">
      <w:pPr>
        <w:pStyle w:val="2"/>
      </w:pPr>
      <w:bookmarkStart w:id="23" w:name="_Toc113133991"/>
      <w:r>
        <w:t>部署方式</w:t>
      </w:r>
      <w:bookmarkEnd w:id="23"/>
      <w:r>
        <w:rPr>
          <w:rFonts w:hint="eastAsia"/>
        </w:rPr>
        <w:t xml:space="preserve"> </w:t>
      </w:r>
    </w:p>
    <w:p w14:paraId="2F46D543" w14:textId="7B12F4B0" w:rsidR="00EF2B15" w:rsidRPr="00EF2B15" w:rsidRDefault="00EF2B15" w:rsidP="00EF2B15">
      <w:pPr>
        <w:pStyle w:val="a0"/>
        <w:rPr>
          <w:lang w:val="en-GB"/>
        </w:rPr>
      </w:pPr>
      <w:r>
        <w:rPr>
          <w:lang w:val="en-GB"/>
        </w:rPr>
        <w:t>部署的方式取决于业务</w:t>
      </w:r>
      <w:r>
        <w:rPr>
          <w:rFonts w:hint="eastAsia"/>
          <w:lang w:val="en-GB"/>
        </w:rPr>
        <w:t>，</w:t>
      </w:r>
      <w:r>
        <w:rPr>
          <w:lang w:val="en-GB"/>
        </w:rPr>
        <w:t>而不取决于平台</w:t>
      </w:r>
      <w:r>
        <w:rPr>
          <w:rFonts w:hint="eastAsia"/>
          <w:lang w:val="en-GB"/>
        </w:rPr>
        <w:t>。整个框架非常灵活，取决于应用场景。</w:t>
      </w:r>
    </w:p>
    <w:p w14:paraId="2A63DB21" w14:textId="226EC41B" w:rsidR="00A14AB4" w:rsidRPr="00EF2B15" w:rsidRDefault="00585577" w:rsidP="00EF2B15">
      <w:pPr>
        <w:pStyle w:val="af0"/>
        <w:numPr>
          <w:ilvl w:val="0"/>
          <w:numId w:val="19"/>
        </w:numPr>
        <w:ind w:firstLineChars="0"/>
      </w:pPr>
      <w:r w:rsidRPr="00EF2B15">
        <w:t>单机</w:t>
      </w:r>
      <w:r w:rsidR="00EF2B15" w:rsidRPr="00EF2B15">
        <w:t>部署</w:t>
      </w:r>
    </w:p>
    <w:p w14:paraId="7C159C71" w14:textId="526EAF31" w:rsidR="00EF2B15" w:rsidRDefault="00EF2B15" w:rsidP="00EF2B15">
      <w:pPr>
        <w:pStyle w:val="a0"/>
        <w:ind w:firstLineChars="0" w:firstLine="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14EFA092" wp14:editId="178462FC">
            <wp:extent cx="3467100" cy="210379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77" cy="2110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BB527" w14:textId="77777777" w:rsidR="006041C5" w:rsidRPr="00EF2B15" w:rsidRDefault="006041C5" w:rsidP="006041C5">
      <w:pPr>
        <w:pStyle w:val="a0"/>
        <w:ind w:firstLineChars="0" w:firstLine="0"/>
        <w:rPr>
          <w:lang w:val="de-DE"/>
        </w:rPr>
      </w:pPr>
    </w:p>
    <w:p w14:paraId="40447F37" w14:textId="0E660D36" w:rsidR="00585577" w:rsidRDefault="00585577" w:rsidP="00EF2B15">
      <w:pPr>
        <w:pStyle w:val="af0"/>
        <w:numPr>
          <w:ilvl w:val="0"/>
          <w:numId w:val="19"/>
        </w:numPr>
        <w:ind w:firstLineChars="0"/>
      </w:pPr>
      <w:r>
        <w:t>分布式</w:t>
      </w:r>
      <w:r w:rsidR="00EF2B15">
        <w:t>部署</w:t>
      </w:r>
    </w:p>
    <w:p w14:paraId="074EAB3C" w14:textId="34DED096" w:rsidR="00EF2B15" w:rsidRDefault="00EF2B15" w:rsidP="00EF2B15">
      <w:pPr>
        <w:ind w:left="241"/>
      </w:pPr>
      <w:r>
        <w:rPr>
          <w:noProof/>
        </w:rPr>
        <w:drawing>
          <wp:inline distT="0" distB="0" distL="0" distR="0" wp14:anchorId="68E9A914" wp14:editId="56E97044">
            <wp:extent cx="1866900" cy="113281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119" cy="1138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E2B">
        <w:rPr>
          <w:rFonts w:hint="eastAsia"/>
        </w:rPr>
        <w:t xml:space="preserve"> </w:t>
      </w:r>
      <w:r w:rsidR="00051E2B">
        <w:rPr>
          <w:noProof/>
        </w:rPr>
        <w:drawing>
          <wp:inline distT="0" distB="0" distL="0" distR="0" wp14:anchorId="074860E9" wp14:editId="27F6877D">
            <wp:extent cx="1847850" cy="1121252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802" cy="11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51E2B">
        <w:t xml:space="preserve"> </w:t>
      </w:r>
      <w:r w:rsidR="00051E2B">
        <w:rPr>
          <w:noProof/>
        </w:rPr>
        <w:drawing>
          <wp:inline distT="0" distB="0" distL="0" distR="0" wp14:anchorId="6C2ECC72" wp14:editId="5CC52FBC">
            <wp:extent cx="1847850" cy="1121252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21" cy="113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199D0" w14:textId="77777777" w:rsidR="00BA4B71" w:rsidRDefault="00BA4B71" w:rsidP="00C74184"/>
    <w:p w14:paraId="6ECA3BD8" w14:textId="71B13265" w:rsidR="00C74184" w:rsidRDefault="00C74184" w:rsidP="00C74184">
      <w:pPr>
        <w:pStyle w:val="2"/>
      </w:pPr>
      <w:bookmarkStart w:id="24" w:name="_Toc113133992"/>
      <w:r>
        <w:lastRenderedPageBreak/>
        <w:t>对接</w:t>
      </w:r>
      <w:r>
        <w:t>SSET</w:t>
      </w:r>
      <w:r>
        <w:t>平台</w:t>
      </w:r>
      <w:bookmarkEnd w:id="24"/>
      <w:r>
        <w:rPr>
          <w:rFonts w:hint="eastAsia"/>
        </w:rPr>
        <w:t xml:space="preserve"> </w:t>
      </w:r>
    </w:p>
    <w:p w14:paraId="2B2C8CCB" w14:textId="77777777" w:rsidR="009149C7" w:rsidRDefault="00DC1295" w:rsidP="009149C7">
      <w:pPr>
        <w:jc w:val="center"/>
      </w:pPr>
      <w:r>
        <w:rPr>
          <w:noProof/>
        </w:rPr>
        <w:drawing>
          <wp:inline distT="0" distB="0" distL="0" distR="0" wp14:anchorId="36D21A2E" wp14:editId="4974BDC8">
            <wp:extent cx="4544169" cy="2654300"/>
            <wp:effectExtent l="0" t="0" r="889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6" cy="2659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BC95A8" w14:textId="67221FEF" w:rsidR="00DC1295" w:rsidRDefault="009149C7" w:rsidP="009149C7">
      <w:pPr>
        <w:ind w:firstLineChars="300" w:firstLine="720"/>
      </w:pPr>
      <w:r>
        <w:t>SSET</w:t>
      </w:r>
      <w:r>
        <w:t>平台作为分布式系统，协议</w:t>
      </w:r>
      <w:proofErr w:type="gramStart"/>
      <w:r>
        <w:t>栈</w:t>
      </w:r>
      <w:proofErr w:type="gramEnd"/>
      <w:r>
        <w:t>业务的接入通过</w:t>
      </w:r>
      <w:r>
        <w:t>OM</w:t>
      </w:r>
      <w:r>
        <w:t>模块实现。</w:t>
      </w:r>
    </w:p>
    <w:p w14:paraId="65B6A26B" w14:textId="13C767F0" w:rsidR="00BA4B71" w:rsidRDefault="00BA4B71" w:rsidP="00BA4B71">
      <w:pPr>
        <w:pStyle w:val="2"/>
      </w:pPr>
      <w:bookmarkStart w:id="25" w:name="_Toc113133993"/>
      <w:r>
        <w:t>通用开发接口</w:t>
      </w:r>
      <w:bookmarkEnd w:id="25"/>
    </w:p>
    <w:p w14:paraId="63EB2D6A" w14:textId="3F91384F" w:rsidR="00BA4B71" w:rsidRDefault="00BA4B71" w:rsidP="00BA4B71">
      <w:pPr>
        <w:pStyle w:val="a0"/>
        <w:ind w:left="602" w:firstLineChars="0" w:firstLine="0"/>
        <w:rPr>
          <w:lang w:val="en-GB"/>
        </w:rPr>
      </w:pPr>
      <w:r>
        <w:rPr>
          <w:lang w:val="en-GB"/>
        </w:rPr>
        <w:t>通用开发接口是</w:t>
      </w:r>
      <w:r>
        <w:rPr>
          <w:lang w:val="en-GB"/>
        </w:rPr>
        <w:t>MOD</w:t>
      </w:r>
      <w:r>
        <w:rPr>
          <w:lang w:val="en-GB"/>
        </w:rPr>
        <w:t>和</w:t>
      </w:r>
      <w:r>
        <w:rPr>
          <w:lang w:val="en-GB"/>
        </w:rPr>
        <w:t>APP</w:t>
      </w:r>
      <w:r>
        <w:rPr>
          <w:lang w:val="en-GB"/>
        </w:rPr>
        <w:t>模块化的关键</w:t>
      </w:r>
      <w:r>
        <w:rPr>
          <w:rFonts w:hint="eastAsia"/>
          <w:lang w:val="en-GB"/>
        </w:rPr>
        <w:t>，</w:t>
      </w:r>
      <w:r>
        <w:rPr>
          <w:lang w:val="en-GB"/>
        </w:rPr>
        <w:t>也是第三方开发需要遵守的规范</w:t>
      </w:r>
      <w:r>
        <w:rPr>
          <w:rFonts w:hint="eastAsia"/>
          <w:lang w:val="en-GB"/>
        </w:rPr>
        <w:t>，</w:t>
      </w:r>
      <w:r>
        <w:rPr>
          <w:lang w:val="en-GB"/>
        </w:rPr>
        <w:t>整个接口非常简单和规范</w:t>
      </w:r>
      <w:r>
        <w:rPr>
          <w:rFonts w:hint="eastAsia"/>
          <w:lang w:val="en-GB"/>
        </w:rPr>
        <w:t>。</w:t>
      </w:r>
    </w:p>
    <w:p w14:paraId="4396FB88" w14:textId="45146B33" w:rsidR="00866810" w:rsidRPr="008D2202" w:rsidRDefault="00866810" w:rsidP="00866810">
      <w:pPr>
        <w:pStyle w:val="a0"/>
        <w:rPr>
          <w:i/>
          <w:color w:val="FF0000"/>
          <w:lang w:val="en-GB"/>
        </w:rPr>
      </w:pPr>
      <w:r w:rsidRPr="008D2202">
        <w:rPr>
          <w:i/>
          <w:color w:val="FF0000"/>
          <w:lang w:val="en-GB"/>
        </w:rPr>
        <w:t>OSET_MODULE_LOAD_</w:t>
      </w:r>
      <w:proofErr w:type="gramStart"/>
      <w:r w:rsidRPr="008D2202">
        <w:rPr>
          <w:i/>
          <w:color w:val="FF0000"/>
          <w:lang w:val="en-GB"/>
        </w:rPr>
        <w:t>FUNCTION(</w:t>
      </w:r>
      <w:proofErr w:type="spellStart"/>
      <w:proofErr w:type="gramEnd"/>
      <w:r w:rsidRPr="008D2202">
        <w:rPr>
          <w:i/>
          <w:color w:val="FF0000"/>
          <w:lang w:val="en-GB"/>
        </w:rPr>
        <w:t>mod_</w:t>
      </w:r>
      <w:r w:rsidR="0034147A" w:rsidRPr="008D2202">
        <w:rPr>
          <w:rFonts w:hint="eastAsia"/>
          <w:i/>
          <w:color w:val="FF0000"/>
          <w:lang w:val="en-GB"/>
        </w:rPr>
        <w:t>xxx</w:t>
      </w:r>
      <w:r w:rsidR="00F07F3B" w:rsidRPr="008D2202">
        <w:rPr>
          <w:i/>
          <w:color w:val="FF0000"/>
          <w:lang w:val="en-GB"/>
        </w:rPr>
        <w:t>_load</w:t>
      </w:r>
      <w:proofErr w:type="spellEnd"/>
      <w:r w:rsidR="00F07F3B" w:rsidRPr="008D2202">
        <w:rPr>
          <w:i/>
          <w:color w:val="FF0000"/>
          <w:lang w:val="en-GB"/>
        </w:rPr>
        <w:t>)</w:t>
      </w:r>
    </w:p>
    <w:p w14:paraId="4D4EE905" w14:textId="77777777" w:rsid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{</w:t>
      </w:r>
    </w:p>
    <w:p w14:paraId="3E67D47B" w14:textId="641063DB" w:rsidR="00F07F3B" w:rsidRDefault="00F07F3B" w:rsidP="00866810">
      <w:pPr>
        <w:pStyle w:val="a0"/>
        <w:rPr>
          <w:i/>
          <w:lang w:val="en-GB"/>
        </w:rPr>
      </w:pPr>
      <w:r>
        <w:rPr>
          <w:i/>
          <w:lang w:val="en-GB"/>
        </w:rPr>
        <w:t>加载</w:t>
      </w:r>
      <w:r>
        <w:rPr>
          <w:i/>
          <w:lang w:val="en-GB"/>
        </w:rPr>
        <w:t>xxx</w:t>
      </w:r>
      <w:r>
        <w:rPr>
          <w:i/>
          <w:lang w:val="en-GB"/>
        </w:rPr>
        <w:t>模块</w:t>
      </w:r>
    </w:p>
    <w:p w14:paraId="3B61642F" w14:textId="674E3583" w:rsidR="00F07F3B" w:rsidRP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}</w:t>
      </w:r>
    </w:p>
    <w:p w14:paraId="123C6AFF" w14:textId="34437407" w:rsidR="00866810" w:rsidRPr="008D2202" w:rsidRDefault="00866810" w:rsidP="00866810">
      <w:pPr>
        <w:pStyle w:val="a0"/>
        <w:rPr>
          <w:i/>
          <w:color w:val="FF0000"/>
          <w:lang w:val="en-GB"/>
        </w:rPr>
      </w:pPr>
      <w:r w:rsidRPr="008D2202">
        <w:rPr>
          <w:i/>
          <w:color w:val="FF0000"/>
          <w:lang w:val="en-GB"/>
        </w:rPr>
        <w:t>OSET_MODULE_SHUTDOWN_</w:t>
      </w:r>
      <w:proofErr w:type="gramStart"/>
      <w:r w:rsidRPr="008D2202">
        <w:rPr>
          <w:i/>
          <w:color w:val="FF0000"/>
          <w:lang w:val="en-GB"/>
        </w:rPr>
        <w:t>FUNCTION(</w:t>
      </w:r>
      <w:proofErr w:type="spellStart"/>
      <w:proofErr w:type="gramEnd"/>
      <w:r w:rsidRPr="008D2202">
        <w:rPr>
          <w:i/>
          <w:color w:val="FF0000"/>
          <w:lang w:val="en-GB"/>
        </w:rPr>
        <w:t>mod_</w:t>
      </w:r>
      <w:r w:rsidR="0034147A" w:rsidRPr="008D2202">
        <w:rPr>
          <w:rFonts w:hint="eastAsia"/>
          <w:i/>
          <w:color w:val="FF0000"/>
          <w:lang w:val="en-GB"/>
        </w:rPr>
        <w:t>xxx</w:t>
      </w:r>
      <w:r w:rsidR="00F07F3B" w:rsidRPr="008D2202">
        <w:rPr>
          <w:i/>
          <w:color w:val="FF0000"/>
          <w:lang w:val="en-GB"/>
        </w:rPr>
        <w:t>_shutdown</w:t>
      </w:r>
      <w:proofErr w:type="spellEnd"/>
      <w:r w:rsidR="00F07F3B" w:rsidRPr="008D2202">
        <w:rPr>
          <w:i/>
          <w:color w:val="FF0000"/>
          <w:lang w:val="en-GB"/>
        </w:rPr>
        <w:t>)</w:t>
      </w:r>
    </w:p>
    <w:p w14:paraId="12D638F4" w14:textId="77777777" w:rsid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{</w:t>
      </w:r>
    </w:p>
    <w:p w14:paraId="0736E9F3" w14:textId="149FFA54" w:rsidR="00F07F3B" w:rsidRDefault="00F07F3B" w:rsidP="00866810">
      <w:pPr>
        <w:pStyle w:val="a0"/>
        <w:rPr>
          <w:i/>
          <w:lang w:val="en-GB"/>
        </w:rPr>
      </w:pPr>
      <w:r>
        <w:rPr>
          <w:i/>
          <w:lang w:val="en-GB"/>
        </w:rPr>
        <w:t>卸载</w:t>
      </w:r>
      <w:r>
        <w:rPr>
          <w:i/>
          <w:lang w:val="en-GB"/>
        </w:rPr>
        <w:t>xxx</w:t>
      </w:r>
      <w:r>
        <w:rPr>
          <w:i/>
          <w:lang w:val="en-GB"/>
        </w:rPr>
        <w:t>模块</w:t>
      </w:r>
    </w:p>
    <w:p w14:paraId="1AC6F3AE" w14:textId="3F53A6E8" w:rsidR="00F07F3B" w:rsidRP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}</w:t>
      </w:r>
    </w:p>
    <w:p w14:paraId="32E18344" w14:textId="6F20641E" w:rsidR="00866810" w:rsidRPr="008D2202" w:rsidRDefault="00866810" w:rsidP="00866810">
      <w:pPr>
        <w:pStyle w:val="a0"/>
        <w:rPr>
          <w:i/>
          <w:color w:val="FF0000"/>
          <w:lang w:val="en-GB"/>
        </w:rPr>
      </w:pPr>
      <w:r w:rsidRPr="008D2202">
        <w:rPr>
          <w:i/>
          <w:color w:val="FF0000"/>
          <w:lang w:val="en-GB"/>
        </w:rPr>
        <w:t>OSET_MODULE_RUNTIME_</w:t>
      </w:r>
      <w:proofErr w:type="gramStart"/>
      <w:r w:rsidRPr="008D2202">
        <w:rPr>
          <w:i/>
          <w:color w:val="FF0000"/>
          <w:lang w:val="en-GB"/>
        </w:rPr>
        <w:t>FUNCTION(</w:t>
      </w:r>
      <w:proofErr w:type="spellStart"/>
      <w:proofErr w:type="gramEnd"/>
      <w:r w:rsidRPr="008D2202">
        <w:rPr>
          <w:i/>
          <w:color w:val="FF0000"/>
          <w:lang w:val="en-GB"/>
        </w:rPr>
        <w:t>mod_</w:t>
      </w:r>
      <w:r w:rsidR="0034147A" w:rsidRPr="008D2202">
        <w:rPr>
          <w:rFonts w:hint="eastAsia"/>
          <w:i/>
          <w:color w:val="FF0000"/>
          <w:lang w:val="en-GB"/>
        </w:rPr>
        <w:t>xxx</w:t>
      </w:r>
      <w:r w:rsidR="008D2202">
        <w:rPr>
          <w:i/>
          <w:color w:val="FF0000"/>
          <w:lang w:val="en-GB"/>
        </w:rPr>
        <w:t>_runtime</w:t>
      </w:r>
      <w:proofErr w:type="spellEnd"/>
      <w:r w:rsidR="008D2202">
        <w:rPr>
          <w:i/>
          <w:color w:val="FF0000"/>
          <w:lang w:val="en-GB"/>
        </w:rPr>
        <w:t>)</w:t>
      </w:r>
    </w:p>
    <w:p w14:paraId="56C7AE64" w14:textId="77777777" w:rsid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{</w:t>
      </w:r>
    </w:p>
    <w:p w14:paraId="7933FCA1" w14:textId="39D741A1" w:rsidR="00F07F3B" w:rsidRDefault="00F07F3B" w:rsidP="00866810">
      <w:pPr>
        <w:pStyle w:val="a0"/>
        <w:rPr>
          <w:i/>
          <w:lang w:val="en-GB"/>
        </w:rPr>
      </w:pPr>
      <w:r>
        <w:rPr>
          <w:i/>
          <w:lang w:val="en-GB"/>
        </w:rPr>
        <w:t>实时运行</w:t>
      </w:r>
      <w:r>
        <w:rPr>
          <w:i/>
          <w:lang w:val="en-GB"/>
        </w:rPr>
        <w:t>xxx</w:t>
      </w:r>
      <w:r>
        <w:rPr>
          <w:i/>
          <w:lang w:val="en-GB"/>
        </w:rPr>
        <w:t>模块</w:t>
      </w:r>
    </w:p>
    <w:p w14:paraId="63D3BDE5" w14:textId="457A203F" w:rsidR="00F07F3B" w:rsidRPr="00F07F3B" w:rsidRDefault="00F07F3B" w:rsidP="00866810">
      <w:pPr>
        <w:pStyle w:val="a0"/>
        <w:rPr>
          <w:i/>
          <w:lang w:val="en-GB"/>
        </w:rPr>
      </w:pPr>
      <w:r>
        <w:rPr>
          <w:rFonts w:hint="eastAsia"/>
          <w:i/>
          <w:lang w:val="en-GB"/>
        </w:rPr>
        <w:t>}</w:t>
      </w:r>
    </w:p>
    <w:p w14:paraId="74135143" w14:textId="77777777" w:rsidR="0034147A" w:rsidRPr="00F07F3B" w:rsidRDefault="00866810" w:rsidP="00866810">
      <w:pPr>
        <w:pStyle w:val="a0"/>
        <w:ind w:firstLineChars="0"/>
        <w:rPr>
          <w:i/>
          <w:lang w:val="en-GB"/>
        </w:rPr>
      </w:pPr>
      <w:r w:rsidRPr="00F07F3B">
        <w:rPr>
          <w:i/>
          <w:lang w:val="en-GB"/>
        </w:rPr>
        <w:t>OSET_MODULE_</w:t>
      </w:r>
      <w:proofErr w:type="gramStart"/>
      <w:r w:rsidRPr="00F07F3B">
        <w:rPr>
          <w:i/>
          <w:lang w:val="en-GB"/>
        </w:rPr>
        <w:t>DEFINITION(</w:t>
      </w:r>
      <w:proofErr w:type="spellStart"/>
      <w:proofErr w:type="gramEnd"/>
      <w:r w:rsidRPr="00F07F3B">
        <w:rPr>
          <w:i/>
          <w:lang w:val="en-GB"/>
        </w:rPr>
        <w:t>libmod_</w:t>
      </w:r>
      <w:r w:rsidR="0034147A" w:rsidRPr="00F07F3B">
        <w:rPr>
          <w:rFonts w:hint="eastAsia"/>
          <w:i/>
          <w:lang w:val="en-GB"/>
        </w:rPr>
        <w:t>xxx</w:t>
      </w:r>
      <w:proofErr w:type="spellEnd"/>
      <w:r w:rsidRPr="00F07F3B">
        <w:rPr>
          <w:i/>
          <w:lang w:val="en-GB"/>
        </w:rPr>
        <w:t xml:space="preserve">, </w:t>
      </w:r>
    </w:p>
    <w:p w14:paraId="6458FFB3" w14:textId="672AE731" w:rsidR="0034147A" w:rsidRPr="00F07F3B" w:rsidRDefault="0034147A" w:rsidP="0034147A">
      <w:pPr>
        <w:pStyle w:val="a0"/>
        <w:ind w:firstLineChars="1600" w:firstLine="3840"/>
        <w:rPr>
          <w:i/>
          <w:lang w:val="en-GB"/>
        </w:rPr>
      </w:pPr>
      <w:proofErr w:type="spellStart"/>
      <w:r w:rsidRPr="00F07F3B">
        <w:rPr>
          <w:i/>
          <w:lang w:val="en-GB"/>
        </w:rPr>
        <w:lastRenderedPageBreak/>
        <w:t>mod_</w:t>
      </w:r>
      <w:r w:rsidRPr="00F07F3B">
        <w:rPr>
          <w:rFonts w:hint="eastAsia"/>
          <w:i/>
          <w:lang w:val="en-GB"/>
        </w:rPr>
        <w:t>xxx</w:t>
      </w:r>
      <w:r w:rsidRPr="00F07F3B">
        <w:rPr>
          <w:i/>
          <w:lang w:val="en-GB"/>
        </w:rPr>
        <w:t>_load</w:t>
      </w:r>
      <w:proofErr w:type="spellEnd"/>
      <w:r w:rsidRPr="00F07F3B">
        <w:rPr>
          <w:i/>
          <w:lang w:val="en-GB"/>
        </w:rPr>
        <w:t>,</w:t>
      </w:r>
    </w:p>
    <w:p w14:paraId="20C629D3" w14:textId="778E2AA7" w:rsidR="0034147A" w:rsidRPr="00F07F3B" w:rsidRDefault="00866810" w:rsidP="0034147A">
      <w:pPr>
        <w:pStyle w:val="a0"/>
        <w:ind w:firstLineChars="1600" w:firstLine="3840"/>
        <w:rPr>
          <w:i/>
          <w:lang w:val="en-GB"/>
        </w:rPr>
      </w:pPr>
      <w:proofErr w:type="spellStart"/>
      <w:r w:rsidRPr="00F07F3B">
        <w:rPr>
          <w:i/>
          <w:lang w:val="en-GB"/>
        </w:rPr>
        <w:t>mod_</w:t>
      </w:r>
      <w:r w:rsidR="0034147A" w:rsidRPr="00F07F3B">
        <w:rPr>
          <w:rFonts w:hint="eastAsia"/>
          <w:i/>
          <w:lang w:val="en-GB"/>
        </w:rPr>
        <w:t>xxx</w:t>
      </w:r>
      <w:r w:rsidRPr="00F07F3B">
        <w:rPr>
          <w:i/>
          <w:lang w:val="en-GB"/>
        </w:rPr>
        <w:t>_shutdown</w:t>
      </w:r>
      <w:proofErr w:type="spellEnd"/>
      <w:r w:rsidRPr="00F07F3B">
        <w:rPr>
          <w:i/>
          <w:lang w:val="en-GB"/>
        </w:rPr>
        <w:t xml:space="preserve">, </w:t>
      </w:r>
    </w:p>
    <w:p w14:paraId="2B65BD67" w14:textId="10D94D81" w:rsidR="00866810" w:rsidRDefault="00866810" w:rsidP="0034147A">
      <w:pPr>
        <w:pStyle w:val="a0"/>
        <w:ind w:firstLineChars="1600" w:firstLine="3840"/>
        <w:rPr>
          <w:i/>
          <w:lang w:val="en-GB"/>
        </w:rPr>
      </w:pPr>
      <w:proofErr w:type="spellStart"/>
      <w:r w:rsidRPr="00F07F3B">
        <w:rPr>
          <w:i/>
          <w:lang w:val="en-GB"/>
        </w:rPr>
        <w:t>mod_</w:t>
      </w:r>
      <w:r w:rsidR="0034147A" w:rsidRPr="00F07F3B">
        <w:rPr>
          <w:rFonts w:hint="eastAsia"/>
          <w:i/>
          <w:lang w:val="en-GB"/>
        </w:rPr>
        <w:t>xxx</w:t>
      </w:r>
      <w:r w:rsidRPr="00F07F3B">
        <w:rPr>
          <w:i/>
          <w:lang w:val="en-GB"/>
        </w:rPr>
        <w:t>_runtime</w:t>
      </w:r>
      <w:proofErr w:type="spellEnd"/>
      <w:r w:rsidRPr="00F07F3B">
        <w:rPr>
          <w:i/>
          <w:lang w:val="en-GB"/>
        </w:rPr>
        <w:t>);</w:t>
      </w:r>
      <w:r w:rsidR="00F07F3B">
        <w:rPr>
          <w:rFonts w:hint="eastAsia"/>
          <w:i/>
          <w:lang w:val="en-GB"/>
        </w:rPr>
        <w:t xml:space="preserve"> /</w:t>
      </w:r>
      <w:r w:rsidR="00F07F3B">
        <w:rPr>
          <w:i/>
          <w:lang w:val="en-GB"/>
        </w:rPr>
        <w:t>/</w:t>
      </w:r>
      <w:r w:rsidR="00F07F3B">
        <w:rPr>
          <w:i/>
          <w:lang w:val="en-GB"/>
        </w:rPr>
        <w:t>注册宏</w:t>
      </w:r>
    </w:p>
    <w:p w14:paraId="1E8E744F" w14:textId="19A37BD4" w:rsidR="00D3149A" w:rsidRDefault="00D3149A" w:rsidP="00D3149A">
      <w:pPr>
        <w:pStyle w:val="a0"/>
        <w:rPr>
          <w:lang w:val="en-GB"/>
        </w:rPr>
      </w:pPr>
      <w:r w:rsidRPr="00D3149A">
        <w:rPr>
          <w:lang w:val="en-GB"/>
        </w:rPr>
        <w:t>接入</w:t>
      </w:r>
      <w:r>
        <w:rPr>
          <w:lang w:val="en-GB"/>
        </w:rPr>
        <w:t>Open</w:t>
      </w:r>
      <w:r>
        <w:rPr>
          <w:rFonts w:hint="eastAsia"/>
          <w:lang w:val="en-GB"/>
        </w:rPr>
        <w:t>-</w:t>
      </w:r>
      <w:r>
        <w:rPr>
          <w:lang w:val="en-GB"/>
        </w:rPr>
        <w:t>SET</w:t>
      </w:r>
      <w:r>
        <w:rPr>
          <w:lang w:val="en-GB"/>
        </w:rPr>
        <w:t>平台只需要以上四个函数</w:t>
      </w:r>
      <w:r>
        <w:rPr>
          <w:rFonts w:hint="eastAsia"/>
          <w:lang w:val="en-GB"/>
        </w:rPr>
        <w:t>，</w:t>
      </w:r>
      <w:r>
        <w:rPr>
          <w:lang w:val="en-GB"/>
        </w:rPr>
        <w:t>非常简单</w:t>
      </w:r>
      <w:r>
        <w:rPr>
          <w:rFonts w:hint="eastAsia"/>
          <w:lang w:val="en-GB"/>
        </w:rPr>
        <w:t>。</w:t>
      </w:r>
    </w:p>
    <w:p w14:paraId="6821312D" w14:textId="77777777" w:rsidR="00F25BE0" w:rsidRDefault="00F25BE0" w:rsidP="00F25BE0">
      <w:pPr>
        <w:pStyle w:val="a0"/>
        <w:ind w:firstLineChars="0" w:firstLine="0"/>
        <w:rPr>
          <w:lang w:val="en-GB"/>
        </w:rPr>
      </w:pPr>
    </w:p>
    <w:p w14:paraId="02821437" w14:textId="77777777" w:rsidR="007341A2" w:rsidRDefault="007341A2" w:rsidP="007341A2">
      <w:pPr>
        <w:pStyle w:val="2"/>
      </w:pPr>
      <w:bookmarkStart w:id="26" w:name="_Toc113133994"/>
      <w:proofErr w:type="spellStart"/>
      <w:r>
        <w:t>Esl</w:t>
      </w:r>
      <w:proofErr w:type="spellEnd"/>
      <w:r>
        <w:t>远程调用库</w:t>
      </w:r>
      <w:bookmarkEnd w:id="26"/>
    </w:p>
    <w:p w14:paraId="61E88F3F" w14:textId="5AFC9906" w:rsidR="00204E54" w:rsidRPr="00204E54" w:rsidRDefault="00204E54" w:rsidP="00204E54">
      <w:pPr>
        <w:pStyle w:val="a0"/>
        <w:ind w:firstLineChars="0" w:firstLine="0"/>
        <w:rPr>
          <w:lang w:val="en-GB"/>
        </w:rPr>
      </w:pPr>
      <w:r>
        <w:rPr>
          <w:noProof/>
        </w:rPr>
        <w:drawing>
          <wp:inline distT="0" distB="0" distL="0" distR="0" wp14:anchorId="3DEEB24B" wp14:editId="4606894D">
            <wp:extent cx="6000971" cy="1683385"/>
            <wp:effectExtent l="0" t="0" r="0" b="0"/>
            <wp:docPr id="680" name="图片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06" cy="168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E468A" w14:textId="0552623B" w:rsidR="007341A2" w:rsidRPr="007341A2" w:rsidRDefault="007341A2" w:rsidP="007341A2">
      <w:pPr>
        <w:pStyle w:val="a0"/>
        <w:rPr>
          <w:lang w:val="en-GB"/>
        </w:rPr>
      </w:pPr>
      <w:r>
        <w:rPr>
          <w:lang w:val="en-GB"/>
        </w:rPr>
        <w:t>远程调用库是为了方便分布式场景下的远程调用</w:t>
      </w:r>
      <w:r>
        <w:rPr>
          <w:rFonts w:hint="eastAsia"/>
          <w:lang w:val="en-GB"/>
        </w:rPr>
        <w:t>，</w:t>
      </w:r>
      <w:r>
        <w:rPr>
          <w:lang w:val="en-GB"/>
        </w:rPr>
        <w:t>可以远程调用</w:t>
      </w:r>
      <w:r>
        <w:rPr>
          <w:lang w:val="en-GB"/>
        </w:rPr>
        <w:t>Open</w:t>
      </w:r>
      <w:r>
        <w:rPr>
          <w:rFonts w:hint="eastAsia"/>
          <w:lang w:val="en-GB"/>
        </w:rPr>
        <w:t>-SET</w:t>
      </w:r>
      <w:r>
        <w:rPr>
          <w:rFonts w:hint="eastAsia"/>
          <w:lang w:val="en-GB"/>
        </w:rPr>
        <w:t>平台上加载的任意模块</w:t>
      </w:r>
      <w:r>
        <w:rPr>
          <w:rFonts w:hint="eastAsia"/>
          <w:lang w:val="en-GB"/>
        </w:rPr>
        <w:t>API</w:t>
      </w:r>
      <w:r>
        <w:rPr>
          <w:rFonts w:hint="eastAsia"/>
          <w:lang w:val="en-GB"/>
        </w:rPr>
        <w:t>。使用方法</w:t>
      </w:r>
      <w:r w:rsidR="00CA54DA">
        <w:rPr>
          <w:rFonts w:hint="eastAsia"/>
          <w:lang w:val="en-GB"/>
        </w:rPr>
        <w:t>和本地方法一致</w:t>
      </w:r>
      <w:r w:rsidR="00C730AC">
        <w:rPr>
          <w:rFonts w:hint="eastAsia"/>
          <w:lang w:val="en-GB"/>
        </w:rPr>
        <w:t>，都是通过命令行方的字符串命令调用，至于底层实现方法，用户不需要关心</w:t>
      </w:r>
      <w:r>
        <w:rPr>
          <w:rFonts w:hint="eastAsia"/>
          <w:lang w:val="en-GB"/>
        </w:rPr>
        <w:t>。</w:t>
      </w:r>
    </w:p>
    <w:p w14:paraId="5C687DB0" w14:textId="3D6C6F81" w:rsidR="00F25BE0" w:rsidRDefault="00F25BE0" w:rsidP="00F25BE0">
      <w:pPr>
        <w:pStyle w:val="2"/>
      </w:pPr>
      <w:bookmarkStart w:id="27" w:name="_Toc113133995"/>
      <w:r>
        <w:t>OM APP</w:t>
      </w:r>
      <w:r>
        <w:t>范例</w:t>
      </w:r>
      <w:bookmarkEnd w:id="27"/>
    </w:p>
    <w:p w14:paraId="03FE6C94" w14:textId="5FD3F80A" w:rsidR="00F25BE0" w:rsidRDefault="00F25BE0" w:rsidP="00F25BE0">
      <w:pPr>
        <w:pStyle w:val="a0"/>
        <w:rPr>
          <w:lang w:val="en-GB"/>
        </w:rPr>
      </w:pPr>
      <w:r>
        <w:rPr>
          <w:lang w:val="en-GB"/>
        </w:rPr>
        <w:t>整个协议</w:t>
      </w:r>
      <w:proofErr w:type="gramStart"/>
      <w:r>
        <w:rPr>
          <w:lang w:val="en-GB"/>
        </w:rPr>
        <w:t>栈</w:t>
      </w:r>
      <w:proofErr w:type="gramEnd"/>
      <w:r>
        <w:rPr>
          <w:lang w:val="en-GB"/>
        </w:rPr>
        <w:t>的</w:t>
      </w:r>
      <w:r>
        <w:rPr>
          <w:lang w:val="en-GB"/>
        </w:rPr>
        <w:t>OM</w:t>
      </w:r>
      <w:r>
        <w:rPr>
          <w:lang w:val="en-GB"/>
        </w:rPr>
        <w:t>网管模块就是基于</w:t>
      </w:r>
      <w:r>
        <w:rPr>
          <w:lang w:val="en-GB"/>
        </w:rPr>
        <w:t>Open</w:t>
      </w:r>
      <w:r>
        <w:rPr>
          <w:rFonts w:hint="eastAsia"/>
          <w:lang w:val="en-GB"/>
        </w:rPr>
        <w:t>-</w:t>
      </w:r>
      <w:r>
        <w:rPr>
          <w:lang w:val="en-GB"/>
        </w:rPr>
        <w:t>SET</w:t>
      </w:r>
      <w:r>
        <w:rPr>
          <w:lang w:val="en-GB"/>
        </w:rPr>
        <w:t>平台开发</w:t>
      </w:r>
      <w:r>
        <w:rPr>
          <w:rFonts w:hint="eastAsia"/>
          <w:lang w:val="en-GB"/>
        </w:rPr>
        <w:t>，</w:t>
      </w:r>
      <w:r>
        <w:rPr>
          <w:lang w:val="en-GB"/>
        </w:rPr>
        <w:t>新模块的编码可以参考</w:t>
      </w:r>
      <w:r>
        <w:rPr>
          <w:lang w:val="en-GB"/>
        </w:rPr>
        <w:t>OM</w:t>
      </w:r>
      <w:r>
        <w:rPr>
          <w:rFonts w:hint="eastAsia"/>
          <w:lang w:val="en-GB"/>
        </w:rPr>
        <w:t>。</w:t>
      </w:r>
    </w:p>
    <w:p w14:paraId="61DF85DA" w14:textId="029A36B4" w:rsidR="00F25BE0" w:rsidRDefault="00F25BE0" w:rsidP="00F25BE0">
      <w:pPr>
        <w:pStyle w:val="a0"/>
        <w:rPr>
          <w:lang w:val="en-GB"/>
        </w:rPr>
      </w:pPr>
      <w:r>
        <w:rPr>
          <w:lang w:val="en-GB"/>
        </w:rPr>
        <w:t>平台提供</w:t>
      </w:r>
      <w:r>
        <w:rPr>
          <w:rFonts w:hint="eastAsia"/>
          <w:lang w:val="en-GB"/>
        </w:rPr>
        <w:t>本地和远程两种</w:t>
      </w:r>
      <w:r>
        <w:rPr>
          <w:rFonts w:hint="eastAsia"/>
          <w:lang w:val="en-GB"/>
        </w:rPr>
        <w:t>CLI</w:t>
      </w:r>
      <w:r>
        <w:rPr>
          <w:rFonts w:hint="eastAsia"/>
          <w:lang w:val="en-GB"/>
        </w:rPr>
        <w:t>交互方式，通过</w:t>
      </w:r>
      <w:r>
        <w:rPr>
          <w:rFonts w:hint="eastAsia"/>
          <w:lang w:val="en-GB"/>
        </w:rPr>
        <w:t>show</w:t>
      </w:r>
      <w:r>
        <w:rPr>
          <w:lang w:val="en-GB"/>
        </w:rPr>
        <w:t xml:space="preserve"> help</w:t>
      </w:r>
      <w:r>
        <w:rPr>
          <w:lang w:val="en-GB"/>
        </w:rPr>
        <w:t>命令可以查看使用方法</w:t>
      </w:r>
      <w:r>
        <w:rPr>
          <w:rFonts w:hint="eastAsia"/>
          <w:lang w:val="en-GB"/>
        </w:rPr>
        <w:t>。</w:t>
      </w:r>
    </w:p>
    <w:p w14:paraId="71313EE0" w14:textId="513F3C98" w:rsidR="00F25BE0" w:rsidRDefault="00F25BE0" w:rsidP="00F25BE0">
      <w:pPr>
        <w:pStyle w:val="a0"/>
        <w:ind w:firstLineChars="0" w:firstLine="0"/>
        <w:jc w:val="center"/>
        <w:rPr>
          <w:lang w:val="en-GB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lastRenderedPageBreak/>
        <w:drawing>
          <wp:inline distT="0" distB="0" distL="0" distR="0" wp14:anchorId="1F5E59AA" wp14:editId="37468C72">
            <wp:extent cx="5883780" cy="5076825"/>
            <wp:effectExtent l="0" t="0" r="3175" b="0"/>
            <wp:docPr id="674" name="图片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107" cy="507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CC1" w14:textId="77777777" w:rsidR="00F25BE0" w:rsidRDefault="00F25BE0" w:rsidP="00F25BE0">
      <w:pPr>
        <w:pStyle w:val="a0"/>
        <w:ind w:firstLineChars="0" w:firstLine="0"/>
        <w:jc w:val="left"/>
        <w:rPr>
          <w:lang w:val="en-GB"/>
        </w:rPr>
      </w:pPr>
    </w:p>
    <w:p w14:paraId="17583926" w14:textId="19A46B21" w:rsidR="00F25BE0" w:rsidRDefault="00C0126A" w:rsidP="00C0126A">
      <w:pPr>
        <w:pStyle w:val="3"/>
      </w:pPr>
      <w:bookmarkStart w:id="28" w:name="_Toc113133996"/>
      <w:r>
        <w:lastRenderedPageBreak/>
        <w:t>在线</w:t>
      </w:r>
      <w:r w:rsidR="00F25BE0">
        <w:t>模块查看</w:t>
      </w:r>
      <w:bookmarkEnd w:id="28"/>
    </w:p>
    <w:p w14:paraId="53AE855D" w14:textId="673EE0E4" w:rsidR="00C0126A" w:rsidRPr="00C0126A" w:rsidRDefault="00C0126A" w:rsidP="00C0126A">
      <w:pPr>
        <w:pStyle w:val="a0"/>
        <w:ind w:firstLineChars="0" w:firstLine="0"/>
        <w:rPr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39BB8C5C" wp14:editId="6816A7E1">
            <wp:extent cx="6120130" cy="7236532"/>
            <wp:effectExtent l="0" t="0" r="0" b="2540"/>
            <wp:docPr id="675" name="图片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3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512A" w14:textId="6A69E4D6" w:rsidR="00F25BE0" w:rsidRDefault="00F25BE0" w:rsidP="00C0126A">
      <w:pPr>
        <w:pStyle w:val="3"/>
      </w:pPr>
      <w:bookmarkStart w:id="29" w:name="_Toc113133997"/>
      <w:r>
        <w:lastRenderedPageBreak/>
        <w:t>OM</w:t>
      </w:r>
      <w:r>
        <w:t>模块加载</w:t>
      </w:r>
      <w:bookmarkEnd w:id="29"/>
    </w:p>
    <w:p w14:paraId="6986B866" w14:textId="204D34D5" w:rsidR="007341A2" w:rsidRPr="007341A2" w:rsidRDefault="007341A2" w:rsidP="007341A2">
      <w:pPr>
        <w:pStyle w:val="a0"/>
        <w:ind w:firstLineChars="0" w:firstLine="0"/>
        <w:rPr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5924EAD7" wp14:editId="445A77CB">
            <wp:extent cx="6120130" cy="4030844"/>
            <wp:effectExtent l="0" t="0" r="0" b="8255"/>
            <wp:docPr id="678" name="图片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3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D468" w14:textId="7DD9F777" w:rsidR="00F25BE0" w:rsidRDefault="00F25BE0" w:rsidP="00C0126A">
      <w:pPr>
        <w:pStyle w:val="3"/>
      </w:pPr>
      <w:bookmarkStart w:id="30" w:name="_Toc113133998"/>
      <w:r>
        <w:t>OM</w:t>
      </w:r>
      <w:r>
        <w:t>模块卸载</w:t>
      </w:r>
      <w:bookmarkEnd w:id="30"/>
    </w:p>
    <w:p w14:paraId="206A9390" w14:textId="5E603BC2" w:rsidR="007341A2" w:rsidRPr="007341A2" w:rsidRDefault="007341A2" w:rsidP="007341A2">
      <w:pPr>
        <w:pStyle w:val="a0"/>
        <w:ind w:firstLineChars="0" w:firstLine="0"/>
        <w:rPr>
          <w:lang w:val="de-DE"/>
        </w:rPr>
      </w:pPr>
      <w:r>
        <w:rPr>
          <w:rFonts w:ascii="微软雅黑" w:eastAsia="微软雅黑" w:hAnsi="Calibri" w:cs="微软雅黑" w:hint="eastAsia"/>
          <w:noProof/>
          <w:color w:val="004080"/>
          <w:kern w:val="0"/>
        </w:rPr>
        <w:drawing>
          <wp:inline distT="0" distB="0" distL="0" distR="0" wp14:anchorId="5714F4C9" wp14:editId="25EB0834">
            <wp:extent cx="6120130" cy="1116285"/>
            <wp:effectExtent l="0" t="0" r="0" b="8255"/>
            <wp:docPr id="676" name="图片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79F5" w14:textId="581A67A7" w:rsidR="00F25BE0" w:rsidRDefault="00F25BE0" w:rsidP="00C0126A">
      <w:pPr>
        <w:pStyle w:val="3"/>
      </w:pPr>
      <w:bookmarkStart w:id="31" w:name="_Toc113133999"/>
      <w:r>
        <w:t>OM</w:t>
      </w:r>
      <w:r>
        <w:t>模块重载</w:t>
      </w:r>
      <w:bookmarkEnd w:id="31"/>
    </w:p>
    <w:p w14:paraId="0D518F2D" w14:textId="1AC6F859" w:rsidR="00C0126A" w:rsidRDefault="007341A2" w:rsidP="00F25BE0">
      <w:pPr>
        <w:pStyle w:val="a0"/>
        <w:ind w:firstLineChars="0" w:firstLine="0"/>
        <w:jc w:val="left"/>
        <w:rPr>
          <w:lang w:val="en-GB"/>
        </w:rPr>
      </w:pPr>
      <w:r>
        <w:rPr>
          <w:lang w:val="en-GB"/>
        </w:rPr>
        <w:t>重载命令就是卸载</w:t>
      </w:r>
      <w:r>
        <w:rPr>
          <w:rFonts w:hint="eastAsia"/>
          <w:lang w:val="en-GB"/>
        </w:rPr>
        <w:t>+</w:t>
      </w:r>
      <w:r>
        <w:rPr>
          <w:lang w:val="en-GB"/>
        </w:rPr>
        <w:t>加载命令的合集</w:t>
      </w:r>
      <w:r>
        <w:rPr>
          <w:rFonts w:hint="eastAsia"/>
          <w:lang w:val="en-GB"/>
        </w:rPr>
        <w:t>，</w:t>
      </w:r>
      <w:r>
        <w:rPr>
          <w:lang w:val="en-GB"/>
        </w:rPr>
        <w:t xml:space="preserve">reload </w:t>
      </w:r>
      <w:r>
        <w:rPr>
          <w:rFonts w:hint="eastAsia"/>
          <w:lang w:val="en-GB"/>
        </w:rPr>
        <w:t>+</w:t>
      </w:r>
      <w:r>
        <w:rPr>
          <w:lang w:val="en-GB"/>
        </w:rPr>
        <w:t>模块名字</w:t>
      </w:r>
      <w:r>
        <w:rPr>
          <w:rFonts w:hint="eastAsia"/>
          <w:lang w:val="en-GB"/>
        </w:rPr>
        <w:t>。</w:t>
      </w:r>
    </w:p>
    <w:sectPr w:rsidR="00C0126A" w:rsidSect="00557EB3">
      <w:headerReference w:type="default" r:id="rId35"/>
      <w:footerReference w:type="even" r:id="rId36"/>
      <w:footerReference w:type="default" r:id="rId37"/>
      <w:pgSz w:w="11906" w:h="16838" w:code="9"/>
      <w:pgMar w:top="1418" w:right="1134" w:bottom="1418" w:left="1134" w:header="680" w:footer="34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9192EF" w14:textId="77777777" w:rsidR="00C41C5E" w:rsidRDefault="00C41C5E" w:rsidP="004F3423">
      <w:r>
        <w:separator/>
      </w:r>
    </w:p>
  </w:endnote>
  <w:endnote w:type="continuationSeparator" w:id="0">
    <w:p w14:paraId="3795735E" w14:textId="77777777" w:rsidR="00C41C5E" w:rsidRDefault="00C41C5E" w:rsidP="004F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F7CCD" w14:textId="77777777" w:rsidR="004631F1" w:rsidRPr="00A71074" w:rsidRDefault="004631F1" w:rsidP="00AB1B61">
    <w:pPr>
      <w:wordWrap w:val="0"/>
      <w:jc w:val="right"/>
      <w:rPr>
        <w:szCs w:val="21"/>
      </w:rPr>
    </w:pPr>
    <w:r>
      <w:rPr>
        <w:rFonts w:hint="eastAsia"/>
        <w:sz w:val="18"/>
        <w:szCs w:val="18"/>
      </w:rPr>
      <w:t xml:space="preserve">                           </w:t>
    </w:r>
    <w:r w:rsidRPr="00A71074">
      <w:rPr>
        <w:rFonts w:hint="eastAsia"/>
        <w:sz w:val="18"/>
        <w:szCs w:val="18"/>
      </w:rPr>
      <w:t xml:space="preserve"> </w:t>
    </w:r>
    <w:r w:rsidRPr="00A71074">
      <w:rPr>
        <w:rFonts w:hint="eastAsia"/>
        <w:szCs w:val="21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426ED" w14:textId="77777777" w:rsidR="004631F1" w:rsidRDefault="004631F1" w:rsidP="00AB1B61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852608"/>
      <w:docPartObj>
        <w:docPartGallery w:val="Page Numbers (Bottom of Page)"/>
        <w:docPartUnique/>
      </w:docPartObj>
    </w:sdtPr>
    <w:sdtEndPr/>
    <w:sdtContent>
      <w:p w14:paraId="7013AC43" w14:textId="77777777" w:rsidR="004631F1" w:rsidRDefault="004631F1" w:rsidP="003B42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FF6" w:rsidRPr="006D1FF6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F5470" w14:textId="77777777" w:rsidR="004631F1" w:rsidRDefault="004631F1" w:rsidP="00AB1B6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A7155E" w14:textId="77777777" w:rsidR="004631F1" w:rsidRDefault="004631F1" w:rsidP="00AB1B61">
    <w:pPr>
      <w:pStyle w:val="a7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BEFC" w14:textId="3B4891C7" w:rsidR="004631F1" w:rsidRPr="00E10F8F" w:rsidRDefault="004631F1" w:rsidP="00E10F8F">
    <w:pPr>
      <w:pStyle w:val="a7"/>
      <w:framePr w:wrap="around" w:vAnchor="text" w:hAnchor="margin" w:xAlign="center" w:y="1"/>
      <w:rPr>
        <w:rFonts w:eastAsiaTheme="minorEastAsia"/>
      </w:rPr>
    </w:pPr>
    <w:r w:rsidRPr="00E10F8F">
      <w:rPr>
        <w:rFonts w:eastAsiaTheme="minorEastAsia"/>
      </w:rPr>
      <w:t>第</w:t>
    </w:r>
    <w:r w:rsidRPr="00E10F8F">
      <w:rPr>
        <w:rFonts w:eastAsiaTheme="minorEastAsia"/>
      </w:rPr>
      <w:t xml:space="preserve"> </w:t>
    </w:r>
    <w:r w:rsidRPr="00E10F8F">
      <w:rPr>
        <w:rFonts w:eastAsiaTheme="minorEastAsia"/>
      </w:rPr>
      <w:fldChar w:fldCharType="begin"/>
    </w:r>
    <w:r w:rsidRPr="00E10F8F">
      <w:rPr>
        <w:rFonts w:eastAsiaTheme="minorEastAsia"/>
      </w:rPr>
      <w:instrText xml:space="preserve"> PAGE  \* MERGEFORMAT </w:instrText>
    </w:r>
    <w:r w:rsidRPr="00E10F8F">
      <w:rPr>
        <w:rFonts w:eastAsiaTheme="minorEastAsia"/>
      </w:rPr>
      <w:fldChar w:fldCharType="separate"/>
    </w:r>
    <w:r w:rsidR="006D1FF6">
      <w:rPr>
        <w:rFonts w:eastAsiaTheme="minorEastAsia"/>
        <w:noProof/>
      </w:rPr>
      <w:t>4</w:t>
    </w:r>
    <w:r w:rsidRPr="00E10F8F">
      <w:rPr>
        <w:rFonts w:eastAsiaTheme="minorEastAsia"/>
      </w:rPr>
      <w:fldChar w:fldCharType="end"/>
    </w:r>
    <w:r w:rsidRPr="00E10F8F">
      <w:rPr>
        <w:rFonts w:eastAsiaTheme="minorEastAsia"/>
      </w:rPr>
      <w:t xml:space="preserve"> </w:t>
    </w:r>
    <w:r w:rsidRPr="00E10F8F">
      <w:rPr>
        <w:rFonts w:eastAsiaTheme="minorEastAsia"/>
      </w:rPr>
      <w:t>页</w:t>
    </w:r>
    <w:r w:rsidRPr="00E10F8F">
      <w:rPr>
        <w:rFonts w:eastAsiaTheme="minorEastAsia"/>
      </w:rPr>
      <w:t xml:space="preserve"> </w:t>
    </w:r>
    <w:r>
      <w:rPr>
        <w:rFonts w:eastAsiaTheme="minorEastAsia"/>
      </w:rPr>
      <w:t xml:space="preserve">/ </w:t>
    </w:r>
    <w:r w:rsidRPr="00E10F8F">
      <w:rPr>
        <w:rFonts w:eastAsiaTheme="minorEastAsia"/>
      </w:rPr>
      <w:t>共</w:t>
    </w:r>
    <w:r>
      <w:rPr>
        <w:rFonts w:eastAsiaTheme="minorEastAsia"/>
      </w:rPr>
      <w:fldChar w:fldCharType="begin"/>
    </w:r>
    <w:r>
      <w:rPr>
        <w:rFonts w:eastAsiaTheme="minorEastAsia"/>
      </w:rPr>
      <w:instrText xml:space="preserve"> SECTIONPAGES   \* MERGEFORMAT </w:instrText>
    </w:r>
    <w:r>
      <w:rPr>
        <w:rFonts w:eastAsiaTheme="minorEastAsia"/>
      </w:rPr>
      <w:fldChar w:fldCharType="separate"/>
    </w:r>
    <w:r w:rsidR="006D1FF6">
      <w:rPr>
        <w:rFonts w:eastAsiaTheme="minorEastAsia"/>
        <w:noProof/>
      </w:rPr>
      <w:t>15</w:t>
    </w:r>
    <w:r>
      <w:rPr>
        <w:rFonts w:eastAsiaTheme="minorEastAsia"/>
      </w:rPr>
      <w:fldChar w:fldCharType="end"/>
    </w:r>
    <w:r w:rsidRPr="00E10F8F">
      <w:rPr>
        <w:rFonts w:eastAsiaTheme="minorEastAsia"/>
      </w:rPr>
      <w:t>页</w:t>
    </w:r>
  </w:p>
  <w:p w14:paraId="2D8E95AD" w14:textId="77777777" w:rsidR="004631F1" w:rsidRPr="00A71074" w:rsidRDefault="004631F1" w:rsidP="00AB1B61">
    <w:pPr>
      <w:pStyle w:val="a7"/>
      <w:jc w:val="right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0A63A" w14:textId="77777777" w:rsidR="00C41C5E" w:rsidRDefault="00C41C5E" w:rsidP="004F3423">
      <w:r>
        <w:separator/>
      </w:r>
    </w:p>
  </w:footnote>
  <w:footnote w:type="continuationSeparator" w:id="0">
    <w:p w14:paraId="231D40E7" w14:textId="77777777" w:rsidR="00C41C5E" w:rsidRDefault="00C41C5E" w:rsidP="004F3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9FDD8" w14:textId="77777777" w:rsidR="004631F1" w:rsidRDefault="004631F1" w:rsidP="00AB1B61">
    <w:r>
      <w:rPr>
        <w:rFonts w:hint="eastAsia"/>
      </w:rPr>
      <w:t xml:space="preserve">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8D7B6" w14:textId="77777777" w:rsidR="004631F1" w:rsidRPr="00FC60A5" w:rsidRDefault="004631F1" w:rsidP="00FC60A5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A2EE3" w14:textId="77777777" w:rsidR="004631F1" w:rsidRPr="00FC60A5" w:rsidRDefault="004631F1" w:rsidP="00FC60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2C11"/>
    <w:multiLevelType w:val="hybridMultilevel"/>
    <w:tmpl w:val="653292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014698"/>
    <w:multiLevelType w:val="hybridMultilevel"/>
    <w:tmpl w:val="F68035CE"/>
    <w:lvl w:ilvl="0" w:tplc="04090009">
      <w:start w:val="1"/>
      <w:numFmt w:val="bullet"/>
      <w:lvlText w:val="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2" w15:restartNumberingAfterBreak="0">
    <w:nsid w:val="0D9426F8"/>
    <w:multiLevelType w:val="hybridMultilevel"/>
    <w:tmpl w:val="630C2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1B4FFD"/>
    <w:multiLevelType w:val="hybridMultilevel"/>
    <w:tmpl w:val="E976E3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913241"/>
    <w:multiLevelType w:val="hybridMultilevel"/>
    <w:tmpl w:val="525E57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5D2690"/>
    <w:multiLevelType w:val="hybridMultilevel"/>
    <w:tmpl w:val="A4C6E5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977AA8"/>
    <w:multiLevelType w:val="hybridMultilevel"/>
    <w:tmpl w:val="9836E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D164AA"/>
    <w:multiLevelType w:val="hybridMultilevel"/>
    <w:tmpl w:val="2A9601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4137FC"/>
    <w:multiLevelType w:val="hybridMultilevel"/>
    <w:tmpl w:val="192E80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333D6A"/>
    <w:multiLevelType w:val="hybridMultilevel"/>
    <w:tmpl w:val="04162386"/>
    <w:lvl w:ilvl="0" w:tplc="04090001">
      <w:start w:val="1"/>
      <w:numFmt w:val="bullet"/>
      <w:lvlText w:val="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10" w15:restartNumberingAfterBreak="0">
    <w:nsid w:val="343F048C"/>
    <w:multiLevelType w:val="hybridMultilevel"/>
    <w:tmpl w:val="3530FFA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B5272B9"/>
    <w:multiLevelType w:val="hybridMultilevel"/>
    <w:tmpl w:val="DC9CF8D4"/>
    <w:lvl w:ilvl="0" w:tplc="118A60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BE87024"/>
    <w:multiLevelType w:val="hybridMultilevel"/>
    <w:tmpl w:val="AE849A5A"/>
    <w:lvl w:ilvl="0" w:tplc="03761EE6">
      <w:start w:val="1"/>
      <w:numFmt w:val="decimal"/>
      <w:lvlText w:val="%1、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F12553B"/>
    <w:multiLevelType w:val="hybridMultilevel"/>
    <w:tmpl w:val="32CC20D4"/>
    <w:lvl w:ilvl="0" w:tplc="E5B4C9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2015F1F"/>
    <w:multiLevelType w:val="hybridMultilevel"/>
    <w:tmpl w:val="0AB063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44616D78"/>
    <w:multiLevelType w:val="hybridMultilevel"/>
    <w:tmpl w:val="A55C42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48D6981"/>
    <w:multiLevelType w:val="hybridMultilevel"/>
    <w:tmpl w:val="1D06CF50"/>
    <w:lvl w:ilvl="0" w:tplc="64E88B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192E76"/>
    <w:multiLevelType w:val="hybridMultilevel"/>
    <w:tmpl w:val="49A25A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35F7484"/>
    <w:multiLevelType w:val="hybridMultilevel"/>
    <w:tmpl w:val="974E27A6"/>
    <w:lvl w:ilvl="0" w:tplc="66B8052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A8012F"/>
    <w:multiLevelType w:val="hybridMultilevel"/>
    <w:tmpl w:val="C388B37E"/>
    <w:lvl w:ilvl="0" w:tplc="75164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9712F9"/>
    <w:multiLevelType w:val="hybridMultilevel"/>
    <w:tmpl w:val="E924A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8C3300D"/>
    <w:multiLevelType w:val="hybridMultilevel"/>
    <w:tmpl w:val="1EEA74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9330FC"/>
    <w:multiLevelType w:val="multilevel"/>
    <w:tmpl w:val="296EDFDC"/>
    <w:lvl w:ilvl="0">
      <w:start w:val="1"/>
      <w:numFmt w:val="decimal"/>
      <w:pStyle w:val="1"/>
      <w:lvlText w:val="%1 "/>
      <w:lvlJc w:val="left"/>
      <w:pPr>
        <w:tabs>
          <w:tab w:val="num" w:pos="7945"/>
        </w:tabs>
        <w:ind w:left="7945" w:hanging="432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720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8593"/>
        </w:tabs>
        <w:ind w:left="8233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377"/>
        </w:tabs>
        <w:ind w:left="8377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21"/>
        </w:tabs>
        <w:ind w:left="8521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665"/>
        </w:tabs>
        <w:ind w:left="8665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809"/>
        </w:tabs>
        <w:ind w:left="8809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953"/>
        </w:tabs>
        <w:ind w:left="8953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9097"/>
        </w:tabs>
        <w:ind w:left="9097" w:hanging="1584"/>
      </w:pPr>
      <w:rPr>
        <w:rFonts w:hint="eastAsia"/>
      </w:rPr>
    </w:lvl>
  </w:abstractNum>
  <w:abstractNum w:abstractNumId="23" w15:restartNumberingAfterBreak="0">
    <w:nsid w:val="7EF730F8"/>
    <w:multiLevelType w:val="hybridMultilevel"/>
    <w:tmpl w:val="ABE4BF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8"/>
  </w:num>
  <w:num w:numId="5">
    <w:abstractNumId w:val="15"/>
  </w:num>
  <w:num w:numId="6">
    <w:abstractNumId w:val="3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21"/>
  </w:num>
  <w:num w:numId="12">
    <w:abstractNumId w:val="20"/>
  </w:num>
  <w:num w:numId="13">
    <w:abstractNumId w:val="5"/>
  </w:num>
  <w:num w:numId="14">
    <w:abstractNumId w:val="19"/>
  </w:num>
  <w:num w:numId="15">
    <w:abstractNumId w:val="18"/>
  </w:num>
  <w:num w:numId="16">
    <w:abstractNumId w:val="7"/>
  </w:num>
  <w:num w:numId="17">
    <w:abstractNumId w:val="12"/>
  </w:num>
  <w:num w:numId="18">
    <w:abstractNumId w:val="1"/>
  </w:num>
  <w:num w:numId="19">
    <w:abstractNumId w:val="9"/>
  </w:num>
  <w:num w:numId="20">
    <w:abstractNumId w:val="16"/>
  </w:num>
  <w:num w:numId="21">
    <w:abstractNumId w:val="2"/>
  </w:num>
  <w:num w:numId="2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02"/>
    <w:rsid w:val="00000A67"/>
    <w:rsid w:val="0000167F"/>
    <w:rsid w:val="00002B8D"/>
    <w:rsid w:val="000043D9"/>
    <w:rsid w:val="000044E1"/>
    <w:rsid w:val="000055DC"/>
    <w:rsid w:val="000064D7"/>
    <w:rsid w:val="00007526"/>
    <w:rsid w:val="0001081C"/>
    <w:rsid w:val="00010D7C"/>
    <w:rsid w:val="00013E30"/>
    <w:rsid w:val="000173D8"/>
    <w:rsid w:val="00017BB6"/>
    <w:rsid w:val="00021011"/>
    <w:rsid w:val="00022822"/>
    <w:rsid w:val="0003132E"/>
    <w:rsid w:val="00033ECA"/>
    <w:rsid w:val="00036327"/>
    <w:rsid w:val="00036F82"/>
    <w:rsid w:val="00037EDA"/>
    <w:rsid w:val="00042872"/>
    <w:rsid w:val="00044841"/>
    <w:rsid w:val="000466E1"/>
    <w:rsid w:val="00046730"/>
    <w:rsid w:val="00051E2B"/>
    <w:rsid w:val="00054B30"/>
    <w:rsid w:val="000624B3"/>
    <w:rsid w:val="000639C1"/>
    <w:rsid w:val="00064FF8"/>
    <w:rsid w:val="000657C2"/>
    <w:rsid w:val="00072395"/>
    <w:rsid w:val="00073178"/>
    <w:rsid w:val="00082089"/>
    <w:rsid w:val="000839A2"/>
    <w:rsid w:val="0008616A"/>
    <w:rsid w:val="00090933"/>
    <w:rsid w:val="00095F6A"/>
    <w:rsid w:val="000A0149"/>
    <w:rsid w:val="000A08E3"/>
    <w:rsid w:val="000A2BD0"/>
    <w:rsid w:val="000A3BE2"/>
    <w:rsid w:val="000A41C3"/>
    <w:rsid w:val="000A558B"/>
    <w:rsid w:val="000B0957"/>
    <w:rsid w:val="000B3407"/>
    <w:rsid w:val="000B376A"/>
    <w:rsid w:val="000B407F"/>
    <w:rsid w:val="000C0E4F"/>
    <w:rsid w:val="000C33F1"/>
    <w:rsid w:val="000C4A0F"/>
    <w:rsid w:val="000C5C87"/>
    <w:rsid w:val="000C6D15"/>
    <w:rsid w:val="000D34DF"/>
    <w:rsid w:val="000D429C"/>
    <w:rsid w:val="000E0A77"/>
    <w:rsid w:val="000E0DB6"/>
    <w:rsid w:val="000E0E07"/>
    <w:rsid w:val="000E26FC"/>
    <w:rsid w:val="000E43EB"/>
    <w:rsid w:val="000E44B4"/>
    <w:rsid w:val="000E5540"/>
    <w:rsid w:val="000E6B52"/>
    <w:rsid w:val="000F5279"/>
    <w:rsid w:val="000F78DC"/>
    <w:rsid w:val="00101F24"/>
    <w:rsid w:val="0010493A"/>
    <w:rsid w:val="00110C97"/>
    <w:rsid w:val="00115ADF"/>
    <w:rsid w:val="0011676D"/>
    <w:rsid w:val="00116C27"/>
    <w:rsid w:val="00120BF8"/>
    <w:rsid w:val="00121BA2"/>
    <w:rsid w:val="001329BE"/>
    <w:rsid w:val="00143C93"/>
    <w:rsid w:val="00146BE6"/>
    <w:rsid w:val="00146D62"/>
    <w:rsid w:val="00147189"/>
    <w:rsid w:val="00151C81"/>
    <w:rsid w:val="0015282A"/>
    <w:rsid w:val="0015472F"/>
    <w:rsid w:val="001655DD"/>
    <w:rsid w:val="0016611A"/>
    <w:rsid w:val="0016676A"/>
    <w:rsid w:val="0016767C"/>
    <w:rsid w:val="001714AC"/>
    <w:rsid w:val="00175B4E"/>
    <w:rsid w:val="00175E62"/>
    <w:rsid w:val="00177A9E"/>
    <w:rsid w:val="001842A5"/>
    <w:rsid w:val="001866E8"/>
    <w:rsid w:val="0019001E"/>
    <w:rsid w:val="00192EB5"/>
    <w:rsid w:val="0019518E"/>
    <w:rsid w:val="0019607A"/>
    <w:rsid w:val="00196362"/>
    <w:rsid w:val="001A0849"/>
    <w:rsid w:val="001A0B5C"/>
    <w:rsid w:val="001A383D"/>
    <w:rsid w:val="001A71DA"/>
    <w:rsid w:val="001B1676"/>
    <w:rsid w:val="001B1B45"/>
    <w:rsid w:val="001B28CE"/>
    <w:rsid w:val="001B36C8"/>
    <w:rsid w:val="001D1185"/>
    <w:rsid w:val="001D1631"/>
    <w:rsid w:val="001D3F6C"/>
    <w:rsid w:val="001D75DC"/>
    <w:rsid w:val="001E154B"/>
    <w:rsid w:val="001E33E9"/>
    <w:rsid w:val="001E4FE4"/>
    <w:rsid w:val="001E72C8"/>
    <w:rsid w:val="001E74F5"/>
    <w:rsid w:val="001E7DB2"/>
    <w:rsid w:val="001F5FA5"/>
    <w:rsid w:val="001F7F18"/>
    <w:rsid w:val="00204E54"/>
    <w:rsid w:val="0020786A"/>
    <w:rsid w:val="00207D88"/>
    <w:rsid w:val="0021096E"/>
    <w:rsid w:val="002115F8"/>
    <w:rsid w:val="00217218"/>
    <w:rsid w:val="002209D1"/>
    <w:rsid w:val="00220D3B"/>
    <w:rsid w:val="00222EA0"/>
    <w:rsid w:val="00223808"/>
    <w:rsid w:val="002251C0"/>
    <w:rsid w:val="00225715"/>
    <w:rsid w:val="00226E1F"/>
    <w:rsid w:val="002316E0"/>
    <w:rsid w:val="00242E83"/>
    <w:rsid w:val="00250E6B"/>
    <w:rsid w:val="00253938"/>
    <w:rsid w:val="00254BBD"/>
    <w:rsid w:val="00263B64"/>
    <w:rsid w:val="00263EED"/>
    <w:rsid w:val="00271197"/>
    <w:rsid w:val="00272054"/>
    <w:rsid w:val="002772F8"/>
    <w:rsid w:val="002843BC"/>
    <w:rsid w:val="0029307A"/>
    <w:rsid w:val="00294EE4"/>
    <w:rsid w:val="00297668"/>
    <w:rsid w:val="002A2F83"/>
    <w:rsid w:val="002A30A1"/>
    <w:rsid w:val="002A36B7"/>
    <w:rsid w:val="002A6A6B"/>
    <w:rsid w:val="002A7187"/>
    <w:rsid w:val="002A7791"/>
    <w:rsid w:val="002B3FA6"/>
    <w:rsid w:val="002B5B9E"/>
    <w:rsid w:val="002B5D06"/>
    <w:rsid w:val="002B5E1A"/>
    <w:rsid w:val="002C5EF2"/>
    <w:rsid w:val="002C780E"/>
    <w:rsid w:val="002D2ABD"/>
    <w:rsid w:val="002E0422"/>
    <w:rsid w:val="002E242D"/>
    <w:rsid w:val="002E32B8"/>
    <w:rsid w:val="002E502A"/>
    <w:rsid w:val="003029A2"/>
    <w:rsid w:val="00304075"/>
    <w:rsid w:val="0030590E"/>
    <w:rsid w:val="003216FF"/>
    <w:rsid w:val="00326CFE"/>
    <w:rsid w:val="00327933"/>
    <w:rsid w:val="00327AED"/>
    <w:rsid w:val="003310EE"/>
    <w:rsid w:val="003331EB"/>
    <w:rsid w:val="00334017"/>
    <w:rsid w:val="0033769D"/>
    <w:rsid w:val="0034147A"/>
    <w:rsid w:val="003447F6"/>
    <w:rsid w:val="00352E94"/>
    <w:rsid w:val="00352F91"/>
    <w:rsid w:val="00353E2C"/>
    <w:rsid w:val="003545AA"/>
    <w:rsid w:val="00355D29"/>
    <w:rsid w:val="0035690A"/>
    <w:rsid w:val="00361A12"/>
    <w:rsid w:val="00361D69"/>
    <w:rsid w:val="00362C52"/>
    <w:rsid w:val="00363B42"/>
    <w:rsid w:val="00366C3B"/>
    <w:rsid w:val="0036795D"/>
    <w:rsid w:val="00370F27"/>
    <w:rsid w:val="003714AA"/>
    <w:rsid w:val="00371D18"/>
    <w:rsid w:val="003732BC"/>
    <w:rsid w:val="0037726F"/>
    <w:rsid w:val="0038506C"/>
    <w:rsid w:val="0039208B"/>
    <w:rsid w:val="00393C90"/>
    <w:rsid w:val="00394B16"/>
    <w:rsid w:val="003A288F"/>
    <w:rsid w:val="003A2BF7"/>
    <w:rsid w:val="003A31E4"/>
    <w:rsid w:val="003A3FBD"/>
    <w:rsid w:val="003B0318"/>
    <w:rsid w:val="003B2D08"/>
    <w:rsid w:val="003B42BA"/>
    <w:rsid w:val="003C06CB"/>
    <w:rsid w:val="003C59E4"/>
    <w:rsid w:val="003C737B"/>
    <w:rsid w:val="003D06D2"/>
    <w:rsid w:val="003D1217"/>
    <w:rsid w:val="003D1F56"/>
    <w:rsid w:val="003D4980"/>
    <w:rsid w:val="003D6CC9"/>
    <w:rsid w:val="003E01A6"/>
    <w:rsid w:val="003E2726"/>
    <w:rsid w:val="003E4B69"/>
    <w:rsid w:val="003E7B9A"/>
    <w:rsid w:val="003F0EE5"/>
    <w:rsid w:val="003F1FEF"/>
    <w:rsid w:val="003F2475"/>
    <w:rsid w:val="003F281D"/>
    <w:rsid w:val="003F41BE"/>
    <w:rsid w:val="003F6472"/>
    <w:rsid w:val="003F76D2"/>
    <w:rsid w:val="004019F3"/>
    <w:rsid w:val="00401F1F"/>
    <w:rsid w:val="004045C4"/>
    <w:rsid w:val="00405CCD"/>
    <w:rsid w:val="0041000A"/>
    <w:rsid w:val="004301E4"/>
    <w:rsid w:val="00430CBC"/>
    <w:rsid w:val="00435576"/>
    <w:rsid w:val="004362CF"/>
    <w:rsid w:val="00437E10"/>
    <w:rsid w:val="004407ED"/>
    <w:rsid w:val="0044634C"/>
    <w:rsid w:val="00460DCF"/>
    <w:rsid w:val="0046232C"/>
    <w:rsid w:val="004631F1"/>
    <w:rsid w:val="00464FFC"/>
    <w:rsid w:val="00471AE5"/>
    <w:rsid w:val="00472920"/>
    <w:rsid w:val="00480514"/>
    <w:rsid w:val="0048127F"/>
    <w:rsid w:val="00484A1C"/>
    <w:rsid w:val="00486737"/>
    <w:rsid w:val="004A15C9"/>
    <w:rsid w:val="004A2668"/>
    <w:rsid w:val="004A4431"/>
    <w:rsid w:val="004A69D2"/>
    <w:rsid w:val="004B28CE"/>
    <w:rsid w:val="004B4F21"/>
    <w:rsid w:val="004C5F3F"/>
    <w:rsid w:val="004C6771"/>
    <w:rsid w:val="004C7DB4"/>
    <w:rsid w:val="004D1064"/>
    <w:rsid w:val="004D2419"/>
    <w:rsid w:val="004D42D0"/>
    <w:rsid w:val="004D4B77"/>
    <w:rsid w:val="004E75B2"/>
    <w:rsid w:val="004F1B02"/>
    <w:rsid w:val="004F3423"/>
    <w:rsid w:val="004F3F41"/>
    <w:rsid w:val="004F4AF5"/>
    <w:rsid w:val="004F4B51"/>
    <w:rsid w:val="00503589"/>
    <w:rsid w:val="00503AAC"/>
    <w:rsid w:val="005111FF"/>
    <w:rsid w:val="00517DAB"/>
    <w:rsid w:val="005309A9"/>
    <w:rsid w:val="00544E09"/>
    <w:rsid w:val="00546912"/>
    <w:rsid w:val="00547319"/>
    <w:rsid w:val="00547DA9"/>
    <w:rsid w:val="00553AE7"/>
    <w:rsid w:val="00553C12"/>
    <w:rsid w:val="00554072"/>
    <w:rsid w:val="00554C85"/>
    <w:rsid w:val="00557EB3"/>
    <w:rsid w:val="00560BC3"/>
    <w:rsid w:val="005630C9"/>
    <w:rsid w:val="00563C29"/>
    <w:rsid w:val="005645B4"/>
    <w:rsid w:val="0056750F"/>
    <w:rsid w:val="005678F4"/>
    <w:rsid w:val="005721A2"/>
    <w:rsid w:val="00577000"/>
    <w:rsid w:val="005831C1"/>
    <w:rsid w:val="00585577"/>
    <w:rsid w:val="005863D3"/>
    <w:rsid w:val="005867FE"/>
    <w:rsid w:val="0059683A"/>
    <w:rsid w:val="005A29C2"/>
    <w:rsid w:val="005A462D"/>
    <w:rsid w:val="005A46BC"/>
    <w:rsid w:val="005A4EE5"/>
    <w:rsid w:val="005A5848"/>
    <w:rsid w:val="005A7273"/>
    <w:rsid w:val="005B1135"/>
    <w:rsid w:val="005B2FEF"/>
    <w:rsid w:val="005B7EF9"/>
    <w:rsid w:val="005C0196"/>
    <w:rsid w:val="005C1A41"/>
    <w:rsid w:val="005C1A7E"/>
    <w:rsid w:val="005C3D05"/>
    <w:rsid w:val="005D08C7"/>
    <w:rsid w:val="005D242A"/>
    <w:rsid w:val="005D6FC0"/>
    <w:rsid w:val="005E2427"/>
    <w:rsid w:val="005E6B9A"/>
    <w:rsid w:val="005E755E"/>
    <w:rsid w:val="005F3916"/>
    <w:rsid w:val="00602518"/>
    <w:rsid w:val="006041C5"/>
    <w:rsid w:val="00606FEB"/>
    <w:rsid w:val="006129B0"/>
    <w:rsid w:val="0061530A"/>
    <w:rsid w:val="00615736"/>
    <w:rsid w:val="0061573B"/>
    <w:rsid w:val="006177C2"/>
    <w:rsid w:val="0062367E"/>
    <w:rsid w:val="00623B77"/>
    <w:rsid w:val="00626CA6"/>
    <w:rsid w:val="00627A66"/>
    <w:rsid w:val="00631E09"/>
    <w:rsid w:val="00636E1F"/>
    <w:rsid w:val="00637305"/>
    <w:rsid w:val="00637D3E"/>
    <w:rsid w:val="0064126B"/>
    <w:rsid w:val="00642BC4"/>
    <w:rsid w:val="00657893"/>
    <w:rsid w:val="00661FA1"/>
    <w:rsid w:val="00661FF1"/>
    <w:rsid w:val="00667C3D"/>
    <w:rsid w:val="00670D88"/>
    <w:rsid w:val="00673D4E"/>
    <w:rsid w:val="0067772A"/>
    <w:rsid w:val="00680AFD"/>
    <w:rsid w:val="00681CB9"/>
    <w:rsid w:val="00683C83"/>
    <w:rsid w:val="0068415E"/>
    <w:rsid w:val="00686BFA"/>
    <w:rsid w:val="00692C95"/>
    <w:rsid w:val="00692DAB"/>
    <w:rsid w:val="006938E6"/>
    <w:rsid w:val="006A0AB1"/>
    <w:rsid w:val="006A13FB"/>
    <w:rsid w:val="006A1E09"/>
    <w:rsid w:val="006A2E83"/>
    <w:rsid w:val="006A3177"/>
    <w:rsid w:val="006A4B0A"/>
    <w:rsid w:val="006B277D"/>
    <w:rsid w:val="006B3699"/>
    <w:rsid w:val="006B6895"/>
    <w:rsid w:val="006B7335"/>
    <w:rsid w:val="006C358B"/>
    <w:rsid w:val="006C4287"/>
    <w:rsid w:val="006C5D7C"/>
    <w:rsid w:val="006C71AE"/>
    <w:rsid w:val="006D1FF6"/>
    <w:rsid w:val="006D3FCE"/>
    <w:rsid w:val="006D760E"/>
    <w:rsid w:val="006E40A2"/>
    <w:rsid w:val="006E46DC"/>
    <w:rsid w:val="006E4C4E"/>
    <w:rsid w:val="0070066A"/>
    <w:rsid w:val="007014BA"/>
    <w:rsid w:val="00702CA1"/>
    <w:rsid w:val="00710FC9"/>
    <w:rsid w:val="00715568"/>
    <w:rsid w:val="00727741"/>
    <w:rsid w:val="0073123E"/>
    <w:rsid w:val="00731420"/>
    <w:rsid w:val="007341A2"/>
    <w:rsid w:val="00737611"/>
    <w:rsid w:val="007437B3"/>
    <w:rsid w:val="00744781"/>
    <w:rsid w:val="00745FB6"/>
    <w:rsid w:val="00756260"/>
    <w:rsid w:val="00762884"/>
    <w:rsid w:val="00765565"/>
    <w:rsid w:val="0077306E"/>
    <w:rsid w:val="00773D0D"/>
    <w:rsid w:val="007758C8"/>
    <w:rsid w:val="0077752A"/>
    <w:rsid w:val="00777E01"/>
    <w:rsid w:val="00780722"/>
    <w:rsid w:val="00781956"/>
    <w:rsid w:val="007830AD"/>
    <w:rsid w:val="00786931"/>
    <w:rsid w:val="00786C51"/>
    <w:rsid w:val="00791A90"/>
    <w:rsid w:val="007924C7"/>
    <w:rsid w:val="0079321D"/>
    <w:rsid w:val="00797708"/>
    <w:rsid w:val="007A0338"/>
    <w:rsid w:val="007A0B3F"/>
    <w:rsid w:val="007A380C"/>
    <w:rsid w:val="007A3BB3"/>
    <w:rsid w:val="007A646A"/>
    <w:rsid w:val="007B2283"/>
    <w:rsid w:val="007B322D"/>
    <w:rsid w:val="007B46E2"/>
    <w:rsid w:val="007C21CC"/>
    <w:rsid w:val="007C4D1D"/>
    <w:rsid w:val="007C6669"/>
    <w:rsid w:val="007C7781"/>
    <w:rsid w:val="007D231A"/>
    <w:rsid w:val="007D3E6A"/>
    <w:rsid w:val="007D762F"/>
    <w:rsid w:val="007E6112"/>
    <w:rsid w:val="007F11FC"/>
    <w:rsid w:val="007F16EF"/>
    <w:rsid w:val="007F57A4"/>
    <w:rsid w:val="007F7B6E"/>
    <w:rsid w:val="008003E1"/>
    <w:rsid w:val="008024A6"/>
    <w:rsid w:val="00804AB8"/>
    <w:rsid w:val="00807DEC"/>
    <w:rsid w:val="00814D18"/>
    <w:rsid w:val="00815274"/>
    <w:rsid w:val="00817029"/>
    <w:rsid w:val="008252F6"/>
    <w:rsid w:val="00825EA2"/>
    <w:rsid w:val="008331C8"/>
    <w:rsid w:val="008442F9"/>
    <w:rsid w:val="008443D6"/>
    <w:rsid w:val="0085043A"/>
    <w:rsid w:val="008561CA"/>
    <w:rsid w:val="00857771"/>
    <w:rsid w:val="008606B3"/>
    <w:rsid w:val="0086225B"/>
    <w:rsid w:val="00863D4F"/>
    <w:rsid w:val="00864AEF"/>
    <w:rsid w:val="00866810"/>
    <w:rsid w:val="008749C9"/>
    <w:rsid w:val="00876A4E"/>
    <w:rsid w:val="00877BE9"/>
    <w:rsid w:val="00877C8B"/>
    <w:rsid w:val="00886891"/>
    <w:rsid w:val="008870BD"/>
    <w:rsid w:val="00895019"/>
    <w:rsid w:val="00896531"/>
    <w:rsid w:val="008A0BA4"/>
    <w:rsid w:val="008A3147"/>
    <w:rsid w:val="008A40C8"/>
    <w:rsid w:val="008A644B"/>
    <w:rsid w:val="008B07E6"/>
    <w:rsid w:val="008B1270"/>
    <w:rsid w:val="008B2DA9"/>
    <w:rsid w:val="008B7E62"/>
    <w:rsid w:val="008C1ABA"/>
    <w:rsid w:val="008C1FB3"/>
    <w:rsid w:val="008C27A1"/>
    <w:rsid w:val="008C6FC3"/>
    <w:rsid w:val="008D0799"/>
    <w:rsid w:val="008D2202"/>
    <w:rsid w:val="008D75FA"/>
    <w:rsid w:val="008E27DD"/>
    <w:rsid w:val="008E2D43"/>
    <w:rsid w:val="008E2E4E"/>
    <w:rsid w:val="008E36D0"/>
    <w:rsid w:val="008E5E71"/>
    <w:rsid w:val="008E6AEA"/>
    <w:rsid w:val="008F38DD"/>
    <w:rsid w:val="008F3D68"/>
    <w:rsid w:val="008F4A3C"/>
    <w:rsid w:val="008F7C05"/>
    <w:rsid w:val="00903A38"/>
    <w:rsid w:val="00905BCE"/>
    <w:rsid w:val="0091104D"/>
    <w:rsid w:val="009128FE"/>
    <w:rsid w:val="009149C7"/>
    <w:rsid w:val="009171E4"/>
    <w:rsid w:val="00920518"/>
    <w:rsid w:val="00925D47"/>
    <w:rsid w:val="009320DD"/>
    <w:rsid w:val="009337F2"/>
    <w:rsid w:val="009360F1"/>
    <w:rsid w:val="009371FE"/>
    <w:rsid w:val="0094080F"/>
    <w:rsid w:val="00942B4B"/>
    <w:rsid w:val="00943778"/>
    <w:rsid w:val="0094594F"/>
    <w:rsid w:val="00945D3E"/>
    <w:rsid w:val="00950E79"/>
    <w:rsid w:val="0095311F"/>
    <w:rsid w:val="0096431F"/>
    <w:rsid w:val="0096688C"/>
    <w:rsid w:val="00972F1E"/>
    <w:rsid w:val="009732C8"/>
    <w:rsid w:val="0097441E"/>
    <w:rsid w:val="00980E36"/>
    <w:rsid w:val="00982313"/>
    <w:rsid w:val="00987111"/>
    <w:rsid w:val="00992B54"/>
    <w:rsid w:val="00993AAD"/>
    <w:rsid w:val="00994567"/>
    <w:rsid w:val="00995814"/>
    <w:rsid w:val="009A2BC4"/>
    <w:rsid w:val="009A40A3"/>
    <w:rsid w:val="009B05BE"/>
    <w:rsid w:val="009B6561"/>
    <w:rsid w:val="009B666E"/>
    <w:rsid w:val="009B7F41"/>
    <w:rsid w:val="009C1A01"/>
    <w:rsid w:val="009C21DD"/>
    <w:rsid w:val="009C734D"/>
    <w:rsid w:val="009D4731"/>
    <w:rsid w:val="009E3178"/>
    <w:rsid w:val="009E43A8"/>
    <w:rsid w:val="009E666C"/>
    <w:rsid w:val="009F07DA"/>
    <w:rsid w:val="009F1581"/>
    <w:rsid w:val="009F4E14"/>
    <w:rsid w:val="009F4E65"/>
    <w:rsid w:val="009F6B45"/>
    <w:rsid w:val="00A05697"/>
    <w:rsid w:val="00A064EB"/>
    <w:rsid w:val="00A1409B"/>
    <w:rsid w:val="00A14AB4"/>
    <w:rsid w:val="00A16135"/>
    <w:rsid w:val="00A163CD"/>
    <w:rsid w:val="00A16535"/>
    <w:rsid w:val="00A22A40"/>
    <w:rsid w:val="00A23B47"/>
    <w:rsid w:val="00A247D6"/>
    <w:rsid w:val="00A25A1B"/>
    <w:rsid w:val="00A25F68"/>
    <w:rsid w:val="00A30AD9"/>
    <w:rsid w:val="00A355F6"/>
    <w:rsid w:val="00A37999"/>
    <w:rsid w:val="00A4062C"/>
    <w:rsid w:val="00A41F40"/>
    <w:rsid w:val="00A445BD"/>
    <w:rsid w:val="00A5041B"/>
    <w:rsid w:val="00A50DE5"/>
    <w:rsid w:val="00A52811"/>
    <w:rsid w:val="00A6250C"/>
    <w:rsid w:val="00A62615"/>
    <w:rsid w:val="00A661FE"/>
    <w:rsid w:val="00A70560"/>
    <w:rsid w:val="00A70615"/>
    <w:rsid w:val="00A7447C"/>
    <w:rsid w:val="00A7521D"/>
    <w:rsid w:val="00A76B6D"/>
    <w:rsid w:val="00A80AFC"/>
    <w:rsid w:val="00A8384C"/>
    <w:rsid w:val="00A83FCD"/>
    <w:rsid w:val="00A84728"/>
    <w:rsid w:val="00A85996"/>
    <w:rsid w:val="00A8783F"/>
    <w:rsid w:val="00A92179"/>
    <w:rsid w:val="00A954A6"/>
    <w:rsid w:val="00A96F57"/>
    <w:rsid w:val="00AA0862"/>
    <w:rsid w:val="00AA6AF0"/>
    <w:rsid w:val="00AA6BBF"/>
    <w:rsid w:val="00AA71DC"/>
    <w:rsid w:val="00AB0F2E"/>
    <w:rsid w:val="00AB1408"/>
    <w:rsid w:val="00AB1B61"/>
    <w:rsid w:val="00AB5D47"/>
    <w:rsid w:val="00AB79F5"/>
    <w:rsid w:val="00AB7F5B"/>
    <w:rsid w:val="00AC015F"/>
    <w:rsid w:val="00AC1546"/>
    <w:rsid w:val="00AC6D65"/>
    <w:rsid w:val="00AD05E0"/>
    <w:rsid w:val="00AD5711"/>
    <w:rsid w:val="00AD627B"/>
    <w:rsid w:val="00AE0E17"/>
    <w:rsid w:val="00AE27A0"/>
    <w:rsid w:val="00AF2E15"/>
    <w:rsid w:val="00AF47AB"/>
    <w:rsid w:val="00AF4957"/>
    <w:rsid w:val="00AF76A7"/>
    <w:rsid w:val="00B02A82"/>
    <w:rsid w:val="00B068F8"/>
    <w:rsid w:val="00B11F64"/>
    <w:rsid w:val="00B154E5"/>
    <w:rsid w:val="00B2016A"/>
    <w:rsid w:val="00B208A1"/>
    <w:rsid w:val="00B20ABC"/>
    <w:rsid w:val="00B24552"/>
    <w:rsid w:val="00B312D9"/>
    <w:rsid w:val="00B343B8"/>
    <w:rsid w:val="00B37174"/>
    <w:rsid w:val="00B5108B"/>
    <w:rsid w:val="00B537C2"/>
    <w:rsid w:val="00B57526"/>
    <w:rsid w:val="00B57702"/>
    <w:rsid w:val="00B61CB2"/>
    <w:rsid w:val="00B6375D"/>
    <w:rsid w:val="00B6423F"/>
    <w:rsid w:val="00B67BF9"/>
    <w:rsid w:val="00B715E2"/>
    <w:rsid w:val="00B73943"/>
    <w:rsid w:val="00B73C66"/>
    <w:rsid w:val="00B745BF"/>
    <w:rsid w:val="00B74B1C"/>
    <w:rsid w:val="00B762BA"/>
    <w:rsid w:val="00B8050F"/>
    <w:rsid w:val="00B83247"/>
    <w:rsid w:val="00B83DF6"/>
    <w:rsid w:val="00B84C33"/>
    <w:rsid w:val="00B91634"/>
    <w:rsid w:val="00B9267E"/>
    <w:rsid w:val="00B954F1"/>
    <w:rsid w:val="00B95AB4"/>
    <w:rsid w:val="00BA07B5"/>
    <w:rsid w:val="00BA2C6B"/>
    <w:rsid w:val="00BA413D"/>
    <w:rsid w:val="00BA4B71"/>
    <w:rsid w:val="00BB2236"/>
    <w:rsid w:val="00BB2601"/>
    <w:rsid w:val="00BB4655"/>
    <w:rsid w:val="00BC20E0"/>
    <w:rsid w:val="00BC7D0F"/>
    <w:rsid w:val="00BD2AFC"/>
    <w:rsid w:val="00BE492A"/>
    <w:rsid w:val="00BF31A7"/>
    <w:rsid w:val="00BF4669"/>
    <w:rsid w:val="00BF74AE"/>
    <w:rsid w:val="00C0009C"/>
    <w:rsid w:val="00C0126A"/>
    <w:rsid w:val="00C022C7"/>
    <w:rsid w:val="00C05B50"/>
    <w:rsid w:val="00C22CAC"/>
    <w:rsid w:val="00C35F48"/>
    <w:rsid w:val="00C36304"/>
    <w:rsid w:val="00C36531"/>
    <w:rsid w:val="00C36CE1"/>
    <w:rsid w:val="00C41758"/>
    <w:rsid w:val="00C41C5E"/>
    <w:rsid w:val="00C4260B"/>
    <w:rsid w:val="00C42AA6"/>
    <w:rsid w:val="00C42B1F"/>
    <w:rsid w:val="00C44065"/>
    <w:rsid w:val="00C472D3"/>
    <w:rsid w:val="00C50847"/>
    <w:rsid w:val="00C517AE"/>
    <w:rsid w:val="00C529DD"/>
    <w:rsid w:val="00C52BE5"/>
    <w:rsid w:val="00C559B3"/>
    <w:rsid w:val="00C61FCF"/>
    <w:rsid w:val="00C63788"/>
    <w:rsid w:val="00C730AC"/>
    <w:rsid w:val="00C74184"/>
    <w:rsid w:val="00C75A15"/>
    <w:rsid w:val="00C83A8E"/>
    <w:rsid w:val="00C85237"/>
    <w:rsid w:val="00C91849"/>
    <w:rsid w:val="00C92A13"/>
    <w:rsid w:val="00C92BAE"/>
    <w:rsid w:val="00C937A7"/>
    <w:rsid w:val="00C94B70"/>
    <w:rsid w:val="00C96099"/>
    <w:rsid w:val="00C9669C"/>
    <w:rsid w:val="00CA16A6"/>
    <w:rsid w:val="00CA5143"/>
    <w:rsid w:val="00CA54DA"/>
    <w:rsid w:val="00CB0F47"/>
    <w:rsid w:val="00CB1A19"/>
    <w:rsid w:val="00CB2327"/>
    <w:rsid w:val="00CB242E"/>
    <w:rsid w:val="00CB36C5"/>
    <w:rsid w:val="00CC2DA2"/>
    <w:rsid w:val="00CC3B4C"/>
    <w:rsid w:val="00CC47F7"/>
    <w:rsid w:val="00CC6BF9"/>
    <w:rsid w:val="00CE000F"/>
    <w:rsid w:val="00CE110B"/>
    <w:rsid w:val="00CF1817"/>
    <w:rsid w:val="00CF1EC2"/>
    <w:rsid w:val="00CF3033"/>
    <w:rsid w:val="00CF5D6A"/>
    <w:rsid w:val="00CF6F63"/>
    <w:rsid w:val="00D01EE5"/>
    <w:rsid w:val="00D0392C"/>
    <w:rsid w:val="00D04BFE"/>
    <w:rsid w:val="00D04EC0"/>
    <w:rsid w:val="00D05522"/>
    <w:rsid w:val="00D10A45"/>
    <w:rsid w:val="00D11783"/>
    <w:rsid w:val="00D11B81"/>
    <w:rsid w:val="00D17C05"/>
    <w:rsid w:val="00D23514"/>
    <w:rsid w:val="00D3149A"/>
    <w:rsid w:val="00D335E5"/>
    <w:rsid w:val="00D3462C"/>
    <w:rsid w:val="00D379A4"/>
    <w:rsid w:val="00D4058E"/>
    <w:rsid w:val="00D4154B"/>
    <w:rsid w:val="00D43434"/>
    <w:rsid w:val="00D446B0"/>
    <w:rsid w:val="00D5528D"/>
    <w:rsid w:val="00D55415"/>
    <w:rsid w:val="00D5741B"/>
    <w:rsid w:val="00D57FD1"/>
    <w:rsid w:val="00D62540"/>
    <w:rsid w:val="00D63E24"/>
    <w:rsid w:val="00D656F7"/>
    <w:rsid w:val="00D73325"/>
    <w:rsid w:val="00D74F4E"/>
    <w:rsid w:val="00D76047"/>
    <w:rsid w:val="00D94743"/>
    <w:rsid w:val="00D955EF"/>
    <w:rsid w:val="00D95B81"/>
    <w:rsid w:val="00D96363"/>
    <w:rsid w:val="00DA2486"/>
    <w:rsid w:val="00DA5F6C"/>
    <w:rsid w:val="00DB353A"/>
    <w:rsid w:val="00DB41CA"/>
    <w:rsid w:val="00DB6E30"/>
    <w:rsid w:val="00DB77CC"/>
    <w:rsid w:val="00DC0C89"/>
    <w:rsid w:val="00DC1295"/>
    <w:rsid w:val="00DD29B7"/>
    <w:rsid w:val="00DD2AC1"/>
    <w:rsid w:val="00DD44DD"/>
    <w:rsid w:val="00DD46F9"/>
    <w:rsid w:val="00DD54D7"/>
    <w:rsid w:val="00DD611E"/>
    <w:rsid w:val="00DE36A0"/>
    <w:rsid w:val="00DE47A0"/>
    <w:rsid w:val="00DE4F7B"/>
    <w:rsid w:val="00DF2FF2"/>
    <w:rsid w:val="00DF3C48"/>
    <w:rsid w:val="00DF43B0"/>
    <w:rsid w:val="00DF4F89"/>
    <w:rsid w:val="00DF5772"/>
    <w:rsid w:val="00DF5F3F"/>
    <w:rsid w:val="00DF655F"/>
    <w:rsid w:val="00DF6677"/>
    <w:rsid w:val="00DF700B"/>
    <w:rsid w:val="00E06BEF"/>
    <w:rsid w:val="00E10F8F"/>
    <w:rsid w:val="00E13FF4"/>
    <w:rsid w:val="00E17775"/>
    <w:rsid w:val="00E20D8D"/>
    <w:rsid w:val="00E233B4"/>
    <w:rsid w:val="00E25FFC"/>
    <w:rsid w:val="00E26F15"/>
    <w:rsid w:val="00E275E3"/>
    <w:rsid w:val="00E33EAB"/>
    <w:rsid w:val="00E378A2"/>
    <w:rsid w:val="00E40A1A"/>
    <w:rsid w:val="00E42E8F"/>
    <w:rsid w:val="00E5594E"/>
    <w:rsid w:val="00E5658D"/>
    <w:rsid w:val="00E567D2"/>
    <w:rsid w:val="00E5786C"/>
    <w:rsid w:val="00E63309"/>
    <w:rsid w:val="00E64607"/>
    <w:rsid w:val="00E67F72"/>
    <w:rsid w:val="00E7178D"/>
    <w:rsid w:val="00E71A2B"/>
    <w:rsid w:val="00E74247"/>
    <w:rsid w:val="00E74EF2"/>
    <w:rsid w:val="00E82E7B"/>
    <w:rsid w:val="00E84EC1"/>
    <w:rsid w:val="00E8612B"/>
    <w:rsid w:val="00E91819"/>
    <w:rsid w:val="00E92743"/>
    <w:rsid w:val="00E94CE5"/>
    <w:rsid w:val="00E97372"/>
    <w:rsid w:val="00EA1C85"/>
    <w:rsid w:val="00EA34DC"/>
    <w:rsid w:val="00EA3BA6"/>
    <w:rsid w:val="00EA5A82"/>
    <w:rsid w:val="00EA5EBE"/>
    <w:rsid w:val="00EB3477"/>
    <w:rsid w:val="00EB6A2E"/>
    <w:rsid w:val="00EC3806"/>
    <w:rsid w:val="00EC6141"/>
    <w:rsid w:val="00ED0139"/>
    <w:rsid w:val="00ED1A99"/>
    <w:rsid w:val="00ED211A"/>
    <w:rsid w:val="00ED2CC8"/>
    <w:rsid w:val="00EE38EF"/>
    <w:rsid w:val="00EE4607"/>
    <w:rsid w:val="00EE50AE"/>
    <w:rsid w:val="00EF024D"/>
    <w:rsid w:val="00EF1186"/>
    <w:rsid w:val="00EF2B15"/>
    <w:rsid w:val="00EF2FEA"/>
    <w:rsid w:val="00EF48FE"/>
    <w:rsid w:val="00EF597D"/>
    <w:rsid w:val="00EF5EA5"/>
    <w:rsid w:val="00EF6724"/>
    <w:rsid w:val="00F030A0"/>
    <w:rsid w:val="00F05C53"/>
    <w:rsid w:val="00F060D1"/>
    <w:rsid w:val="00F07F3B"/>
    <w:rsid w:val="00F10A98"/>
    <w:rsid w:val="00F10AEB"/>
    <w:rsid w:val="00F10F5A"/>
    <w:rsid w:val="00F132E2"/>
    <w:rsid w:val="00F13FF0"/>
    <w:rsid w:val="00F17C33"/>
    <w:rsid w:val="00F25BE0"/>
    <w:rsid w:val="00F260E2"/>
    <w:rsid w:val="00F30422"/>
    <w:rsid w:val="00F30C56"/>
    <w:rsid w:val="00F3339D"/>
    <w:rsid w:val="00F36F2A"/>
    <w:rsid w:val="00F44782"/>
    <w:rsid w:val="00F44FA9"/>
    <w:rsid w:val="00F45392"/>
    <w:rsid w:val="00F54FBC"/>
    <w:rsid w:val="00F563D8"/>
    <w:rsid w:val="00F5683D"/>
    <w:rsid w:val="00F64E4E"/>
    <w:rsid w:val="00F718A4"/>
    <w:rsid w:val="00F746E2"/>
    <w:rsid w:val="00F824D8"/>
    <w:rsid w:val="00F8494A"/>
    <w:rsid w:val="00F90233"/>
    <w:rsid w:val="00F91D96"/>
    <w:rsid w:val="00F92A8D"/>
    <w:rsid w:val="00F94979"/>
    <w:rsid w:val="00F96A24"/>
    <w:rsid w:val="00FA2008"/>
    <w:rsid w:val="00FA6F02"/>
    <w:rsid w:val="00FA7D67"/>
    <w:rsid w:val="00FB0000"/>
    <w:rsid w:val="00FB03FA"/>
    <w:rsid w:val="00FB1AB4"/>
    <w:rsid w:val="00FB3EE6"/>
    <w:rsid w:val="00FB5F3B"/>
    <w:rsid w:val="00FC18D5"/>
    <w:rsid w:val="00FC252F"/>
    <w:rsid w:val="00FC4BB2"/>
    <w:rsid w:val="00FC4E3E"/>
    <w:rsid w:val="00FC57C1"/>
    <w:rsid w:val="00FC60A5"/>
    <w:rsid w:val="00FC7CD7"/>
    <w:rsid w:val="00FD3F92"/>
    <w:rsid w:val="00FD4C82"/>
    <w:rsid w:val="00FD533B"/>
    <w:rsid w:val="00FE0EE6"/>
    <w:rsid w:val="00FE2067"/>
    <w:rsid w:val="00FE4047"/>
    <w:rsid w:val="00FE41A7"/>
    <w:rsid w:val="00FF09FF"/>
    <w:rsid w:val="00FF12F1"/>
    <w:rsid w:val="00FF4685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A9312"/>
  <w15:chartTrackingRefBased/>
  <w15:docId w15:val="{915F05AA-D9BE-4F75-A9B8-52BB64F6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88F"/>
    <w:pPr>
      <w:widowControl w:val="0"/>
      <w:spacing w:line="360" w:lineRule="auto"/>
      <w:jc w:val="both"/>
    </w:pPr>
    <w:rPr>
      <w:rFonts w:ascii="Times New Roman" w:eastAsia="仿宋_GB2312" w:hAnsi="Times New Roman"/>
      <w:kern w:val="2"/>
      <w:sz w:val="24"/>
      <w:szCs w:val="24"/>
    </w:rPr>
  </w:style>
  <w:style w:type="paragraph" w:styleId="1">
    <w:name w:val="heading 1"/>
    <w:aliases w:val="h1,h11,h12,h13,h14,h15,h16,THeading 1,heading 1,1,H1,1st level,l1,hd1,head,head1,head2,head3,head4,head5,head6,head7,head8,head9,head10,head11,head12,head13,head14,hd11,head21,head31,head41,head51,head61,head71,head81,head91,head101,head15,hd12,1."/>
    <w:basedOn w:val="a"/>
    <w:next w:val="a0"/>
    <w:link w:val="1Char"/>
    <w:qFormat/>
    <w:rsid w:val="00FC60A5"/>
    <w:pPr>
      <w:keepNext/>
      <w:keepLines/>
      <w:numPr>
        <w:numId w:val="1"/>
      </w:numPr>
      <w:tabs>
        <w:tab w:val="clear" w:pos="7945"/>
      </w:tabs>
      <w:adjustRightInd w:val="0"/>
      <w:spacing w:before="160" w:after="160"/>
      <w:ind w:left="0" w:firstLine="0"/>
      <w:contextualSpacing/>
      <w:jc w:val="left"/>
      <w:outlineLvl w:val="0"/>
    </w:pPr>
    <w:rPr>
      <w:rFonts w:eastAsia="楷体_GB2312"/>
      <w:b/>
      <w:bCs/>
      <w:kern w:val="0"/>
      <w:sz w:val="32"/>
      <w:szCs w:val="44"/>
      <w:lang w:val="de-DE"/>
    </w:rPr>
  </w:style>
  <w:style w:type="paragraph" w:styleId="2">
    <w:name w:val="heading 2"/>
    <w:aliases w:val="sect 1.2,H2"/>
    <w:basedOn w:val="a"/>
    <w:next w:val="a0"/>
    <w:link w:val="2Char"/>
    <w:qFormat/>
    <w:rsid w:val="00FC60A5"/>
    <w:pPr>
      <w:keepNext/>
      <w:keepLines/>
      <w:numPr>
        <w:ilvl w:val="1"/>
        <w:numId w:val="1"/>
      </w:numPr>
      <w:adjustRightInd w:val="0"/>
      <w:spacing w:before="120" w:after="120"/>
      <w:ind w:left="602" w:hanging="602"/>
      <w:contextualSpacing/>
      <w:outlineLvl w:val="1"/>
    </w:pPr>
    <w:rPr>
      <w:rFonts w:eastAsia="楷体_GB2312" w:cs="Arial"/>
      <w:b/>
      <w:bCs/>
      <w:sz w:val="30"/>
      <w:szCs w:val="32"/>
      <w:lang w:val="en-GB"/>
    </w:rPr>
  </w:style>
  <w:style w:type="paragraph" w:styleId="3">
    <w:name w:val="heading 3"/>
    <w:basedOn w:val="a"/>
    <w:next w:val="a0"/>
    <w:link w:val="3Char"/>
    <w:qFormat/>
    <w:rsid w:val="004F1B02"/>
    <w:pPr>
      <w:keepNext/>
      <w:keepLines/>
      <w:numPr>
        <w:ilvl w:val="2"/>
        <w:numId w:val="1"/>
      </w:numPr>
      <w:tabs>
        <w:tab w:val="clear" w:pos="8593"/>
      </w:tabs>
      <w:spacing w:before="80" w:after="80"/>
      <w:ind w:left="0" w:firstLine="0"/>
      <w:contextualSpacing/>
      <w:outlineLvl w:val="2"/>
    </w:pPr>
    <w:rPr>
      <w:rFonts w:eastAsia="楷体_GB2312"/>
      <w:b/>
      <w:bCs/>
      <w:sz w:val="28"/>
      <w:szCs w:val="32"/>
      <w:lang w:val="de-DE"/>
    </w:rPr>
  </w:style>
  <w:style w:type="paragraph" w:styleId="4">
    <w:name w:val="heading 4"/>
    <w:basedOn w:val="a"/>
    <w:next w:val="a0"/>
    <w:link w:val="4Char"/>
    <w:autoRedefine/>
    <w:qFormat/>
    <w:rsid w:val="00FC60A5"/>
    <w:pPr>
      <w:keepNext/>
      <w:keepLines/>
      <w:numPr>
        <w:ilvl w:val="3"/>
        <w:numId w:val="1"/>
      </w:numPr>
      <w:tabs>
        <w:tab w:val="clear" w:pos="8377"/>
      </w:tabs>
      <w:ind w:left="0" w:firstLine="0"/>
      <w:contextualSpacing/>
      <w:outlineLvl w:val="3"/>
    </w:pPr>
    <w:rPr>
      <w:rFonts w:eastAsia="楷体_GB2312"/>
      <w:b/>
      <w:bCs/>
      <w:kern w:val="0"/>
      <w:szCs w:val="28"/>
    </w:rPr>
  </w:style>
  <w:style w:type="paragraph" w:styleId="5">
    <w:name w:val="heading 5"/>
    <w:aliases w:val="h5,Heading5,h51,heading 51,Heading51,h52,h53,heading 5,Head5,5,H5,1.1.1.1.1,Title 5,PIM 5,heading 5 + Indent: Left 0.5 in,IS41 Heading 5,l5,hm,Table label,mh2,Module heading 2,Head 5,list 5,heading 52,heading 53,Numbered Sub-list,l5+toc5,M5,标题 81"/>
    <w:basedOn w:val="a"/>
    <w:next w:val="a1"/>
    <w:link w:val="5Char"/>
    <w:qFormat/>
    <w:rsid w:val="004F1B02"/>
    <w:pPr>
      <w:keepNext/>
      <w:keepLines/>
      <w:numPr>
        <w:ilvl w:val="4"/>
        <w:numId w:val="1"/>
      </w:numPr>
      <w:spacing w:before="280" w:after="290" w:line="377" w:lineRule="auto"/>
      <w:ind w:left="1009" w:hanging="1009"/>
      <w:outlineLvl w:val="4"/>
    </w:pPr>
    <w:rPr>
      <w:rFonts w:eastAsia="楷体_GB2312"/>
      <w:szCs w:val="20"/>
    </w:rPr>
  </w:style>
  <w:style w:type="paragraph" w:styleId="6">
    <w:name w:val="heading 6"/>
    <w:aliases w:val="h6,Heading6,h61,h62,heading 6,T1,Header 6,Appendix,1.1.1.1.1.1,H6,6,PIM 6,BOD 4,Bullet list,正文六级标题,heading 61,Figure label,l6,hsm,cnp,Caption number (page-wide),list 6"/>
    <w:basedOn w:val="a"/>
    <w:next w:val="a1"/>
    <w:link w:val="6Char"/>
    <w:qFormat/>
    <w:rsid w:val="004F342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aliases w:val="st,L7,Header 7,h7,PIM 7,不用,letter list,正文七级标题,SDL title,H7,8,mm标题 7"/>
    <w:basedOn w:val="a"/>
    <w:next w:val="a1"/>
    <w:link w:val="7Char"/>
    <w:qFormat/>
    <w:rsid w:val="004F342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aliases w:val="h8,Table Heading,不用8,正文八级标题,Annex,Figure,heading 8,tt1"/>
    <w:basedOn w:val="a"/>
    <w:next w:val="a1"/>
    <w:link w:val="8Char"/>
    <w:qFormat/>
    <w:rsid w:val="004F342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aliases w:val="tt,ft,HF,heading 9,Figure Heading,FH,PIM 9,table title,标题 45,不用9,正文九级标题,huh,h9,figure title,FTL,ft1"/>
    <w:basedOn w:val="a"/>
    <w:next w:val="a1"/>
    <w:link w:val="9Char"/>
    <w:qFormat/>
    <w:rsid w:val="004F342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11 Char,h12 Char,h13 Char,h14 Char,h15 Char,h16 Char,THeading 1 Char,heading 1 Char,1 Char,H1 Char,1st level Char,l1 Char,hd1 Char,head Char,head1 Char,head2 Char,head3 Char,head4 Char,head5 Char,head6 Char,head7 Char,head8 Char"/>
    <w:link w:val="1"/>
    <w:rsid w:val="00FC60A5"/>
    <w:rPr>
      <w:rFonts w:ascii="Times New Roman" w:eastAsia="楷体_GB2312" w:hAnsi="Times New Roman"/>
      <w:b/>
      <w:bCs/>
      <w:sz w:val="32"/>
      <w:szCs w:val="44"/>
      <w:lang w:val="de-DE"/>
    </w:rPr>
  </w:style>
  <w:style w:type="character" w:customStyle="1" w:styleId="2Char">
    <w:name w:val="标题 2 Char"/>
    <w:aliases w:val="sect 1.2 Char,H2 Char"/>
    <w:link w:val="2"/>
    <w:rsid w:val="00FC60A5"/>
    <w:rPr>
      <w:rFonts w:ascii="Times New Roman" w:eastAsia="楷体_GB2312" w:hAnsi="Times New Roman" w:cs="Arial"/>
      <w:b/>
      <w:bCs/>
      <w:kern w:val="2"/>
      <w:sz w:val="30"/>
      <w:szCs w:val="32"/>
      <w:lang w:val="en-GB"/>
    </w:rPr>
  </w:style>
  <w:style w:type="character" w:customStyle="1" w:styleId="3Char">
    <w:name w:val="标题 3 Char"/>
    <w:link w:val="3"/>
    <w:rsid w:val="004F1B02"/>
    <w:rPr>
      <w:rFonts w:ascii="Times New Roman" w:eastAsia="楷体_GB2312" w:hAnsi="Times New Roman"/>
      <w:b/>
      <w:bCs/>
      <w:kern w:val="2"/>
      <w:sz w:val="28"/>
      <w:szCs w:val="32"/>
      <w:lang w:val="de-DE"/>
    </w:rPr>
  </w:style>
  <w:style w:type="character" w:customStyle="1" w:styleId="4Char">
    <w:name w:val="标题 4 Char"/>
    <w:link w:val="4"/>
    <w:rsid w:val="00FC60A5"/>
    <w:rPr>
      <w:rFonts w:ascii="Times New Roman" w:eastAsia="楷体_GB2312" w:hAnsi="Times New Roman"/>
      <w:b/>
      <w:bCs/>
      <w:sz w:val="24"/>
      <w:szCs w:val="28"/>
    </w:rPr>
  </w:style>
  <w:style w:type="character" w:customStyle="1" w:styleId="5Char">
    <w:name w:val="标题 5 Char"/>
    <w:aliases w:val="h5 Char,Heading5 Char,h51 Char,heading 51 Char,Heading51 Char,h52 Char,h53 Char,heading 5 Char,Head5 Char,5 Char,H5 Char,1.1.1.1.1 Char,Title 5 Char,PIM 5 Char,heading 5 + Indent: Left 0.5 in Char,IS41 Heading 5 Char,l5 Char,hm Char,mh2 Char"/>
    <w:link w:val="5"/>
    <w:rsid w:val="004F1B02"/>
    <w:rPr>
      <w:rFonts w:ascii="Times New Roman" w:eastAsia="楷体_GB2312" w:hAnsi="Times New Roman"/>
      <w:kern w:val="2"/>
      <w:sz w:val="24"/>
    </w:rPr>
  </w:style>
  <w:style w:type="character" w:customStyle="1" w:styleId="6Char">
    <w:name w:val="标题 6 Char"/>
    <w:aliases w:val="h6 Char,Heading6 Char,h61 Char,h62 Char,heading 6 Char,T1 Char,Header 6 Char,Appendix Char,1.1.1.1.1.1 Char,H6 Char,6 Char,PIM 6 Char,BOD 4 Char,Bullet list Char,正文六级标题 Char,heading 61 Char,Figure label Char,l6 Char,hsm Char,cnp Char"/>
    <w:link w:val="6"/>
    <w:rsid w:val="004F3423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aliases w:val="st Char,L7 Char,Header 7 Char,h7 Char,PIM 7 Char,不用 Char,letter list Char,正文七级标题 Char,SDL title Char,H7 Char,8 Char,mm标题 7 Char"/>
    <w:link w:val="7"/>
    <w:rsid w:val="004F3423"/>
    <w:rPr>
      <w:rFonts w:ascii="Times New Roman" w:eastAsia="仿宋_GB2312" w:hAnsi="Times New Roman"/>
      <w:b/>
      <w:kern w:val="2"/>
      <w:sz w:val="24"/>
    </w:rPr>
  </w:style>
  <w:style w:type="character" w:customStyle="1" w:styleId="8Char">
    <w:name w:val="标题 8 Char"/>
    <w:aliases w:val="h8 Char,Table Heading Char,不用8 Char,正文八级标题 Char,Annex Char,Figure Char,heading 8 Char,tt1 Char"/>
    <w:link w:val="8"/>
    <w:rsid w:val="004F3423"/>
    <w:rPr>
      <w:rFonts w:ascii="Arial" w:eastAsia="黑体" w:hAnsi="Arial"/>
      <w:kern w:val="2"/>
      <w:sz w:val="24"/>
    </w:rPr>
  </w:style>
  <w:style w:type="character" w:customStyle="1" w:styleId="9Char">
    <w:name w:val="标题 9 Char"/>
    <w:aliases w:val="tt Char,ft Char,HF Char,heading 9 Char,Figure Heading Char,FH Char,PIM 9 Char,table title Char,标题 45 Char,不用9 Char,正文九级标题 Char,huh Char,h9 Char,figure title Char,FTL Char,ft1 Char"/>
    <w:link w:val="9"/>
    <w:rsid w:val="004F3423"/>
    <w:rPr>
      <w:rFonts w:ascii="Arial" w:eastAsia="黑体" w:hAnsi="Arial"/>
      <w:kern w:val="2"/>
      <w:sz w:val="24"/>
    </w:rPr>
  </w:style>
  <w:style w:type="paragraph" w:styleId="a1">
    <w:name w:val="Normal Indent"/>
    <w:aliases w:val="特点,表正文,正文非缩进,正文（首行缩进两字） Char,正文（首行缩进两字）,正文缩进 Char,正文（首行缩进两字） Char1,ind:txt,正文（首行缩进两字） Char Char Char Char Char Char Char Char Char Char Char Char Char Char Char Char Char Char Char Char Char Char Char Char,正文（首行缩进两字） Char Char Char,ALT+Z,段1,正文双线,四号"/>
    <w:basedOn w:val="a"/>
    <w:link w:val="Char1"/>
    <w:unhideWhenUsed/>
    <w:qFormat/>
    <w:rsid w:val="004F3423"/>
    <w:pPr>
      <w:ind w:firstLineChars="200" w:firstLine="420"/>
    </w:pPr>
  </w:style>
  <w:style w:type="character" w:customStyle="1" w:styleId="Char1">
    <w:name w:val="正文缩进 Char1"/>
    <w:aliases w:val="特点 Char,表正文 Char,正文非缩进 Char,正文（首行缩进两字） Char Char,正文（首行缩进两字） Char2,正文缩进 Char Char,正文（首行缩进两字） Char1 Char,ind:txt Char,正文（首行缩进两字） Char Char Char Char,ALT+Z Char,段1 Char,正文双线 Char,四号 Char"/>
    <w:link w:val="a1"/>
    <w:rsid w:val="004F3423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05E0"/>
    <w:pPr>
      <w:spacing w:beforeLines="30" w:before="30" w:afterLines="30" w:after="30"/>
      <w:jc w:val="left"/>
    </w:pPr>
    <w:rPr>
      <w:rFonts w:asciiTheme="minorHAnsi" w:hAnsiTheme="minorHAnsi" w:cstheme="minorHAnsi"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AD05E0"/>
    <w:pPr>
      <w:spacing w:beforeLines="10" w:before="10" w:afterLines="10" w:after="10"/>
      <w:ind w:left="210"/>
      <w:jc w:val="left"/>
    </w:pPr>
    <w:rPr>
      <w:rFonts w:asciiTheme="minorHAnsi" w:hAnsiTheme="minorHAnsi" w:cs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AD05E0"/>
    <w:pPr>
      <w:ind w:left="420"/>
      <w:jc w:val="left"/>
    </w:pPr>
    <w:rPr>
      <w:rFonts w:asciiTheme="minorHAnsi" w:hAnsiTheme="minorHAnsi" w:cstheme="minorHAnsi"/>
      <w:iCs/>
      <w:szCs w:val="20"/>
    </w:rPr>
  </w:style>
  <w:style w:type="character" w:styleId="a5">
    <w:name w:val="Hyperlink"/>
    <w:uiPriority w:val="99"/>
    <w:unhideWhenUsed/>
    <w:rsid w:val="004F3423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F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4F342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qFormat/>
    <w:rsid w:val="004F3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qFormat/>
    <w:rsid w:val="004F3423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 Indent"/>
    <w:basedOn w:val="a"/>
    <w:link w:val="Char2"/>
    <w:autoRedefine/>
    <w:rsid w:val="004F3423"/>
    <w:pPr>
      <w:ind w:firstLineChars="200" w:firstLine="480"/>
      <w:jc w:val="left"/>
    </w:pPr>
    <w:rPr>
      <w:rFonts w:cs="宋体"/>
    </w:rPr>
  </w:style>
  <w:style w:type="character" w:customStyle="1" w:styleId="Char2">
    <w:name w:val="正文文本缩进 Char"/>
    <w:link w:val="a8"/>
    <w:rsid w:val="004F3423"/>
    <w:rPr>
      <w:rFonts w:ascii="Times New Roman" w:eastAsia="宋体" w:hAnsi="Times New Roman" w:cs="宋体"/>
      <w:sz w:val="24"/>
      <w:szCs w:val="24"/>
    </w:rPr>
  </w:style>
  <w:style w:type="paragraph" w:customStyle="1" w:styleId="ProjectName">
    <w:name w:val="ProjectName"/>
    <w:basedOn w:val="a"/>
    <w:next w:val="a"/>
    <w:rsid w:val="004F3423"/>
    <w:rPr>
      <w:szCs w:val="20"/>
    </w:rPr>
  </w:style>
  <w:style w:type="character" w:styleId="a9">
    <w:name w:val="page number"/>
    <w:rsid w:val="004F3423"/>
  </w:style>
  <w:style w:type="paragraph" w:styleId="aa">
    <w:name w:val="caption"/>
    <w:aliases w:val="b题注"/>
    <w:basedOn w:val="a"/>
    <w:next w:val="a0"/>
    <w:qFormat/>
    <w:rsid w:val="004F1B02"/>
    <w:pPr>
      <w:spacing w:beforeLines="50" w:before="163" w:afterLines="50" w:after="163"/>
      <w:jc w:val="center"/>
    </w:pPr>
    <w:rPr>
      <w:rFonts w:eastAsia="黑体" w:cs="Arial"/>
      <w:b/>
      <w:szCs w:val="20"/>
    </w:rPr>
  </w:style>
  <w:style w:type="paragraph" w:styleId="TOC">
    <w:name w:val="TOC Heading"/>
    <w:basedOn w:val="1"/>
    <w:next w:val="a"/>
    <w:uiPriority w:val="39"/>
    <w:qFormat/>
    <w:rsid w:val="004F3423"/>
    <w:pPr>
      <w:widowControl/>
      <w:numPr>
        <w:numId w:val="0"/>
      </w:numPr>
      <w:tabs>
        <w:tab w:val="left" w:pos="432"/>
      </w:tabs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paragraph" w:customStyle="1" w:styleId="a0">
    <w:name w:val="a正文格式"/>
    <w:basedOn w:val="a"/>
    <w:link w:val="aChar"/>
    <w:uiPriority w:val="99"/>
    <w:qFormat/>
    <w:rsid w:val="004F1B02"/>
    <w:pPr>
      <w:ind w:firstLineChars="200" w:firstLine="480"/>
    </w:pPr>
    <w:rPr>
      <w:color w:val="000000"/>
    </w:rPr>
  </w:style>
  <w:style w:type="character" w:customStyle="1" w:styleId="aChar">
    <w:name w:val="a正文格式 Char"/>
    <w:link w:val="a0"/>
    <w:uiPriority w:val="99"/>
    <w:qFormat/>
    <w:rsid w:val="004F1B02"/>
    <w:rPr>
      <w:rFonts w:ascii="Times New Roman" w:eastAsia="仿宋_GB2312" w:hAnsi="Times New Roman"/>
      <w:color w:val="000000"/>
      <w:kern w:val="2"/>
      <w:sz w:val="24"/>
      <w:szCs w:val="24"/>
    </w:rPr>
  </w:style>
  <w:style w:type="table" w:styleId="ab">
    <w:name w:val="Table Grid"/>
    <w:basedOn w:val="a3"/>
    <w:uiPriority w:val="39"/>
    <w:qFormat/>
    <w:rsid w:val="00E27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472920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472920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472920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472920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472920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472920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c">
    <w:name w:val="Balloon Text"/>
    <w:basedOn w:val="a"/>
    <w:link w:val="Char3"/>
    <w:uiPriority w:val="99"/>
    <w:semiHidden/>
    <w:unhideWhenUsed/>
    <w:rsid w:val="00007526"/>
    <w:rPr>
      <w:sz w:val="18"/>
      <w:szCs w:val="18"/>
    </w:rPr>
  </w:style>
  <w:style w:type="character" w:customStyle="1" w:styleId="Char3">
    <w:name w:val="批注框文本 Char"/>
    <w:basedOn w:val="a2"/>
    <w:link w:val="ac"/>
    <w:uiPriority w:val="99"/>
    <w:semiHidden/>
    <w:rsid w:val="00007526"/>
    <w:rPr>
      <w:rFonts w:ascii="Times New Roman" w:hAnsi="Times New Roman"/>
      <w:kern w:val="2"/>
      <w:sz w:val="18"/>
      <w:szCs w:val="18"/>
    </w:rPr>
  </w:style>
  <w:style w:type="character" w:styleId="ad">
    <w:name w:val="annotation reference"/>
    <w:basedOn w:val="a2"/>
    <w:uiPriority w:val="99"/>
    <w:semiHidden/>
    <w:unhideWhenUsed/>
    <w:rsid w:val="00692C95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692C95"/>
    <w:pPr>
      <w:jc w:val="left"/>
    </w:pPr>
  </w:style>
  <w:style w:type="character" w:customStyle="1" w:styleId="Char4">
    <w:name w:val="批注文字 Char"/>
    <w:basedOn w:val="a2"/>
    <w:link w:val="ae"/>
    <w:uiPriority w:val="99"/>
    <w:semiHidden/>
    <w:rsid w:val="00692C95"/>
    <w:rPr>
      <w:rFonts w:ascii="Times New Roman" w:hAnsi="Times New Roman"/>
      <w:kern w:val="2"/>
      <w:sz w:val="21"/>
      <w:szCs w:val="24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692C95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692C95"/>
    <w:rPr>
      <w:rFonts w:ascii="Times New Roman" w:hAnsi="Times New Roman"/>
      <w:b/>
      <w:bCs/>
      <w:kern w:val="2"/>
      <w:sz w:val="21"/>
      <w:szCs w:val="24"/>
    </w:rPr>
  </w:style>
  <w:style w:type="paragraph" w:styleId="af0">
    <w:name w:val="List Paragraph"/>
    <w:basedOn w:val="a"/>
    <w:uiPriority w:val="34"/>
    <w:qFormat/>
    <w:rsid w:val="00EF6724"/>
    <w:pPr>
      <w:ind w:firstLineChars="200" w:firstLine="420"/>
    </w:pPr>
  </w:style>
  <w:style w:type="paragraph" w:customStyle="1" w:styleId="b">
    <w:name w:val="b图表"/>
    <w:link w:val="bChar"/>
    <w:qFormat/>
    <w:rsid w:val="004A15C9"/>
    <w:pPr>
      <w:spacing w:line="360" w:lineRule="auto"/>
      <w:jc w:val="center"/>
    </w:pPr>
    <w:rPr>
      <w:rFonts w:ascii="Times New Roman" w:eastAsia="仿宋_GB2312" w:hAnsi="Times New Roman"/>
      <w:bCs/>
      <w:kern w:val="2"/>
      <w:sz w:val="24"/>
      <w:szCs w:val="32"/>
      <w:lang w:val="de-DE"/>
    </w:rPr>
  </w:style>
  <w:style w:type="character" w:customStyle="1" w:styleId="bChar">
    <w:name w:val="b图表 Char"/>
    <w:basedOn w:val="3Char"/>
    <w:link w:val="b"/>
    <w:rsid w:val="004A15C9"/>
    <w:rPr>
      <w:rFonts w:ascii="Times New Roman" w:eastAsia="仿宋_GB2312" w:hAnsi="Times New Roman"/>
      <w:b w:val="0"/>
      <w:bCs/>
      <w:kern w:val="2"/>
      <w:sz w:val="24"/>
      <w:szCs w:val="32"/>
      <w:lang w:val="de-DE"/>
    </w:rPr>
  </w:style>
  <w:style w:type="character" w:customStyle="1" w:styleId="af1">
    <w:name w:val="批注框文本 字符"/>
    <w:basedOn w:val="a2"/>
    <w:uiPriority w:val="99"/>
    <w:qFormat/>
    <w:rsid w:val="00945D3E"/>
    <w:rPr>
      <w:rFonts w:ascii="Times New Roman" w:eastAsia="仿宋_GB2312" w:hAnsi="Times New Roman" w:cs="Times New Roman"/>
      <w:sz w:val="18"/>
      <w:szCs w:val="18"/>
    </w:rPr>
  </w:style>
  <w:style w:type="paragraph" w:customStyle="1" w:styleId="B1">
    <w:name w:val="B1"/>
    <w:basedOn w:val="a"/>
    <w:link w:val="B1Char"/>
    <w:qFormat/>
    <w:rsid w:val="00E7178D"/>
    <w:pPr>
      <w:widowControl/>
      <w:spacing w:after="180"/>
      <w:ind w:left="568" w:hanging="284"/>
      <w:jc w:val="left"/>
    </w:pPr>
    <w:rPr>
      <w:rFonts w:eastAsiaTheme="minorEastAsia"/>
      <w:kern w:val="0"/>
      <w:sz w:val="20"/>
      <w:szCs w:val="20"/>
      <w:lang w:val="x-none" w:eastAsia="en-US"/>
    </w:rPr>
  </w:style>
  <w:style w:type="character" w:customStyle="1" w:styleId="B1Char">
    <w:name w:val="B1 Char"/>
    <w:link w:val="B1"/>
    <w:rsid w:val="00E7178D"/>
    <w:rPr>
      <w:rFonts w:ascii="Times New Roman" w:eastAsiaTheme="minorEastAsia" w:hAnsi="Times New Roman"/>
      <w:lang w:val="x-none" w:eastAsia="en-US"/>
    </w:rPr>
  </w:style>
  <w:style w:type="paragraph" w:customStyle="1" w:styleId="NF">
    <w:name w:val="NF"/>
    <w:basedOn w:val="a"/>
    <w:rsid w:val="008E2D43"/>
    <w:pPr>
      <w:keepNext/>
      <w:keepLines/>
      <w:widowControl/>
      <w:ind w:left="1135" w:hanging="851"/>
      <w:jc w:val="left"/>
    </w:pPr>
    <w:rPr>
      <w:rFonts w:ascii="Arial" w:eastAsiaTheme="minorEastAsia" w:hAnsi="Arial"/>
      <w:kern w:val="0"/>
      <w:sz w:val="18"/>
      <w:szCs w:val="20"/>
      <w:lang w:val="x-none" w:eastAsia="en-US"/>
    </w:rPr>
  </w:style>
  <w:style w:type="character" w:styleId="af2">
    <w:name w:val="Strong"/>
    <w:basedOn w:val="a2"/>
    <w:uiPriority w:val="22"/>
    <w:qFormat/>
    <w:rsid w:val="00F64E4E"/>
    <w:rPr>
      <w:b/>
      <w:bCs/>
    </w:rPr>
  </w:style>
  <w:style w:type="paragraph" w:customStyle="1" w:styleId="TF">
    <w:name w:val="TF"/>
    <w:basedOn w:val="a"/>
    <w:link w:val="TFChar"/>
    <w:rsid w:val="000C33F1"/>
    <w:pPr>
      <w:keepLines/>
      <w:widowControl/>
      <w:overflowPunct w:val="0"/>
      <w:autoSpaceDE w:val="0"/>
      <w:autoSpaceDN w:val="0"/>
      <w:adjustRightInd w:val="0"/>
      <w:spacing w:after="240"/>
      <w:jc w:val="center"/>
      <w:textAlignment w:val="baseline"/>
    </w:pPr>
    <w:rPr>
      <w:rFonts w:ascii="Arial" w:eastAsiaTheme="minorEastAsia" w:hAnsi="Arial"/>
      <w:b/>
      <w:color w:val="000000"/>
      <w:kern w:val="0"/>
      <w:sz w:val="20"/>
      <w:szCs w:val="20"/>
      <w:lang w:val="en-GB" w:eastAsia="ja-JP"/>
    </w:rPr>
  </w:style>
  <w:style w:type="character" w:customStyle="1" w:styleId="TFChar">
    <w:name w:val="TF Char"/>
    <w:link w:val="TF"/>
    <w:rsid w:val="000C33F1"/>
    <w:rPr>
      <w:rFonts w:ascii="Arial" w:eastAsiaTheme="minorEastAsia" w:hAnsi="Arial"/>
      <w:b/>
      <w:color w:val="000000"/>
      <w:lang w:val="en-GB" w:eastAsia="ja-JP"/>
    </w:rPr>
  </w:style>
  <w:style w:type="character" w:customStyle="1" w:styleId="Char6">
    <w:name w:val="报告正文 Char"/>
    <w:link w:val="af3"/>
    <w:qFormat/>
    <w:locked/>
    <w:rsid w:val="00E74247"/>
    <w:rPr>
      <w:rFonts w:asciiTheme="minorHAnsi" w:eastAsia="仿宋_GB2312" w:hAnsiTheme="minorHAnsi" w:cs="宋体"/>
      <w:kern w:val="2"/>
      <w:sz w:val="21"/>
      <w:szCs w:val="30"/>
    </w:rPr>
  </w:style>
  <w:style w:type="paragraph" w:customStyle="1" w:styleId="af3">
    <w:name w:val="报告正文"/>
    <w:basedOn w:val="a"/>
    <w:link w:val="Char6"/>
    <w:qFormat/>
    <w:rsid w:val="00E74247"/>
    <w:pPr>
      <w:spacing w:before="120"/>
      <w:ind w:firstLineChars="200" w:firstLine="200"/>
    </w:pPr>
    <w:rPr>
      <w:rFonts w:asciiTheme="minorHAnsi" w:hAnsiTheme="minorHAnsi" w:cs="宋体"/>
      <w:szCs w:val="30"/>
    </w:rPr>
  </w:style>
  <w:style w:type="paragraph" w:customStyle="1" w:styleId="af4">
    <w:name w:val="正文格式"/>
    <w:basedOn w:val="a"/>
    <w:link w:val="Char7"/>
    <w:qFormat/>
    <w:rsid w:val="00226E1F"/>
    <w:pPr>
      <w:ind w:leftChars="25" w:left="53" w:firstLineChars="182" w:firstLine="437"/>
    </w:pPr>
    <w:rPr>
      <w:rFonts w:ascii="宋体" w:eastAsia="宋体" w:hAnsi="宋体"/>
      <w:color w:val="000000"/>
    </w:rPr>
  </w:style>
  <w:style w:type="character" w:customStyle="1" w:styleId="Char7">
    <w:name w:val="正文格式 Char"/>
    <w:link w:val="af4"/>
    <w:rsid w:val="00226E1F"/>
    <w:rPr>
      <w:rFonts w:ascii="宋体" w:hAnsi="宋体"/>
      <w:color w:val="000000"/>
      <w:kern w:val="2"/>
      <w:sz w:val="24"/>
      <w:szCs w:val="24"/>
    </w:rPr>
  </w:style>
  <w:style w:type="paragraph" w:customStyle="1" w:styleId="EW">
    <w:name w:val="EW"/>
    <w:basedOn w:val="a"/>
    <w:rsid w:val="00226E1F"/>
    <w:pPr>
      <w:keepLines/>
      <w:widowControl/>
      <w:overflowPunct w:val="0"/>
      <w:autoSpaceDE w:val="0"/>
      <w:autoSpaceDN w:val="0"/>
      <w:adjustRightInd w:val="0"/>
      <w:spacing w:line="240" w:lineRule="auto"/>
      <w:ind w:left="1702" w:hanging="1418"/>
      <w:jc w:val="left"/>
      <w:textAlignment w:val="baseline"/>
    </w:pPr>
    <w:rPr>
      <w:rFonts w:eastAsia="宋体"/>
      <w:kern w:val="0"/>
      <w:sz w:val="20"/>
      <w:szCs w:val="20"/>
      <w:lang w:val="en-GB" w:eastAsia="ja-JP"/>
    </w:rPr>
  </w:style>
  <w:style w:type="character" w:customStyle="1" w:styleId="Char10">
    <w:name w:val="表正文 Char1"/>
    <w:aliases w:val="正文非缩进 Char1,正文（首行缩进两字） Char Char2,正文（首行缩进两字） Char Char Char Char Char Char Char Char Char Char Char1,正文（首行缩进两字） Char Char Char1,首行缩进 Char1,正文缩进 Char Char Char Char Char Char1,正文缩进 Char Char Char Char1,正文（首行缩进两字）＋行距：1.5倍行距 Char,d Char"/>
    <w:qFormat/>
    <w:rsid w:val="0000167F"/>
    <w:rPr>
      <w:rFonts w:ascii="Times New Roman" w:eastAsia="宋体" w:hAnsi="Times New Roman" w:cs="Times New Roman"/>
      <w:szCs w:val="24"/>
    </w:rPr>
  </w:style>
  <w:style w:type="paragraph" w:customStyle="1" w:styleId="TH">
    <w:name w:val="TH"/>
    <w:basedOn w:val="a"/>
    <w:link w:val="THChar"/>
    <w:qFormat/>
    <w:rsid w:val="008561CA"/>
    <w:pPr>
      <w:keepNext/>
      <w:keepLines/>
      <w:widowControl/>
      <w:spacing w:before="60" w:after="180" w:line="240" w:lineRule="auto"/>
      <w:jc w:val="center"/>
    </w:pPr>
    <w:rPr>
      <w:rFonts w:ascii="Arial" w:eastAsiaTheme="minorEastAsia" w:hAnsi="Arial"/>
      <w:b/>
      <w:kern w:val="0"/>
      <w:sz w:val="20"/>
      <w:szCs w:val="20"/>
      <w:lang w:val="x-none" w:eastAsia="en-US"/>
    </w:rPr>
  </w:style>
  <w:style w:type="character" w:customStyle="1" w:styleId="THChar">
    <w:name w:val="TH Char"/>
    <w:link w:val="TH"/>
    <w:qFormat/>
    <w:rsid w:val="008561CA"/>
    <w:rPr>
      <w:rFonts w:ascii="Arial" w:eastAsiaTheme="minorEastAsia" w:hAnsi="Arial"/>
      <w:b/>
      <w:lang w:val="x-none" w:eastAsia="en-US"/>
    </w:rPr>
  </w:style>
  <w:style w:type="paragraph" w:customStyle="1" w:styleId="af5">
    <w:name w:val="段"/>
    <w:link w:val="Char8"/>
    <w:qFormat/>
    <w:rsid w:val="008561CA"/>
    <w:pPr>
      <w:autoSpaceDE w:val="0"/>
      <w:autoSpaceDN w:val="0"/>
      <w:ind w:firstLineChars="200" w:firstLine="200"/>
      <w:jc w:val="both"/>
    </w:pPr>
    <w:rPr>
      <w:rFonts w:ascii="宋体" w:hAnsi="Times New Roman"/>
      <w:noProof/>
      <w:sz w:val="21"/>
    </w:rPr>
  </w:style>
  <w:style w:type="character" w:customStyle="1" w:styleId="Char8">
    <w:name w:val="段 Char"/>
    <w:link w:val="af5"/>
    <w:rsid w:val="008561CA"/>
    <w:rPr>
      <w:rFonts w:ascii="宋体" w:hAnsi="Times New Roman"/>
      <w:noProof/>
      <w:sz w:val="21"/>
    </w:rPr>
  </w:style>
  <w:style w:type="paragraph" w:styleId="af6">
    <w:name w:val="Normal (Web)"/>
    <w:basedOn w:val="a"/>
    <w:uiPriority w:val="99"/>
    <w:semiHidden/>
    <w:unhideWhenUsed/>
    <w:rsid w:val="004F4AF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-617\Desktop\&#21335;&#20140;&#21019;&#30740;&#38498;&#20869;&#37096;&#25991;&#26723;&#27169;&#26495;&#65288;V1.1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A5CCA-5AEE-4432-AF9A-9AF438FF7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南京创研院内部文档模板（V1.1）.dotx</Template>
  <TotalTime>15752</TotalTime>
  <Pages>1</Pages>
  <Words>1223</Words>
  <Characters>6976</Characters>
  <Application>Microsoft Office Word</Application>
  <DocSecurity>0</DocSecurity>
  <Lines>58</Lines>
  <Paragraphs>16</Paragraphs>
  <ScaleCrop>false</ScaleCrop>
  <Company>Sky123.Org</Company>
  <LinksUpToDate>false</LinksUpToDate>
  <CharactersWithSpaces>8183</CharactersWithSpaces>
  <SharedDoc>false</SharedDoc>
  <HLinks>
    <vt:vector size="102" baseType="variant"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_Toc499822267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_Toc499822266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_Toc499822265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_Toc499822264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_Toc499822263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_Toc499822262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_Toc499822261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_Toc499822260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_Toc499822259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_Toc499822258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_Toc499822257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_Toc499822256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_Toc499822255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_Toc499822254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_Toc499822253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_Toc499822252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_Toc499822251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南京创研院内部文档模板（V1.1）-管理文档</dc:title>
  <dc:subject/>
  <dc:creator>ST-617</dc:creator>
  <cp:keywords/>
  <dc:description/>
  <cp:lastModifiedBy>Microsoft 帐户</cp:lastModifiedBy>
  <cp:revision>866</cp:revision>
  <dcterms:created xsi:type="dcterms:W3CDTF">2019-06-08T10:16:00Z</dcterms:created>
  <dcterms:modified xsi:type="dcterms:W3CDTF">2022-09-03T13:46:00Z</dcterms:modified>
  <cp:contentStatus/>
</cp:coreProperties>
</file>